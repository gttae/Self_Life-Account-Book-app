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20160" w:rsidRPr="00D63BC8" w14:paraId="1F8A60CF" w14:textId="77777777" w:rsidTr="007951D0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0634DB2D" w14:textId="7A80DEA0" w:rsidR="00020160" w:rsidRPr="00B75D48" w:rsidRDefault="00020160" w:rsidP="007951D0">
            <w:pPr>
              <w:rPr>
                <w:b/>
                <w:bCs/>
                <w:sz w:val="44"/>
                <w:szCs w:val="44"/>
              </w:rPr>
            </w:pPr>
            <w:bookmarkStart w:id="0" w:name="_Hlk152520037"/>
            <w:bookmarkEnd w:id="0"/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4C909D1" w14:textId="265A10BB" w:rsidR="00020160" w:rsidRPr="005C596A" w:rsidRDefault="005C596A" w:rsidP="008C734B">
            <w:pPr>
              <w:pStyle w:val="1"/>
              <w:jc w:val="center"/>
              <w:rPr>
                <w:sz w:val="36"/>
                <w:szCs w:val="36"/>
              </w:rPr>
            </w:pPr>
            <w:r w:rsidRPr="005C596A">
              <w:rPr>
                <w:rFonts w:hint="eastAsia"/>
                <w:sz w:val="36"/>
                <w:szCs w:val="36"/>
              </w:rPr>
              <w:t>요구사항 분석 정의서</w:t>
            </w:r>
          </w:p>
        </w:tc>
      </w:tr>
    </w:tbl>
    <w:p w14:paraId="1AB09C6D" w14:textId="77777777" w:rsidR="00020160" w:rsidRPr="00A56368" w:rsidRDefault="00020160" w:rsidP="00020160">
      <w:pPr>
        <w:rPr>
          <w:b/>
          <w:bCs/>
          <w:sz w:val="6"/>
          <w:szCs w:val="6"/>
        </w:rPr>
      </w:pPr>
    </w:p>
    <w:p w14:paraId="046DB00F" w14:textId="77777777" w:rsidR="00020160" w:rsidRPr="008C734B" w:rsidRDefault="00020160" w:rsidP="00020160">
      <w:pPr>
        <w:rPr>
          <w:b/>
          <w:bCs/>
          <w:sz w:val="20"/>
          <w:szCs w:val="20"/>
        </w:rPr>
      </w:pPr>
      <w:r w:rsidRPr="008C734B">
        <w:rPr>
          <w:rFonts w:hint="eastAsia"/>
          <w:b/>
          <w:bCs/>
          <w:sz w:val="20"/>
          <w:szCs w:val="20"/>
        </w:rPr>
        <w:t>□ 기본사항</w:t>
      </w:r>
    </w:p>
    <w:tbl>
      <w:tblPr>
        <w:tblW w:w="5000" w:type="pct"/>
        <w:tblBorders>
          <w:top w:val="single" w:sz="12" w:space="0" w:color="365F91" w:themeColor="accent1" w:themeShade="BF"/>
          <w:left w:val="single" w:sz="4" w:space="0" w:color="365F91" w:themeColor="accent1" w:themeShade="BF"/>
          <w:bottom w:val="single" w:sz="4" w:space="0" w:color="365F91" w:themeColor="accent1" w:themeShade="BF"/>
          <w:right w:val="single" w:sz="4" w:space="0" w:color="365F91" w:themeColor="accent1" w:themeShade="BF"/>
          <w:insideH w:val="single" w:sz="4" w:space="0" w:color="365F91" w:themeColor="accent1" w:themeShade="BF"/>
          <w:insideV w:val="single" w:sz="4" w:space="0" w:color="365F91" w:themeColor="accent1" w:themeShade="BF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이 표에 판매원 이름, 직위, 결제 조건 및 마감 기한을 입력합니다."/>
      </w:tblPr>
      <w:tblGrid>
        <w:gridCol w:w="2418"/>
        <w:gridCol w:w="2392"/>
        <w:gridCol w:w="2392"/>
        <w:gridCol w:w="2392"/>
      </w:tblGrid>
      <w:tr w:rsidR="00020160" w:rsidRPr="00D63BC8" w14:paraId="67789F89" w14:textId="77777777" w:rsidTr="007951D0">
        <w:trPr>
          <w:cantSplit/>
          <w:trHeight w:val="288"/>
        </w:trPr>
        <w:tc>
          <w:tcPr>
            <w:tcW w:w="2418" w:type="dxa"/>
            <w:shd w:val="clear" w:color="auto" w:fill="DBE5F1" w:themeFill="accent1" w:themeFillTint="33"/>
            <w:vAlign w:val="center"/>
          </w:tcPr>
          <w:p w14:paraId="7F07D43C" w14:textId="77777777" w:rsidR="00020160" w:rsidRPr="00B75D48" w:rsidRDefault="00020160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프로젝트명</w:t>
            </w:r>
          </w:p>
        </w:tc>
        <w:tc>
          <w:tcPr>
            <w:tcW w:w="7176" w:type="dxa"/>
            <w:gridSpan w:val="3"/>
            <w:shd w:val="clear" w:color="auto" w:fill="FFFFFF" w:themeFill="background1"/>
            <w:vAlign w:val="center"/>
          </w:tcPr>
          <w:p w14:paraId="6A66091D" w14:textId="77777777" w:rsidR="00020160" w:rsidRPr="00B75D48" w:rsidRDefault="00020160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S</w:t>
            </w:r>
            <w:r w:rsidRPr="00B75D48">
              <w:rPr>
                <w:sz w:val="17"/>
                <w:szCs w:val="17"/>
              </w:rPr>
              <w:t>elf-life</w:t>
            </w:r>
          </w:p>
        </w:tc>
      </w:tr>
      <w:tr w:rsidR="00020160" w:rsidRPr="00D63BC8" w14:paraId="38E90EBC" w14:textId="77777777" w:rsidTr="007951D0">
        <w:trPr>
          <w:cantSplit/>
          <w:trHeight w:val="288"/>
        </w:trPr>
        <w:tc>
          <w:tcPr>
            <w:tcW w:w="2418" w:type="dxa"/>
            <w:shd w:val="clear" w:color="auto" w:fill="DBE5F1" w:themeFill="accent1" w:themeFillTint="33"/>
            <w:vAlign w:val="center"/>
          </w:tcPr>
          <w:p w14:paraId="198D2A3B" w14:textId="77777777" w:rsidR="00020160" w:rsidRPr="00B75D48" w:rsidRDefault="00020160" w:rsidP="007951D0">
            <w:pPr>
              <w:pStyle w:val="af1"/>
              <w:rPr>
                <w:b/>
                <w:bCs/>
                <w:sz w:val="16"/>
                <w:szCs w:val="16"/>
              </w:rPr>
            </w:pPr>
            <w:r w:rsidRPr="00B75D48">
              <w:rPr>
                <w:rFonts w:hint="eastAsia"/>
                <w:b/>
                <w:bCs/>
                <w:sz w:val="16"/>
                <w:szCs w:val="16"/>
              </w:rPr>
              <w:t>팀 명</w:t>
            </w:r>
          </w:p>
        </w:tc>
        <w:tc>
          <w:tcPr>
            <w:tcW w:w="2392" w:type="dxa"/>
            <w:shd w:val="clear" w:color="auto" w:fill="auto"/>
            <w:vAlign w:val="center"/>
          </w:tcPr>
          <w:p w14:paraId="5799DCA5" w14:textId="61A178A6" w:rsidR="00020160" w:rsidRPr="00B75D48" w:rsidRDefault="00C0102E" w:rsidP="007951D0">
            <w:pPr>
              <w:pStyle w:val="af1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4조</w:t>
            </w:r>
          </w:p>
        </w:tc>
        <w:tc>
          <w:tcPr>
            <w:tcW w:w="2392" w:type="dxa"/>
            <w:shd w:val="clear" w:color="auto" w:fill="DBE5F1" w:themeFill="accent1" w:themeFillTint="33"/>
            <w:vAlign w:val="center"/>
          </w:tcPr>
          <w:p w14:paraId="44B27D28" w14:textId="77777777" w:rsidR="00020160" w:rsidRPr="00B75D48" w:rsidRDefault="00020160" w:rsidP="007951D0">
            <w:pPr>
              <w:pStyle w:val="af1"/>
              <w:rPr>
                <w:b/>
                <w:bCs/>
                <w:sz w:val="16"/>
                <w:szCs w:val="16"/>
              </w:rPr>
            </w:pPr>
            <w:r w:rsidRPr="00B75D48">
              <w:rPr>
                <w:rFonts w:hint="eastAsia"/>
                <w:b/>
                <w:bCs/>
                <w:sz w:val="16"/>
                <w:szCs w:val="16"/>
              </w:rPr>
              <w:t>작성일</w:t>
            </w:r>
          </w:p>
        </w:tc>
        <w:tc>
          <w:tcPr>
            <w:tcW w:w="2392" w:type="dxa"/>
            <w:shd w:val="clear" w:color="auto" w:fill="auto"/>
            <w:vAlign w:val="center"/>
          </w:tcPr>
          <w:p w14:paraId="0E7851DC" w14:textId="77777777" w:rsidR="00020160" w:rsidRPr="00B75D48" w:rsidRDefault="00020160" w:rsidP="007951D0">
            <w:pPr>
              <w:pStyle w:val="af1"/>
              <w:rPr>
                <w:b/>
                <w:bCs/>
              </w:rPr>
            </w:pPr>
            <w:r w:rsidRPr="00B75D48">
              <w:rPr>
                <w:rFonts w:hint="eastAsia"/>
                <w:b/>
                <w:bCs/>
              </w:rPr>
              <w:t>2</w:t>
            </w:r>
            <w:r w:rsidRPr="00B75D48">
              <w:rPr>
                <w:b/>
                <w:bCs/>
              </w:rPr>
              <w:t>023-03-21</w:t>
            </w:r>
          </w:p>
        </w:tc>
      </w:tr>
    </w:tbl>
    <w:p w14:paraId="5FE70368" w14:textId="77777777" w:rsidR="00020160" w:rsidRPr="004D50DF" w:rsidRDefault="00020160" w:rsidP="00020160">
      <w:pPr>
        <w:rPr>
          <w:sz w:val="6"/>
          <w:szCs w:val="6"/>
        </w:rPr>
      </w:pPr>
    </w:p>
    <w:p w14:paraId="3C7AA711" w14:textId="77777777" w:rsidR="00020160" w:rsidRPr="008C734B" w:rsidRDefault="00020160" w:rsidP="00020160">
      <w:pPr>
        <w:rPr>
          <w:b/>
          <w:bCs/>
          <w:sz w:val="16"/>
          <w:szCs w:val="16"/>
        </w:rPr>
      </w:pPr>
      <w:r w:rsidRPr="008C734B">
        <w:rPr>
          <w:rFonts w:hint="eastAsia"/>
          <w:b/>
          <w:bCs/>
          <w:sz w:val="16"/>
          <w:szCs w:val="16"/>
        </w:rPr>
        <w:t>□ 기능 요구사항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1696"/>
        <w:gridCol w:w="3686"/>
        <w:gridCol w:w="1417"/>
        <w:gridCol w:w="1418"/>
        <w:gridCol w:w="1377"/>
      </w:tblGrid>
      <w:tr w:rsidR="00835BFE" w:rsidRPr="00D63BC8" w14:paraId="29B084B2" w14:textId="2B365EA9" w:rsidTr="00896BF4">
        <w:trPr>
          <w:cantSplit/>
          <w:trHeight w:val="288"/>
        </w:trPr>
        <w:tc>
          <w:tcPr>
            <w:tcW w:w="169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867FB6F" w14:textId="77777777" w:rsidR="00835BFE" w:rsidRPr="00B75D48" w:rsidRDefault="00835BFE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업무</w:t>
            </w:r>
          </w:p>
        </w:tc>
        <w:tc>
          <w:tcPr>
            <w:tcW w:w="368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825BD5F" w14:textId="77777777" w:rsidR="00835BFE" w:rsidRPr="00B75D48" w:rsidRDefault="00835BFE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요구사항</w:t>
            </w:r>
          </w:p>
        </w:tc>
        <w:tc>
          <w:tcPr>
            <w:tcW w:w="1417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DEBC81" w14:textId="77777777" w:rsidR="00835BFE" w:rsidRPr="00B75D48" w:rsidRDefault="00835BFE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I</w:t>
            </w:r>
            <w:r w:rsidRPr="00B75D48">
              <w:rPr>
                <w:sz w:val="17"/>
                <w:szCs w:val="17"/>
              </w:rPr>
              <w:t>d</w:t>
            </w:r>
          </w:p>
        </w:tc>
        <w:tc>
          <w:tcPr>
            <w:tcW w:w="1418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DF27649" w14:textId="57E0ABE4" w:rsidR="00835BFE" w:rsidRPr="00B75D48" w:rsidRDefault="00E21B69" w:rsidP="007951D0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유 형</w:t>
            </w:r>
          </w:p>
        </w:tc>
        <w:tc>
          <w:tcPr>
            <w:tcW w:w="1377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</w:tcPr>
          <w:p w14:paraId="5FDA54E1" w14:textId="28CD01E3" w:rsidR="00835BFE" w:rsidRPr="00B75D48" w:rsidRDefault="00E21B69" w:rsidP="007951D0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우선순위</w:t>
            </w:r>
          </w:p>
        </w:tc>
      </w:tr>
      <w:tr w:rsidR="00835BFE" w:rsidRPr="00D63BC8" w14:paraId="4C35649A" w14:textId="797AA03B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3DF60A6" w14:textId="77777777" w:rsidR="00835BFE" w:rsidRPr="00BA0215" w:rsidRDefault="00835BFE" w:rsidP="007951D0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>계정관리</w:t>
            </w:r>
          </w:p>
        </w:tc>
        <w:tc>
          <w:tcPr>
            <w:tcW w:w="368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B8BC527" w14:textId="77777777" w:rsidR="00835BFE" w:rsidRPr="00BA0215" w:rsidRDefault="00835BFE" w:rsidP="007951D0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  <w:r w:rsidRPr="00BA0215">
              <w:rPr>
                <w:rFonts w:hint="eastAsia"/>
                <w:b w:val="0"/>
                <w:bCs/>
                <w:sz w:val="17"/>
                <w:szCs w:val="17"/>
              </w:rPr>
              <w:t>회원가입</w:t>
            </w:r>
            <w:r>
              <w:rPr>
                <w:rFonts w:hint="eastAsia"/>
                <w:b w:val="0"/>
                <w:bCs/>
                <w:sz w:val="17"/>
                <w:szCs w:val="17"/>
              </w:rPr>
              <w:t xml:space="preserve"> </w:t>
            </w:r>
            <w:r w:rsidRPr="00BA0215">
              <w:rPr>
                <w:rFonts w:hint="eastAsia"/>
                <w:b w:val="0"/>
                <w:bCs/>
                <w:sz w:val="17"/>
                <w:szCs w:val="17"/>
              </w:rPr>
              <w:t>기능</w:t>
            </w:r>
          </w:p>
        </w:tc>
        <w:tc>
          <w:tcPr>
            <w:tcW w:w="1417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C1744F5" w14:textId="77777777" w:rsidR="00835BFE" w:rsidRPr="00BA0215" w:rsidRDefault="00835BFE" w:rsidP="007951D0">
            <w:pPr>
              <w:pStyle w:val="af0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>u</w:t>
            </w:r>
            <w:r>
              <w:rPr>
                <w:b w:val="0"/>
                <w:bCs/>
                <w:sz w:val="17"/>
                <w:szCs w:val="17"/>
              </w:rPr>
              <w:t>ID-001</w:t>
            </w:r>
          </w:p>
        </w:tc>
        <w:tc>
          <w:tcPr>
            <w:tcW w:w="1418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3BD3209" w14:textId="4D48D2F1" w:rsidR="00835BFE" w:rsidRPr="00FB7812" w:rsidRDefault="00FB7812" w:rsidP="00FB7812">
            <w:pPr>
              <w:pStyle w:val="af0"/>
              <w:rPr>
                <w:sz w:val="17"/>
                <w:szCs w:val="17"/>
              </w:rPr>
            </w:pPr>
            <w:r w:rsidRPr="00FB7812">
              <w:rPr>
                <w:rFonts w:hint="eastAsia"/>
                <w:sz w:val="17"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7061E8CC" w14:textId="309CCB77" w:rsidR="00835BFE" w:rsidRPr="009948BD" w:rsidRDefault="00234CC4" w:rsidP="009948BD">
            <w:pPr>
              <w:pStyle w:val="af0"/>
              <w:rPr>
                <w:sz w:val="17"/>
                <w:szCs w:val="17"/>
              </w:rPr>
            </w:pPr>
            <w:r w:rsidRPr="009948BD">
              <w:rPr>
                <w:rFonts w:hint="eastAsia"/>
                <w:sz w:val="17"/>
                <w:szCs w:val="17"/>
              </w:rPr>
              <w:t>2</w:t>
            </w:r>
          </w:p>
        </w:tc>
      </w:tr>
      <w:tr w:rsidR="00FB7812" w:rsidRPr="00D63BC8" w14:paraId="481DDA92" w14:textId="322AAB79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37613FE9" w14:textId="77777777" w:rsidR="00FB7812" w:rsidRPr="00BA0215" w:rsidRDefault="00FB7812" w:rsidP="00FB7812">
            <w:pPr>
              <w:rPr>
                <w:bCs/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8DDB0ED" w14:textId="77777777" w:rsidR="00FB7812" w:rsidRPr="00BA0215" w:rsidRDefault="00FB7812" w:rsidP="00FB7812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로그인/로그아웃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BD9416C" w14:textId="77777777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U</w:t>
            </w:r>
            <w:r>
              <w:rPr>
                <w:bCs/>
                <w:szCs w:val="17"/>
              </w:rPr>
              <w:t>ID-002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8AFB775" w14:textId="39BC0EF1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A0116AD" w14:textId="419FF592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6299B3CE" w14:textId="75E0E66E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3C56EF6D" w14:textId="77777777" w:rsidR="00FB7812" w:rsidRPr="00BA0215" w:rsidRDefault="00FB7812" w:rsidP="00FB7812">
            <w:pPr>
              <w:rPr>
                <w:bCs/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2C0103" w14:textId="77777777" w:rsidR="00FB7812" w:rsidRPr="00BA0215" w:rsidRDefault="00FB7812" w:rsidP="00FB7812">
            <w:r>
              <w:t>아이디, 비밀번호 찾기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92FB6D1" w14:textId="77777777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U</w:t>
            </w:r>
            <w:r>
              <w:rPr>
                <w:bCs/>
                <w:szCs w:val="17"/>
              </w:rPr>
              <w:t>ID-003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6854AF7" w14:textId="7E95FB67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4FF4FDF3" w14:textId="3DE9B731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6EE67EDB" w14:textId="14EE2D5F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3D93CA04" w14:textId="77777777" w:rsidR="00FB7812" w:rsidRPr="00BA0215" w:rsidRDefault="00FB7812" w:rsidP="00FB7812">
            <w:pPr>
              <w:rPr>
                <w:bCs/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9B9CFAC" w14:textId="77777777" w:rsidR="00FB7812" w:rsidRDefault="00FB7812" w:rsidP="00FB7812">
            <w:r>
              <w:rPr>
                <w:rFonts w:hint="eastAsia"/>
              </w:rPr>
              <w:t xml:space="preserve">닉네임, </w:t>
            </w:r>
            <w:r>
              <w:t>비밀번호 변경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860D99F" w14:textId="77777777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U</w:t>
            </w:r>
            <w:r>
              <w:rPr>
                <w:bCs/>
                <w:szCs w:val="17"/>
              </w:rPr>
              <w:t>ID-004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6895DF6" w14:textId="5ADAA609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104F5FD8" w14:textId="3C4C25EC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4</w:t>
            </w:r>
          </w:p>
        </w:tc>
      </w:tr>
      <w:tr w:rsidR="00FB7812" w:rsidRPr="00D63BC8" w14:paraId="50BCDDC1" w14:textId="0B31DE64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B9D8542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자금 통계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50DE576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>
              <w:rPr>
                <w:rFonts w:hint="eastAsia"/>
                <w:szCs w:val="17"/>
              </w:rPr>
              <w:t>수입현황판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12880FD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9E92854" w14:textId="11209EC9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132D47DF" w14:textId="44E3769F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7D600C7C" w14:textId="1C7092E9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78942624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6882052" w14:textId="77777777" w:rsidR="00FB7812" w:rsidRPr="00B75D48" w:rsidRDefault="00FB7812" w:rsidP="00FB7812">
            <w:r w:rsidRPr="651DDB07">
              <w:t>고정 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 w:rsidRPr="651DDB07">
              <w:t>수입 계획 수립 입력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F4CE3B3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3C811D0" w14:textId="2B782DA2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5C0C33F" w14:textId="654A7964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6355C371" w14:textId="45BF25AF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68CBEC87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23DDE11" w14:textId="77777777" w:rsidR="00FB7812" w:rsidRDefault="00FB7812" w:rsidP="00FB7812">
            <w:r w:rsidRPr="651DDB07">
              <w:t>유동 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 w:rsidRPr="651DDB07">
              <w:t>수입</w:t>
            </w:r>
            <w:r>
              <w:rPr>
                <w:rFonts w:hint="eastAsia"/>
              </w:rPr>
              <w:t xml:space="preserve"> </w:t>
            </w:r>
            <w:r w:rsidRPr="651DDB07">
              <w:t>입력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A7D2903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E9B353A" w14:textId="3C7B649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1157474" w14:textId="37AC1AAE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21C34F49" w14:textId="17EAE67C" w:rsidTr="00896BF4">
        <w:trPr>
          <w:cantSplit/>
          <w:trHeight w:val="364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6C37A9EE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E7EEE2C" w14:textId="77777777" w:rsidR="00FB7812" w:rsidRDefault="00FB7812" w:rsidP="00FB7812">
            <w:r w:rsidRPr="651DDB07">
              <w:t>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 w:rsidRPr="651DDB07">
              <w:t xml:space="preserve">수입 </w:t>
            </w:r>
            <w:r>
              <w:rPr>
                <w:rFonts w:hint="eastAsia"/>
              </w:rPr>
              <w:t>내역 수정, 삭제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683D83D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IS-004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B0B763A" w14:textId="64CDB171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998DDB8" w14:textId="6088530F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4</w:t>
            </w:r>
          </w:p>
        </w:tc>
      </w:tr>
      <w:tr w:rsidR="00FB7812" w:rsidRPr="00D63BC8" w14:paraId="5F0FCEB5" w14:textId="62D22FAE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5CC5708B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D7B7A36" w14:textId="262D6B6C" w:rsidR="00FB7812" w:rsidRPr="00B75D48" w:rsidRDefault="004E58A3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계획</w:t>
            </w:r>
            <w:r w:rsidR="00FB7812">
              <w:rPr>
                <w:rFonts w:hint="eastAsia"/>
                <w:szCs w:val="17"/>
              </w:rPr>
              <w:t xml:space="preserve"> 대비 지출</w:t>
            </w:r>
            <w:r w:rsidR="00FB7812"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 w:rsidR="00FB7812">
              <w:rPr>
                <w:rFonts w:hint="eastAsia"/>
                <w:szCs w:val="17"/>
              </w:rPr>
              <w:t>수입량 통계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50C2ACF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</w:t>
            </w:r>
            <w:r>
              <w:rPr>
                <w:rFonts w:hint="eastAsia"/>
                <w:szCs w:val="17"/>
              </w:rPr>
              <w:t>5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ED2FBB9" w14:textId="421D20AE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347C1F85" w14:textId="68E75C16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5</w:t>
            </w:r>
          </w:p>
        </w:tc>
      </w:tr>
      <w:tr w:rsidR="00FB7812" w:rsidRPr="00D63BC8" w14:paraId="09AD48F5" w14:textId="4C8DF904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7C79E22C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AE6ABD1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예산 한도 비례 안내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E5A5841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</w:t>
            </w:r>
            <w:r>
              <w:rPr>
                <w:rFonts w:hint="eastAsia"/>
                <w:szCs w:val="17"/>
              </w:rPr>
              <w:t>6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AF87BAB" w14:textId="727B8AE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D96EB49" w14:textId="390C4B36" w:rsidR="00FB7812" w:rsidRPr="009948BD" w:rsidRDefault="00F92BA4" w:rsidP="00FB7812">
            <w:pPr>
              <w:pStyle w:val="ae"/>
              <w:jc w:val="center"/>
              <w:rPr>
                <w:b/>
                <w:szCs w:val="17"/>
              </w:rPr>
            </w:pPr>
            <w:r>
              <w:rPr>
                <w:rFonts w:hint="eastAsia"/>
                <w:b/>
                <w:szCs w:val="17"/>
              </w:rPr>
              <w:t>6</w:t>
            </w:r>
          </w:p>
        </w:tc>
      </w:tr>
      <w:tr w:rsidR="00FB7812" w:rsidRPr="00D63BC8" w14:paraId="41400F5C" w14:textId="1B7F94D6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A6E6A38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생활용품 통계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8EDE1C1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생활용품 입력,</w:t>
            </w:r>
            <w:r>
              <w:rPr>
                <w:szCs w:val="17"/>
              </w:rPr>
              <w:t xml:space="preserve"> </w:t>
            </w:r>
            <w:r>
              <w:rPr>
                <w:rFonts w:hint="eastAsia"/>
                <w:szCs w:val="17"/>
              </w:rPr>
              <w:t>수정,</w:t>
            </w:r>
            <w:r>
              <w:rPr>
                <w:szCs w:val="17"/>
              </w:rPr>
              <w:t xml:space="preserve"> </w:t>
            </w:r>
            <w:r>
              <w:rPr>
                <w:rFonts w:hint="eastAsia"/>
                <w:szCs w:val="17"/>
              </w:rPr>
              <w:t>삭제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8FA62CF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I</w:t>
            </w:r>
            <w:r>
              <w:rPr>
                <w:szCs w:val="17"/>
              </w:rPr>
              <w:t>TM-001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8AD73CB" w14:textId="16DDEED9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087D89D2" w14:textId="1B64FED6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69A16F68" w14:textId="675F2B50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519A0361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C807A9B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 xml:space="preserve">생활용품 사용기간 예측 기능 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7EC4209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I</w:t>
            </w:r>
            <w:r>
              <w:rPr>
                <w:szCs w:val="17"/>
              </w:rPr>
              <w:t>TM-002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DAE0FD1" w14:textId="5B20B58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490D985E" w14:textId="0C9118C9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379D1D7B" w14:textId="36121E63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13BE89B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2577DDE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생활용품 재구매 안내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184755C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I</w:t>
            </w:r>
            <w:r>
              <w:rPr>
                <w:szCs w:val="17"/>
              </w:rPr>
              <w:t>TM-003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196F762" w14:textId="10DFD1F5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0247F06" w14:textId="35707D9C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7E4D6644" w14:textId="521D9AB9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180B7F9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게시판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21E9F73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글쓰기</w:t>
            </w:r>
            <w:r>
              <w:rPr>
                <w:szCs w:val="17"/>
              </w:rPr>
              <w:t>/</w:t>
            </w:r>
            <w:r>
              <w:rPr>
                <w:rFonts w:hint="eastAsia"/>
                <w:szCs w:val="17"/>
              </w:rPr>
              <w:t>댓글 작성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BD7F05E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62D2E13" w14:textId="7586716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4C5917C" w14:textId="25B444D9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2F798F16" w14:textId="2A5A367F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A5936F6" w14:textId="77777777" w:rsidR="00FB7812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B9E69BC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글쓰기</w:t>
            </w:r>
            <w:r>
              <w:rPr>
                <w:szCs w:val="17"/>
              </w:rPr>
              <w:t>/</w:t>
            </w:r>
            <w:r>
              <w:rPr>
                <w:rFonts w:hint="eastAsia"/>
                <w:szCs w:val="17"/>
              </w:rPr>
              <w:t>댓글 수정,</w:t>
            </w:r>
            <w:r>
              <w:rPr>
                <w:szCs w:val="17"/>
              </w:rPr>
              <w:t xml:space="preserve"> </w:t>
            </w:r>
            <w:r>
              <w:rPr>
                <w:rFonts w:hint="eastAsia"/>
                <w:szCs w:val="17"/>
              </w:rPr>
              <w:t>삭제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74B4091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CF8CA66" w14:textId="41B96E9C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1E968BF" w14:textId="0FC20650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7D6DB448" w14:textId="605CECA0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65730546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89E36CF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게시글 목록 조회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8A957A6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3945AD6" w14:textId="01D5299F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7EE938F" w14:textId="3B2F6EA3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0E722EB2" w14:textId="19330D29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4AA279D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EBE9CCF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사진 업로드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19284E5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OS-004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D011AE8" w14:textId="69AA6F28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68C9A10" w14:textId="33EFF1F6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5</w:t>
            </w:r>
          </w:p>
        </w:tc>
      </w:tr>
      <w:tr w:rsidR="00FB7812" w:rsidRPr="00D63BC8" w14:paraId="37D84788" w14:textId="1C5FA20E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4D76122B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5A3DB9B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게시물 제목 검색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A2C96EF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OS-005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BA72F8E" w14:textId="4A774CCA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1BD8ACEF" w14:textId="2178D77F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4</w:t>
            </w:r>
          </w:p>
        </w:tc>
      </w:tr>
      <w:tr w:rsidR="00FB7812" w:rsidRPr="00D63BC8" w14:paraId="43F72F35" w14:textId="448F9DA6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F3D0A4A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3C0A993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게시글/댓글 신고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1364D6F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OS-006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B457DC8" w14:textId="5DC9CA81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49FBCA0" w14:textId="17224782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6</w:t>
            </w:r>
          </w:p>
        </w:tc>
      </w:tr>
      <w:tr w:rsidR="00FB7812" w:rsidRPr="00D63BC8" w14:paraId="1507BAB0" w14:textId="4250B1AF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CDADE04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3843084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공지사항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1463BE7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OS-007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E74E1CF" w14:textId="216AB10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CBD51CE" w14:textId="191DF13D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7</w:t>
            </w:r>
          </w:p>
        </w:tc>
      </w:tr>
      <w:tr w:rsidR="00FB7812" w:rsidRPr="00D63BC8" w14:paraId="302BA6FF" w14:textId="156FD649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6491A869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2F6A002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관리자 권한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A653ABB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OS-008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88ACEC7" w14:textId="15150353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E7C5E05" w14:textId="2CBC6EAE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8</w:t>
            </w:r>
          </w:p>
        </w:tc>
      </w:tr>
      <w:tr w:rsidR="00FB7812" w:rsidRPr="00D63BC8" w14:paraId="22D8FC87" w14:textId="058DA2B5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5B26466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캘린더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7C255C6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캘린더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5617A06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C</w:t>
            </w:r>
            <w:r>
              <w:rPr>
                <w:szCs w:val="17"/>
              </w:rPr>
              <w:t>AL-001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7932401" w14:textId="622D5513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5A7BC38" w14:textId="53EEC18E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0A908C7A" w14:textId="31095E4F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95C896D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111840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>
              <w:rPr>
                <w:rFonts w:hint="eastAsia"/>
                <w:szCs w:val="17"/>
              </w:rPr>
              <w:t>수입 내역 열람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0DC409E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C</w:t>
            </w:r>
            <w:r>
              <w:rPr>
                <w:szCs w:val="17"/>
              </w:rPr>
              <w:t>AL-002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CA7C07F" w14:textId="0025B683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4F73BAAA" w14:textId="09845535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437C7F4D" w14:textId="63E5B0DD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669CA9B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마이 페이지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38E958C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고객센터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00BCB4B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M</w:t>
            </w:r>
            <w:r>
              <w:rPr>
                <w:szCs w:val="17"/>
              </w:rPr>
              <w:t>YP-001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F82AEE6" w14:textId="41D775B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DBF0618" w14:textId="18B0C838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6B953F9C" w14:textId="69E3D512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1A2C8D55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A36BFFC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앱 서비스 이용 안내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16FF2AC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M</w:t>
            </w:r>
            <w:r>
              <w:rPr>
                <w:szCs w:val="17"/>
              </w:rPr>
              <w:t>YP-002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EBD9F4E" w14:textId="01CAC054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4720833" w14:textId="50FDD95F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4FD675E0" w14:textId="1D85CF16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57B6406D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5D28013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회원 탈퇴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78810A5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M</w:t>
            </w:r>
            <w:r>
              <w:rPr>
                <w:szCs w:val="17"/>
              </w:rPr>
              <w:t>YP-003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9F38F8A" w14:textId="5A40FAC8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31664FFE" w14:textId="34C585F5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</w:tbl>
    <w:p w14:paraId="7174FCEC" w14:textId="77777777" w:rsidR="00020160" w:rsidRPr="00D63BC8" w:rsidRDefault="00020160" w:rsidP="00020160"/>
    <w:p w14:paraId="5C3328C9" w14:textId="2F94ED03" w:rsidR="009334C8" w:rsidRDefault="009334C8"/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9C5836" w:rsidRPr="00D63BC8" w14:paraId="189C57F1" w14:textId="77777777" w:rsidTr="00B75D4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7249CF1" w14:textId="3A4AA1EF" w:rsidR="009C5836" w:rsidRPr="00B75D48" w:rsidRDefault="00B75D48" w:rsidP="00761383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2A5AAF5" w14:textId="38BDB05D" w:rsidR="009C5836" w:rsidRPr="00D63BC8" w:rsidRDefault="00B75D48" w:rsidP="00B75D48">
            <w:pPr>
              <w:pStyle w:val="1"/>
              <w:jc w:val="center"/>
            </w:pPr>
            <w:r>
              <w:rPr>
                <w:rFonts w:hint="eastAsia"/>
              </w:rPr>
              <w:t xml:space="preserve">요구사항 분석 </w:t>
            </w:r>
            <w:r w:rsidR="005E2F27">
              <w:rPr>
                <w:rFonts w:hint="eastAsia"/>
              </w:rPr>
              <w:t>명세서</w:t>
            </w:r>
          </w:p>
        </w:tc>
      </w:tr>
    </w:tbl>
    <w:p w14:paraId="0BAC9FFE" w14:textId="7624B25C" w:rsidR="008A3C48" w:rsidRPr="00DF5FDF" w:rsidRDefault="00B75D48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 xml:space="preserve">□ </w:t>
      </w:r>
      <w:r w:rsidR="00FF11F7" w:rsidRPr="00DF5FDF">
        <w:rPr>
          <w:rFonts w:hint="eastAsia"/>
          <w:b/>
          <w:bCs/>
          <w:sz w:val="20"/>
          <w:szCs w:val="20"/>
        </w:rPr>
        <w:t>기능 요구사항</w:t>
      </w:r>
    </w:p>
    <w:p w14:paraId="2FB02326" w14:textId="28B633A0" w:rsidR="00902016" w:rsidRPr="00DF5FDF" w:rsidRDefault="00902016" w:rsidP="00897D19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C42763" w:rsidRPr="0050532E" w14:paraId="6126AF42" w14:textId="77777777" w:rsidTr="003173D4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A413743" w14:textId="19906D84" w:rsidR="00C42763" w:rsidRPr="0050532E" w:rsidRDefault="00C42763" w:rsidP="00FF3DF7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6777DEC" w14:textId="536C406A" w:rsidR="00C42763" w:rsidRPr="0012767D" w:rsidRDefault="002B3C0B" w:rsidP="00723603">
            <w:pPr>
              <w:pStyle w:val="af0"/>
              <w:rPr>
                <w:sz w:val="16"/>
                <w:szCs w:val="16"/>
              </w:rPr>
            </w:pPr>
            <w:r w:rsidRPr="0012767D">
              <w:rPr>
                <w:rFonts w:hint="eastAsia"/>
                <w:sz w:val="16"/>
                <w:szCs w:val="16"/>
              </w:rPr>
              <w:t>계정관리</w:t>
            </w:r>
          </w:p>
        </w:tc>
      </w:tr>
      <w:tr w:rsidR="002626F5" w:rsidRPr="0050532E" w14:paraId="51F2817B" w14:textId="77777777" w:rsidTr="00E567B2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C645F1" w14:textId="3BA63E89" w:rsidR="002626F5" w:rsidRPr="0050532E" w:rsidRDefault="002626F5" w:rsidP="002626F5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37600F8" w14:textId="2FA55177" w:rsidR="002626F5" w:rsidRPr="00D46851" w:rsidRDefault="00257ED0" w:rsidP="002626F5">
            <w:pPr>
              <w:pStyle w:val="af0"/>
              <w:jc w:val="left"/>
              <w:rPr>
                <w:sz w:val="16"/>
                <w:szCs w:val="16"/>
              </w:rPr>
            </w:pPr>
            <w:r w:rsidRPr="00D46851">
              <w:rPr>
                <w:rFonts w:hint="eastAsia"/>
                <w:sz w:val="16"/>
                <w:szCs w:val="16"/>
              </w:rPr>
              <w:t>U</w:t>
            </w:r>
            <w:r w:rsidRPr="00D46851">
              <w:rPr>
                <w:sz w:val="16"/>
                <w:szCs w:val="16"/>
              </w:rPr>
              <w:t>ID-001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11022CE" w14:textId="478A884D" w:rsidR="002626F5" w:rsidRPr="0050532E" w:rsidRDefault="002626F5" w:rsidP="002626F5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3140437" w14:textId="175A0516" w:rsidR="002626F5" w:rsidRPr="00D46851" w:rsidRDefault="00257ED0" w:rsidP="002626F5">
            <w:pPr>
              <w:pStyle w:val="af0"/>
              <w:jc w:val="both"/>
              <w:rPr>
                <w:sz w:val="16"/>
                <w:szCs w:val="16"/>
              </w:rPr>
            </w:pPr>
            <w:r w:rsidRPr="00D46851">
              <w:rPr>
                <w:rFonts w:hint="eastAsia"/>
                <w:sz w:val="16"/>
                <w:szCs w:val="16"/>
              </w:rPr>
              <w:t>회원가입 기능</w:t>
            </w:r>
          </w:p>
        </w:tc>
      </w:tr>
      <w:tr w:rsidR="003173D4" w:rsidRPr="0050532E" w14:paraId="22E7041C" w14:textId="77777777" w:rsidTr="001D2CCD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68CB2F7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3E94DA29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7B92FA9E" w14:textId="3091280B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D015AE1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  <w:p w14:paraId="0FF2D7FE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  <w:p w14:paraId="3E8A6B0F" w14:textId="7F347EA2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4C701224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  <w:p w14:paraId="0668F5FF" w14:textId="5F39EE19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E927033" w14:textId="25042C0E" w:rsidR="006F5864" w:rsidRPr="006F5864" w:rsidRDefault="003B7C86" w:rsidP="002626F5">
            <w:pPr>
              <w:pStyle w:val="ae"/>
              <w:jc w:val="both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사용자는 회원가입 화면에서 자신만의 아이디, 비밀번호를 입력하고 이름, 생년월일, 이메일, </w:t>
            </w:r>
            <w:r w:rsidR="007D5F24">
              <w:rPr>
                <w:rFonts w:cs="맑은 고딕" w:hint="eastAsia"/>
                <w:sz w:val="16"/>
                <w:szCs w:val="16"/>
              </w:rPr>
              <w:t>휴대폰</w:t>
            </w:r>
            <w:r w:rsidRPr="00C12ADD">
              <w:rPr>
                <w:rFonts w:cs="맑은 고딕"/>
                <w:sz w:val="16"/>
                <w:szCs w:val="16"/>
              </w:rPr>
              <w:t>번호, 닉네임을 입력하여 계정을 생성할 수 있다. 또한 계정생성과정에서 아이디, 닉네임 중복조회, 비밀번호 확인을 통해 중복계정이 생성되지 않도록 제한한다.</w:t>
            </w:r>
          </w:p>
        </w:tc>
      </w:tr>
      <w:tr w:rsidR="003173D4" w:rsidRPr="0050532E" w14:paraId="58E43DA6" w14:textId="77777777" w:rsidTr="001D2CCD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AA65A3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B1FF0FE" w14:textId="3BE4B824" w:rsidR="003173D4" w:rsidRPr="0050532E" w:rsidRDefault="003E5E32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36CFF4A" w14:textId="0F914838" w:rsidR="003173D4" w:rsidRPr="0050532E" w:rsidRDefault="00011AE0" w:rsidP="002626F5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778A8A81" w14:textId="7283F8C0" w:rsidR="003173D4" w:rsidRPr="0050532E" w:rsidRDefault="00E21B69" w:rsidP="002626F5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8F061CA" w14:textId="70CD0487" w:rsidR="003173D4" w:rsidRPr="0050532E" w:rsidRDefault="004D5B3C" w:rsidP="002626F5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2B7B73B7" w14:textId="3D0A0DB8" w:rsidR="00B764B8" w:rsidRPr="00DF5FDF" w:rsidRDefault="00B764B8" w:rsidP="003A1E70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1D2CCD" w:rsidRPr="0050532E" w14:paraId="61E002A2" w14:textId="77777777" w:rsidTr="006450BE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39DC4C9" w14:textId="77777777" w:rsidR="001D2CCD" w:rsidRPr="0050532E" w:rsidRDefault="001D2CCD" w:rsidP="006450BE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693097E" w14:textId="6554611F" w:rsidR="001D2CCD" w:rsidRPr="0050532E" w:rsidRDefault="002B3C0B" w:rsidP="006450BE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계정관리</w:t>
            </w:r>
          </w:p>
        </w:tc>
      </w:tr>
      <w:tr w:rsidR="001D2CCD" w:rsidRPr="0050532E" w14:paraId="64AEE0F9" w14:textId="77777777" w:rsidTr="006450BE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9D1F537" w14:textId="77777777" w:rsidR="001D2CCD" w:rsidRPr="0050532E" w:rsidRDefault="001D2CCD" w:rsidP="006450BE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6B91C31" w14:textId="369F5CDB" w:rsidR="001D2CCD" w:rsidRPr="00D46851" w:rsidRDefault="0012767D" w:rsidP="006450BE">
            <w:pPr>
              <w:pStyle w:val="af0"/>
              <w:jc w:val="left"/>
              <w:rPr>
                <w:sz w:val="16"/>
                <w:szCs w:val="16"/>
              </w:rPr>
            </w:pPr>
            <w:r w:rsidRPr="00D46851">
              <w:rPr>
                <w:rFonts w:cs="맑은 고딕"/>
                <w:spacing w:val="0"/>
                <w:sz w:val="16"/>
                <w:szCs w:val="16"/>
              </w:rPr>
              <w:t>UID-002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67B5C23" w14:textId="77777777" w:rsidR="001D2CCD" w:rsidRPr="0050532E" w:rsidRDefault="001D2CCD" w:rsidP="006450BE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58AB0D5" w14:textId="784311F9" w:rsidR="001D2CCD" w:rsidRPr="0050532E" w:rsidRDefault="00C15B27" w:rsidP="006450BE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로그인/로그아웃 기능</w:t>
            </w:r>
          </w:p>
        </w:tc>
      </w:tr>
      <w:tr w:rsidR="001D2CCD" w:rsidRPr="0050532E" w14:paraId="662A9155" w14:textId="77777777" w:rsidTr="006450BE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317691D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74285293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49F4D7D3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1088E65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504BA33D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00C2403E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37273F46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77B33579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ECCB305" w14:textId="77777777" w:rsidR="00AB563F" w:rsidRPr="00C12ADD" w:rsidRDefault="00AB563F" w:rsidP="00AB563F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사용자는 로그인 화면에서 생성한 아이디, 비밀번호를 입력하여 자신의 계정에 접속할 수 있고 이때 자동 로그인을 선택하면 앱 종료 후 재실행시에도 로그인이 유지된다. </w:t>
            </w:r>
          </w:p>
          <w:p w14:paraId="31174E7B" w14:textId="2DFC8010" w:rsidR="001D2CCD" w:rsidRPr="0050532E" w:rsidRDefault="00AB563F" w:rsidP="00AB563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로그아웃 기능을 사용하여 마이페이지에서 계정을 로그아웃을 할 수 있다.</w:t>
            </w:r>
          </w:p>
        </w:tc>
      </w:tr>
      <w:tr w:rsidR="001D2CCD" w:rsidRPr="0050532E" w14:paraId="4C234826" w14:textId="77777777" w:rsidTr="006450BE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A16631E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7E52555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CD5E088" w14:textId="4B9C72B1" w:rsidR="001D2CCD" w:rsidRPr="0050532E" w:rsidRDefault="004D5B3C" w:rsidP="006450BE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44139327" w14:textId="0CE444DF" w:rsidR="001D2CCD" w:rsidRPr="0050532E" w:rsidRDefault="00E21B69" w:rsidP="006450BE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E011F87" w14:textId="04339CF7" w:rsidR="001D2CCD" w:rsidRPr="0050532E" w:rsidRDefault="004D5B3C" w:rsidP="006450BE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45BD20BD" w14:textId="0093A5F0" w:rsidR="001D2CCD" w:rsidRPr="00DF5FDF" w:rsidRDefault="001D2CCD" w:rsidP="003A1E70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1D2CCD" w:rsidRPr="0050532E" w14:paraId="0A0F3318" w14:textId="77777777" w:rsidTr="006450BE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232B86F" w14:textId="77777777" w:rsidR="001D2CCD" w:rsidRPr="0050532E" w:rsidRDefault="001D2CCD" w:rsidP="006450BE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EDA5C2F" w14:textId="711EC7C9" w:rsidR="001D2CCD" w:rsidRPr="0050532E" w:rsidRDefault="002B3C0B" w:rsidP="006450BE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계정관리</w:t>
            </w:r>
          </w:p>
        </w:tc>
      </w:tr>
      <w:tr w:rsidR="001D2CCD" w:rsidRPr="0050532E" w14:paraId="4705B0E0" w14:textId="77777777" w:rsidTr="006450BE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427E628" w14:textId="77777777" w:rsidR="001D2CCD" w:rsidRPr="0050532E" w:rsidRDefault="001D2CCD" w:rsidP="006450BE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9B5361F" w14:textId="201D7793" w:rsidR="001D2CCD" w:rsidRPr="0050532E" w:rsidRDefault="005847AB" w:rsidP="006450BE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UID-003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7E9EF79" w14:textId="77777777" w:rsidR="001D2CCD" w:rsidRPr="0050532E" w:rsidRDefault="001D2CCD" w:rsidP="006450BE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494AEE1" w14:textId="2A34902E" w:rsidR="001D2CCD" w:rsidRPr="0050532E" w:rsidRDefault="005C727D" w:rsidP="006450BE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아이디, 비밀번호 찾기 기능</w:t>
            </w:r>
          </w:p>
        </w:tc>
      </w:tr>
      <w:tr w:rsidR="001D2CCD" w:rsidRPr="0050532E" w14:paraId="2D88E410" w14:textId="77777777" w:rsidTr="006450BE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379E1B9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5D5385E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3FE056E6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C728CD9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71922BC2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0FA5A3E5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08D49C1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2753487B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1106895" w14:textId="1C84175B" w:rsidR="001D2CCD" w:rsidRPr="0050532E" w:rsidRDefault="00AA0FA1" w:rsidP="006450BE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아이디, 비밀번호 찾기 기능으로</w:t>
            </w:r>
            <w:r w:rsidRPr="00DE4ACB">
              <w:rPr>
                <w:rFonts w:cs="맑은 고딕"/>
                <w:color w:val="FF000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z w:val="16"/>
                <w:szCs w:val="16"/>
              </w:rPr>
              <w:t>이메일 주소나 휴대폰 번</w:t>
            </w:r>
            <w:r w:rsidR="00DE4ACB">
              <w:rPr>
                <w:rFonts w:cs="맑은 고딕" w:hint="eastAsia"/>
                <w:sz w:val="16"/>
                <w:szCs w:val="16"/>
              </w:rPr>
              <w:t>호를 사용하여</w:t>
            </w:r>
            <w:r w:rsidRPr="00C12ADD">
              <w:rPr>
                <w:rFonts w:cs="맑은 고딕"/>
                <w:sz w:val="16"/>
                <w:szCs w:val="16"/>
              </w:rPr>
              <w:t xml:space="preserve"> 본인 아이디와 비밀번호를 찾을 수 있다. 이메일 주소나 휴대폰 번호를 입력하면 해당 정보와 일치하는 아이디, 비밀번호를 회원가입시 등록한 이메일 계정으로 수신하여 확인할 수 있다.</w:t>
            </w:r>
          </w:p>
        </w:tc>
      </w:tr>
      <w:tr w:rsidR="001D2CCD" w:rsidRPr="0050532E" w14:paraId="6E1DD474" w14:textId="77777777" w:rsidTr="006450BE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7A1FBAC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C40E8BA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12CE923" w14:textId="4BE8CD5C" w:rsidR="001D2CCD" w:rsidRPr="0050532E" w:rsidRDefault="004D5B3C" w:rsidP="006450BE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32F894B8" w14:textId="3406FF7D" w:rsidR="001D2CCD" w:rsidRPr="0050532E" w:rsidRDefault="00E21B69" w:rsidP="006450BE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56E28BF" w14:textId="4B197530" w:rsidR="001D2CCD" w:rsidRPr="0050532E" w:rsidRDefault="004D5B3C" w:rsidP="006450BE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3B518A48" w14:textId="368A17B8" w:rsidR="001D2CCD" w:rsidRPr="00DF5FDF" w:rsidRDefault="001D2CCD" w:rsidP="003A1E70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50532E" w:rsidRPr="0050532E" w14:paraId="38F3EA3D" w14:textId="77777777" w:rsidTr="00181769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82B4BE6" w14:textId="77777777" w:rsidR="0050532E" w:rsidRPr="0050532E" w:rsidRDefault="0050532E" w:rsidP="00181769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00B9F87" w14:textId="77777777" w:rsidR="0050532E" w:rsidRPr="0050532E" w:rsidRDefault="0050532E" w:rsidP="00181769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계정관리</w:t>
            </w:r>
          </w:p>
        </w:tc>
      </w:tr>
      <w:tr w:rsidR="0050532E" w:rsidRPr="0050532E" w14:paraId="12D80D76" w14:textId="77777777" w:rsidTr="00181769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06E0B18" w14:textId="77777777" w:rsidR="0050532E" w:rsidRPr="0050532E" w:rsidRDefault="0050532E" w:rsidP="00181769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8AC3E89" w14:textId="7DAF5DCD" w:rsidR="0050532E" w:rsidRPr="0050532E" w:rsidRDefault="00893B4F" w:rsidP="00181769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UID-004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2E7C4B2" w14:textId="77777777" w:rsidR="0050532E" w:rsidRPr="0050532E" w:rsidRDefault="0050532E" w:rsidP="00181769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071A51D" w14:textId="01054C72" w:rsidR="0050532E" w:rsidRPr="0050532E" w:rsidRDefault="00334443" w:rsidP="00181769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닉네임, 비밀번호 변경 기능</w:t>
            </w:r>
          </w:p>
        </w:tc>
      </w:tr>
      <w:tr w:rsidR="0050532E" w:rsidRPr="0050532E" w14:paraId="4559C034" w14:textId="77777777" w:rsidTr="00181769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23EBCAF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3BD932AE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167A2464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6D2DF60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  <w:p w14:paraId="42D057EA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  <w:p w14:paraId="4DC99761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49C1493E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  <w:p w14:paraId="1723A3AC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D4AB049" w14:textId="40C83923" w:rsidR="0050532E" w:rsidRPr="0050532E" w:rsidRDefault="0051407D" w:rsidP="00181769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닉네임, 비밀번호 변경 기능으로 자신의 닉네임, 비밀번호를 변경할 수 있다.</w:t>
            </w:r>
          </w:p>
        </w:tc>
      </w:tr>
      <w:tr w:rsidR="0050532E" w:rsidRPr="0050532E" w14:paraId="57AC5B35" w14:textId="77777777" w:rsidTr="00181769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F2F6302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7F60E94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59A2F37" w14:textId="3D1B3331" w:rsidR="0050532E" w:rsidRPr="0050532E" w:rsidRDefault="004D5B3C" w:rsidP="00181769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771216BC" w14:textId="6A43A2DC" w:rsidR="0050532E" w:rsidRPr="0050532E" w:rsidRDefault="00E21B69" w:rsidP="00181769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BFF2EA0" w14:textId="2AB19AE4" w:rsidR="0050532E" w:rsidRPr="0050532E" w:rsidRDefault="004D5B3C" w:rsidP="00181769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4</w:t>
            </w:r>
          </w:p>
        </w:tc>
      </w:tr>
    </w:tbl>
    <w:p w14:paraId="6ABCCDAD" w14:textId="2B8BCB50" w:rsidR="008E277C" w:rsidRDefault="008E277C" w:rsidP="003A1E70">
      <w:pPr>
        <w:rPr>
          <w:sz w:val="6"/>
          <w:szCs w:val="6"/>
        </w:rPr>
      </w:pPr>
    </w:p>
    <w:p w14:paraId="2D038139" w14:textId="77777777" w:rsidR="008E277C" w:rsidRDefault="008E277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8E277C" w:rsidRPr="00D63BC8" w14:paraId="577A2939" w14:textId="77777777" w:rsidTr="00F426BF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A813448" w14:textId="77777777" w:rsidR="008E277C" w:rsidRPr="00B75D48" w:rsidRDefault="008E277C" w:rsidP="00F426BF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9BFA06C" w14:textId="77777777" w:rsidR="008E277C" w:rsidRPr="00D63BC8" w:rsidRDefault="008E277C" w:rsidP="00F426BF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048C4F52" w14:textId="77777777" w:rsidR="008E277C" w:rsidRPr="00DF5FDF" w:rsidRDefault="008E277C" w:rsidP="008E277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15CBA793" w14:textId="77777777" w:rsidR="008E277C" w:rsidRPr="00DF5FDF" w:rsidRDefault="008E277C" w:rsidP="008E277C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5E547568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0E88161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2B82AF3" w14:textId="5120E7B1" w:rsidR="008E277C" w:rsidRPr="0050532E" w:rsidRDefault="00356CD0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7969DEA3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928FB6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441C2CF" w14:textId="323A3CDB" w:rsidR="008E277C" w:rsidRPr="0050532E" w:rsidRDefault="00013205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9DB6CF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1F043E8" w14:textId="05657BE4" w:rsidR="008E277C" w:rsidRPr="0050532E" w:rsidRDefault="00013205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color w:val="202122"/>
                <w:sz w:val="16"/>
                <w:szCs w:val="16"/>
                <w:shd w:val="clear" w:color="auto" w:fill="FFFFFF"/>
              </w:rPr>
              <w:t>수입현황판 기능</w:t>
            </w:r>
          </w:p>
        </w:tc>
      </w:tr>
      <w:tr w:rsidR="008E277C" w:rsidRPr="0050532E" w14:paraId="4B7E078A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12C98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1CC9271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6BEE67C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4108B9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79C73C1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B5A7A8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091B844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7FAD8B2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FC03355" w14:textId="1691F782" w:rsidR="00DE4ACB" w:rsidRPr="00DE4ACB" w:rsidRDefault="00DE4ACB" w:rsidP="00BE64CF">
            <w:pPr>
              <w:rPr>
                <w:rFonts w:cs="맑은 고딕"/>
                <w:spacing w:val="0"/>
                <w:sz w:val="16"/>
                <w:szCs w:val="16"/>
              </w:rPr>
            </w:pPr>
            <w:r>
              <w:rPr>
                <w:rFonts w:cs="맑은 고딕" w:hint="eastAsia"/>
                <w:spacing w:val="0"/>
                <w:sz w:val="16"/>
                <w:szCs w:val="16"/>
              </w:rPr>
              <w:t xml:space="preserve">사용자는 애플리케이션 실행 시 첫 화면에서 사용자가 입력한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지출</w:t>
            </w:r>
            <w:r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수입 현황을 </w:t>
            </w:r>
            <w:r>
              <w:rPr>
                <w:rFonts w:cs="맑은 고딕" w:hint="eastAsia"/>
                <w:spacing w:val="0"/>
                <w:sz w:val="16"/>
                <w:szCs w:val="16"/>
              </w:rPr>
              <w:t>원형그래프로 볼 수 있다.</w:t>
            </w:r>
          </w:p>
        </w:tc>
      </w:tr>
      <w:tr w:rsidR="008E277C" w:rsidRPr="0050532E" w14:paraId="43E3417F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CF413C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AA84AB4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546D42D" w14:textId="77777777" w:rsidR="008E277C" w:rsidRPr="0050532E" w:rsidRDefault="008E277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294694B2" w14:textId="06FBA1D0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3C33C0C" w14:textId="5787A070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00547444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637447DF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2FD00FC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F1BAACC" w14:textId="1D5122AF" w:rsidR="008E277C" w:rsidRPr="0050532E" w:rsidRDefault="00BE64CF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10AA37F8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EF62846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47405B5" w14:textId="32E3BB3E" w:rsidR="008E277C" w:rsidRPr="0050532E" w:rsidRDefault="00FC3D13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20BC965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939FCF7" w14:textId="7A08ADDA" w:rsidR="008E277C" w:rsidRPr="0050532E" w:rsidRDefault="00D94412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고정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 계획 수립 입력 기능</w:t>
            </w:r>
          </w:p>
        </w:tc>
      </w:tr>
      <w:tr w:rsidR="008E277C" w:rsidRPr="0050532E" w14:paraId="25D7D983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3442E7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79B84EF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2EBB617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9690A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C385DF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797A8E6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DB5B09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E43E93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E56DFE3" w14:textId="28AFC441" w:rsidR="008E277C" w:rsidRPr="0050532E" w:rsidRDefault="00F60466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사용자는 </w:t>
            </w:r>
            <w:r w:rsidR="001E1E09">
              <w:rPr>
                <w:rFonts w:cs="맑은 고딕" w:hint="eastAsia"/>
                <w:spacing w:val="0"/>
                <w:sz w:val="16"/>
                <w:szCs w:val="16"/>
              </w:rPr>
              <w:t>애플리케이션에서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제공하는 기본적인 고정 지출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목록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 xml:space="preserve"> 혹은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사용자 설정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>으로 추가한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고정 지출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목록을 생성할 수 있다. 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기본으로 제공된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고정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목록에서는 사용자들이 주로 사용하는 고정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수입을 제공하고 사용자 설정에서는 기본 제공에 없는 지출, 수입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목록을 생성하여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 xml:space="preserve"> 고정 지출 목록을 만들 수 있다.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.</w:t>
            </w:r>
          </w:p>
        </w:tc>
      </w:tr>
      <w:tr w:rsidR="008E277C" w:rsidRPr="0050532E" w14:paraId="7A0F58CC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4C04C7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042047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FB2FD09" w14:textId="64D0AEA8" w:rsidR="008E277C" w:rsidRPr="0050532E" w:rsidRDefault="005C54F2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50A22300" w14:textId="5D951CA8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725A3F1" w14:textId="0922C707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39CE7AE1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5A124F48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14CCB73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A25E015" w14:textId="166A8B63" w:rsidR="008E277C" w:rsidRPr="0050532E" w:rsidRDefault="00D862C5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03C20363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B786C34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5DBC1B6" w14:textId="3655B647" w:rsidR="008E277C" w:rsidRPr="0050532E" w:rsidRDefault="00012925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AA32D25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107CFF6" w14:textId="1A2EE28F" w:rsidR="008E277C" w:rsidRPr="0050532E" w:rsidRDefault="004C64D2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유동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 입력 기능</w:t>
            </w:r>
          </w:p>
        </w:tc>
      </w:tr>
      <w:tr w:rsidR="008E277C" w:rsidRPr="0050532E" w14:paraId="43B63DD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31A82F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B1E84A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CD32B5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C31B4F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9F943B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AA6F22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1A5CBD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089DDF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415CF16" w14:textId="267E010A" w:rsidR="008E277C" w:rsidRPr="0050532E" w:rsidRDefault="00280F68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사용자는 </w:t>
            </w:r>
            <w:r w:rsidR="001E1E09">
              <w:rPr>
                <w:rFonts w:cs="맑은 고딕" w:hint="eastAsia"/>
                <w:sz w:val="16"/>
                <w:szCs w:val="16"/>
              </w:rPr>
              <w:t>애플리케이션에서</w:t>
            </w:r>
            <w:r w:rsidRPr="00C12ADD">
              <w:rPr>
                <w:rFonts w:cs="맑은 고딕"/>
                <w:sz w:val="16"/>
                <w:szCs w:val="16"/>
              </w:rPr>
              <w:t xml:space="preserve"> 제공하는 기본적인 유동 지출</w:t>
            </w:r>
            <w:r w:rsidR="000A34F4">
              <w:rPr>
                <w:rFonts w:cs="맑은 고딕" w:hint="eastAsia"/>
                <w:sz w:val="16"/>
                <w:szCs w:val="16"/>
              </w:rPr>
              <w:t xml:space="preserve"> 혹은</w:t>
            </w:r>
            <w:r w:rsidRPr="00C12ADD">
              <w:rPr>
                <w:rFonts w:cs="맑은 고딕"/>
                <w:sz w:val="16"/>
                <w:szCs w:val="16"/>
              </w:rPr>
              <w:t xml:space="preserve"> 사용자</w:t>
            </w:r>
            <w:r w:rsidR="000A34F4">
              <w:rPr>
                <w:rFonts w:cs="맑은 고딕" w:hint="eastAsia"/>
                <w:sz w:val="16"/>
                <w:szCs w:val="16"/>
              </w:rPr>
              <w:t xml:space="preserve"> 설정으로 추가한</w:t>
            </w:r>
            <w:r w:rsidRPr="00C12ADD">
              <w:rPr>
                <w:rFonts w:cs="맑은 고딕"/>
                <w:sz w:val="16"/>
                <w:szCs w:val="16"/>
              </w:rPr>
              <w:t xml:space="preserve"> 유동 지출을 생성하여 새로운 목록을 만들 수 있다.</w:t>
            </w:r>
          </w:p>
        </w:tc>
      </w:tr>
      <w:tr w:rsidR="008E277C" w:rsidRPr="0050532E" w14:paraId="3E498D98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16FE39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C7BA47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E6196C4" w14:textId="34C960B0" w:rsidR="008E277C" w:rsidRPr="0050532E" w:rsidRDefault="005C54F2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70E1AAC0" w14:textId="133C48AF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C6087E1" w14:textId="1639FEF5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26C9C54E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27446DBB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5A306F2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A4E41EF" w14:textId="5584A412" w:rsidR="008E277C" w:rsidRPr="0050532E" w:rsidRDefault="002A6E06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6D4CC13A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73254D0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0EC53AE" w14:textId="238EAF12" w:rsidR="008E277C" w:rsidRPr="0050532E" w:rsidRDefault="00066AF6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EIS-004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55302D0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C9FE625" w14:textId="4C4E9CED" w:rsidR="008E277C" w:rsidRPr="0050532E" w:rsidRDefault="00F5101C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지출</w:t>
            </w:r>
            <w:r w:rsidR="0090650D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 내역 수정, 삭제 기능</w:t>
            </w:r>
          </w:p>
        </w:tc>
      </w:tr>
      <w:tr w:rsidR="008E277C" w:rsidRPr="0050532E" w14:paraId="527E350D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FE3BDC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4EF4199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58591D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038A77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87E641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3D1AB2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0DA0D6B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E5AA7A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6DEF588" w14:textId="457BAD47" w:rsidR="008E277C" w:rsidRPr="0050532E" w:rsidRDefault="00CA7A61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사용자는 기존에 생성해</w:t>
            </w:r>
            <w:r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놓은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 목록을 수정 및 삭제할 수 있다.</w:t>
            </w:r>
          </w:p>
        </w:tc>
      </w:tr>
      <w:tr w:rsidR="008E277C" w:rsidRPr="0050532E" w14:paraId="240FEB71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EC61AF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105A7D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1048D5D" w14:textId="2C8F0ADE" w:rsidR="008E277C" w:rsidRPr="0050532E" w:rsidRDefault="005C54F2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56B013B5" w14:textId="133F2100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BF0E863" w14:textId="49F6C54F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4</w:t>
            </w:r>
          </w:p>
        </w:tc>
      </w:tr>
    </w:tbl>
    <w:p w14:paraId="11C820DA" w14:textId="77777777" w:rsidR="008E277C" w:rsidRPr="0050532E" w:rsidRDefault="008E277C" w:rsidP="008E277C">
      <w:pPr>
        <w:rPr>
          <w:sz w:val="6"/>
          <w:szCs w:val="6"/>
        </w:rPr>
      </w:pPr>
    </w:p>
    <w:p w14:paraId="65EF61E7" w14:textId="45A0F3A8" w:rsidR="008E277C" w:rsidRDefault="008E277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8E277C" w:rsidRPr="00D63BC8" w14:paraId="3C5FC1E1" w14:textId="77777777" w:rsidTr="00F426BF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926AFFE" w14:textId="77777777" w:rsidR="008E277C" w:rsidRPr="00B75D48" w:rsidRDefault="008E277C" w:rsidP="00F426BF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C3A8728" w14:textId="77777777" w:rsidR="008E277C" w:rsidRPr="00D63BC8" w:rsidRDefault="008E277C" w:rsidP="00F426BF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409D9EFE" w14:textId="77777777" w:rsidR="008E277C" w:rsidRPr="00DF5FDF" w:rsidRDefault="008E277C" w:rsidP="008E277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79E95056" w14:textId="77777777" w:rsidR="008E277C" w:rsidRPr="00DF5FDF" w:rsidRDefault="008E277C" w:rsidP="008E277C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6C2144A5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6BBD9D3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FA01A63" w14:textId="4AFA9A00" w:rsidR="008E277C" w:rsidRPr="0050532E" w:rsidRDefault="00983A08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</w:p>
        </w:tc>
      </w:tr>
      <w:tr w:rsidR="008E277C" w:rsidRPr="0050532E" w14:paraId="19EB606A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353515F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E6584DA" w14:textId="7CA28015" w:rsidR="008E277C" w:rsidRPr="0050532E" w:rsidRDefault="005A4850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EIS-005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7A662C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528665A" w14:textId="78F56BA2" w:rsidR="008E277C" w:rsidRPr="0050532E" w:rsidRDefault="004E58A3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>
              <w:rPr>
                <w:rFonts w:cs="맑은 고딕" w:hint="eastAsia"/>
                <w:spacing w:val="0"/>
                <w:sz w:val="16"/>
                <w:szCs w:val="16"/>
              </w:rPr>
              <w:t>계획</w:t>
            </w:r>
            <w:r w:rsidR="005E3F7E" w:rsidRPr="00C12ADD">
              <w:rPr>
                <w:rFonts w:cs="맑은 고딕"/>
                <w:spacing w:val="0"/>
                <w:sz w:val="16"/>
                <w:szCs w:val="16"/>
              </w:rPr>
              <w:t xml:space="preserve"> 대비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="005E3F7E" w:rsidRPr="00C12ADD">
              <w:rPr>
                <w:rFonts w:cs="맑은 고딕"/>
                <w:spacing w:val="0"/>
                <w:sz w:val="16"/>
                <w:szCs w:val="16"/>
              </w:rPr>
              <w:t>수입량 통계 기능</w:t>
            </w:r>
          </w:p>
        </w:tc>
      </w:tr>
      <w:tr w:rsidR="008E277C" w:rsidRPr="0050532E" w14:paraId="3EE2ABC7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00BFC1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26D1F7A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6015EB6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3F58BD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E0194E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DB998A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34218CB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61F363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66FECF7" w14:textId="2E085039" w:rsidR="008E277C" w:rsidRPr="0050532E" w:rsidRDefault="00096317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사용자는 </w:t>
            </w:r>
            <w:r w:rsidR="004E58A3">
              <w:rPr>
                <w:rFonts w:cs="맑은 고딕" w:hint="eastAsia"/>
                <w:sz w:val="16"/>
                <w:szCs w:val="16"/>
              </w:rPr>
              <w:t>편성한 자금 계획 대비 사용한 자금</w:t>
            </w:r>
            <w:r w:rsidRPr="00C12ADD">
              <w:rPr>
                <w:rFonts w:cs="맑은 고딕"/>
                <w:sz w:val="16"/>
                <w:szCs w:val="16"/>
              </w:rPr>
              <w:t>의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z w:val="16"/>
                <w:szCs w:val="16"/>
              </w:rPr>
              <w:t>수입</w:t>
            </w:r>
            <w:r w:rsidR="000A34F4">
              <w:rPr>
                <w:rFonts w:cs="맑은 고딕" w:hint="eastAsia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z w:val="16"/>
                <w:szCs w:val="16"/>
              </w:rPr>
              <w:t>내역과 비교할 수 있다.</w:t>
            </w:r>
          </w:p>
        </w:tc>
      </w:tr>
      <w:tr w:rsidR="008E277C" w:rsidRPr="0050532E" w14:paraId="7313A9D9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8E4C87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BEA2DA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1E74082" w14:textId="77777777" w:rsidR="008E277C" w:rsidRPr="0050532E" w:rsidRDefault="008E277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1FA27BF8" w14:textId="2A2A73C0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77A8A2D" w14:textId="1AFC4C68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5</w:t>
            </w:r>
          </w:p>
        </w:tc>
      </w:tr>
    </w:tbl>
    <w:p w14:paraId="5467F14D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3C613972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2A10066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5991255" w14:textId="019FC5F9" w:rsidR="008E277C" w:rsidRPr="0050532E" w:rsidRDefault="00096317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4E77085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8E599D6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B4B9544" w14:textId="7D76E32A" w:rsidR="008E277C" w:rsidRPr="0050532E" w:rsidRDefault="00C40AEB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EIS-006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DAA022F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E228C8E" w14:textId="0C9D0D5C" w:rsidR="008E277C" w:rsidRPr="0050532E" w:rsidRDefault="0041565A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예산 한도 비례 안내 기능</w:t>
            </w:r>
          </w:p>
        </w:tc>
      </w:tr>
      <w:tr w:rsidR="008E277C" w:rsidRPr="0050532E" w14:paraId="616177FC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34AE38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1B08C74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3AD0EE7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C58391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F942C7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27A686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3D03565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413055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8BFCE7E" w14:textId="728D4A3C" w:rsidR="008E277C" w:rsidRPr="0050532E" w:rsidRDefault="00B82E40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사용자는 </w:t>
            </w:r>
            <w:r w:rsidR="000A0FEE">
              <w:rPr>
                <w:rFonts w:cs="맑은 고딕" w:hint="eastAsia"/>
                <w:sz w:val="16"/>
                <w:szCs w:val="16"/>
              </w:rPr>
              <w:t>고정 지출</w:t>
            </w:r>
            <w:r w:rsidR="000A0FEE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="000A0FEE" w:rsidRPr="00C12ADD">
              <w:rPr>
                <w:rFonts w:cs="맑은 고딕"/>
                <w:sz w:val="16"/>
                <w:szCs w:val="16"/>
              </w:rPr>
              <w:t>수입</w:t>
            </w:r>
            <w:r w:rsidR="000A0FEE">
              <w:rPr>
                <w:rFonts w:cs="맑은 고딕" w:hint="eastAsia"/>
                <w:sz w:val="16"/>
                <w:szCs w:val="16"/>
              </w:rPr>
              <w:t xml:space="preserve"> 편성 대비,</w:t>
            </w:r>
            <w:r w:rsidR="000A0FEE">
              <w:rPr>
                <w:rFonts w:cs="맑은 고딕"/>
                <w:sz w:val="16"/>
                <w:szCs w:val="16"/>
              </w:rPr>
              <w:t xml:space="preserve"> </w:t>
            </w:r>
            <w:r w:rsidR="000A0FEE">
              <w:rPr>
                <w:rFonts w:cs="맑은 고딕" w:hint="eastAsia"/>
                <w:sz w:val="16"/>
                <w:szCs w:val="16"/>
              </w:rPr>
              <w:t>실제 운용된 지출</w:t>
            </w:r>
            <w:r w:rsidR="000A0FEE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="000A0FEE" w:rsidRPr="00C12ADD">
              <w:rPr>
                <w:rFonts w:cs="맑은 고딕"/>
                <w:sz w:val="16"/>
                <w:szCs w:val="16"/>
              </w:rPr>
              <w:t>수입</w:t>
            </w:r>
            <w:r w:rsidR="00482F45">
              <w:rPr>
                <w:rFonts w:cs="맑은 고딕" w:hint="eastAsia"/>
                <w:sz w:val="16"/>
                <w:szCs w:val="16"/>
              </w:rPr>
              <w:t xml:space="preserve"> 내용을 원형그래프에서 확인할 수 있으며,</w:t>
            </w:r>
            <w:r w:rsidR="00482F45">
              <w:rPr>
                <w:rFonts w:cs="맑은 고딕"/>
                <w:sz w:val="16"/>
                <w:szCs w:val="16"/>
              </w:rPr>
              <w:t xml:space="preserve"> </w:t>
            </w:r>
            <w:r w:rsidR="0072029B">
              <w:rPr>
                <w:rFonts w:cs="맑은 고딕" w:hint="eastAsia"/>
                <w:sz w:val="16"/>
                <w:szCs w:val="16"/>
              </w:rPr>
              <w:t>한도 대비 남은 예산을 확인할 수 있다.</w:t>
            </w:r>
          </w:p>
        </w:tc>
      </w:tr>
      <w:tr w:rsidR="008E277C" w:rsidRPr="0050532E" w14:paraId="4CD42BB2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344F1E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702538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F4B9665" w14:textId="4DFE52DE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41D5828C" w14:textId="634EA099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6FE1764" w14:textId="7313AE62" w:rsidR="008E277C" w:rsidRPr="0050532E" w:rsidRDefault="00F92BA4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6</w:t>
            </w:r>
          </w:p>
        </w:tc>
      </w:tr>
    </w:tbl>
    <w:p w14:paraId="029D39BD" w14:textId="77777777" w:rsidR="008E277C" w:rsidRPr="00DF5FDF" w:rsidRDefault="008E277C" w:rsidP="008E277C">
      <w:pPr>
        <w:rPr>
          <w:sz w:val="4"/>
          <w:szCs w:val="4"/>
        </w:rPr>
      </w:pPr>
    </w:p>
    <w:p w14:paraId="6A1DDBB2" w14:textId="77777777" w:rsidR="000422DC" w:rsidRDefault="000422DC">
      <w:pPr>
        <w:spacing w:line="240" w:lineRule="auto"/>
        <w:rPr>
          <w:sz w:val="4"/>
          <w:szCs w:val="4"/>
        </w:rPr>
      </w:pPr>
      <w:r>
        <w:rPr>
          <w:sz w:val="4"/>
          <w:szCs w:val="4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422DC" w:rsidRPr="00D63BC8" w14:paraId="275BE626" w14:textId="77777777" w:rsidTr="007F3E3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C8C7028" w14:textId="77777777" w:rsidR="000422DC" w:rsidRPr="00B75D48" w:rsidRDefault="000422DC" w:rsidP="007F3E3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2B791AA" w14:textId="77777777" w:rsidR="000422DC" w:rsidRPr="00D63BC8" w:rsidRDefault="000422DC" w:rsidP="007F3E38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0B990CE9" w14:textId="77777777" w:rsidR="000422DC" w:rsidRPr="00DF5FDF" w:rsidRDefault="000422DC" w:rsidP="000422D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4F0654FD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545A47" w:rsidRPr="0050532E" w14:paraId="243D78DF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637037B" w14:textId="77777777" w:rsidR="00545A47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78D5689" w14:textId="77777777" w:rsidR="00545A47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생활용품통계</w:t>
            </w:r>
          </w:p>
        </w:tc>
      </w:tr>
      <w:tr w:rsidR="00545A47" w:rsidRPr="0050532E" w14:paraId="0D2229CD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52D834" w14:textId="77777777" w:rsidR="00545A47" w:rsidRPr="0050532E" w:rsidRDefault="00545A47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63D30E3" w14:textId="77777777" w:rsidR="00545A47" w:rsidRPr="0050532E" w:rsidRDefault="00545A47" w:rsidP="00A2504A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i</w:t>
            </w:r>
            <w:r>
              <w:rPr>
                <w:bCs/>
                <w:sz w:val="16"/>
                <w:szCs w:val="16"/>
              </w:rPr>
              <w:t>tm-001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48940D1" w14:textId="77777777" w:rsidR="00545A47" w:rsidRPr="0050532E" w:rsidRDefault="00545A47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0886F4A" w14:textId="77777777" w:rsidR="00545A47" w:rsidRPr="0050532E" w:rsidRDefault="00545A47" w:rsidP="00A2504A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생활용품 입력,</w:t>
            </w:r>
            <w:r>
              <w:rPr>
                <w:bCs/>
                <w:sz w:val="16"/>
                <w:szCs w:val="16"/>
              </w:rPr>
              <w:t xml:space="preserve"> </w:t>
            </w:r>
            <w:r>
              <w:rPr>
                <w:rFonts w:hint="eastAsia"/>
                <w:bCs/>
                <w:sz w:val="16"/>
                <w:szCs w:val="16"/>
              </w:rPr>
              <w:t>수정,</w:t>
            </w:r>
            <w:r>
              <w:rPr>
                <w:bCs/>
                <w:sz w:val="16"/>
                <w:szCs w:val="16"/>
              </w:rPr>
              <w:t xml:space="preserve"> </w:t>
            </w:r>
            <w:r>
              <w:rPr>
                <w:rFonts w:hint="eastAsia"/>
                <w:bCs/>
                <w:sz w:val="16"/>
                <w:szCs w:val="16"/>
              </w:rPr>
              <w:t>삭제 기능</w:t>
            </w:r>
          </w:p>
        </w:tc>
      </w:tr>
      <w:tr w:rsidR="00545A47" w:rsidRPr="0050532E" w14:paraId="65255E6E" w14:textId="77777777" w:rsidTr="00A2504A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806C015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3603CB9B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4AA6DB64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E3B5C3F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464EE3AF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5B8181B8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125A652F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30E880C9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2A16826" w14:textId="17973234" w:rsidR="00C47F34" w:rsidRPr="00C47F34" w:rsidRDefault="00C47F34" w:rsidP="00A2504A">
            <w:pPr>
              <w:pStyle w:val="ae"/>
              <w:jc w:val="both"/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>사용자는 생활용품에 대한 지출을 입력,</w:t>
            </w:r>
            <w:r>
              <w:rPr>
                <w:rFonts w:cs="맑은 고딕"/>
                <w:sz w:val="16"/>
                <w:szCs w:val="16"/>
              </w:rPr>
              <w:t xml:space="preserve"> </w:t>
            </w:r>
            <w:r>
              <w:rPr>
                <w:rFonts w:cs="맑은 고딕" w:hint="eastAsia"/>
                <w:sz w:val="16"/>
                <w:szCs w:val="16"/>
              </w:rPr>
              <w:t>수정,</w:t>
            </w:r>
            <w:r>
              <w:rPr>
                <w:rFonts w:cs="맑은 고딕"/>
                <w:sz w:val="16"/>
                <w:szCs w:val="16"/>
              </w:rPr>
              <w:t xml:space="preserve"> </w:t>
            </w:r>
            <w:r>
              <w:rPr>
                <w:rFonts w:cs="맑은 고딕" w:hint="eastAsia"/>
                <w:sz w:val="16"/>
                <w:szCs w:val="16"/>
              </w:rPr>
              <w:t>삭제할 수 있다.</w:t>
            </w:r>
          </w:p>
        </w:tc>
      </w:tr>
      <w:tr w:rsidR="00545A47" w:rsidRPr="0050532E" w14:paraId="0CD3651B" w14:textId="77777777" w:rsidTr="00A2504A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A49FFD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79A9AAD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12CE306" w14:textId="4BBC1593" w:rsidR="00545A47" w:rsidRPr="0050532E" w:rsidRDefault="004D5B3C" w:rsidP="00A2504A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320E208B" w14:textId="00A4ABDE" w:rsidR="00545A47" w:rsidRPr="0050532E" w:rsidRDefault="00E21B69" w:rsidP="00A2504A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3033349" w14:textId="129BFE39" w:rsidR="00545A47" w:rsidRPr="0050532E" w:rsidRDefault="004D5B3C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2151F72E" w14:textId="168224F1" w:rsidR="004E2596" w:rsidRDefault="00545A47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t xml:space="preserve"> </w:t>
      </w:r>
    </w:p>
    <w:p w14:paraId="32257504" w14:textId="77777777" w:rsidR="004E2596" w:rsidRDefault="004E2596">
      <w:pPr>
        <w:spacing w:line="240" w:lineRule="auto"/>
        <w:rPr>
          <w:sz w:val="6"/>
          <w:szCs w:val="6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4E2596" w:rsidRPr="0050532E" w14:paraId="740388CB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206DE56" w14:textId="77777777" w:rsidR="004E2596" w:rsidRPr="0050532E" w:rsidRDefault="004E2596" w:rsidP="00A2504A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C8C78D0" w14:textId="1F07F2A1" w:rsidR="004E2596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생활용품통계</w:t>
            </w:r>
          </w:p>
        </w:tc>
      </w:tr>
      <w:tr w:rsidR="004E2596" w:rsidRPr="0050532E" w14:paraId="4CC0C25E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6A3CDA8" w14:textId="77777777" w:rsidR="004E2596" w:rsidRPr="0050532E" w:rsidRDefault="004E2596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5156DE4" w14:textId="5B9C005C" w:rsidR="004E2596" w:rsidRPr="0050532E" w:rsidRDefault="00545A47" w:rsidP="00A2504A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i</w:t>
            </w:r>
            <w:r>
              <w:rPr>
                <w:bCs/>
                <w:sz w:val="16"/>
                <w:szCs w:val="16"/>
              </w:rPr>
              <w:t>tm-002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2257EB8" w14:textId="77777777" w:rsidR="004E2596" w:rsidRPr="0050532E" w:rsidRDefault="004E2596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37B5035" w14:textId="0B3AC1B3" w:rsidR="004E2596" w:rsidRPr="0050532E" w:rsidRDefault="00545A47" w:rsidP="00A2504A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생활용품</w:t>
            </w:r>
            <w:r w:rsidR="00000F07">
              <w:rPr>
                <w:rFonts w:hint="eastAsia"/>
                <w:bCs/>
                <w:sz w:val="16"/>
                <w:szCs w:val="16"/>
              </w:rPr>
              <w:t xml:space="preserve"> 사용기간 </w:t>
            </w:r>
            <w:r w:rsidR="00353B08">
              <w:rPr>
                <w:rFonts w:hint="eastAsia"/>
                <w:bCs/>
                <w:sz w:val="16"/>
                <w:szCs w:val="16"/>
              </w:rPr>
              <w:t>예측기능</w:t>
            </w:r>
          </w:p>
        </w:tc>
      </w:tr>
      <w:tr w:rsidR="004E2596" w:rsidRPr="0050532E" w14:paraId="6AFBCECB" w14:textId="77777777" w:rsidTr="00A2504A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5983587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3B4A2B2C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27671A7E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9700FA4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1B14E571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0BB2D1E2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62A768F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06133347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9A2F0C7" w14:textId="58AC5405" w:rsidR="004E2596" w:rsidRPr="0050532E" w:rsidRDefault="00C47F34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 xml:space="preserve">사용자는 생활용품에 대해 총량과 </w:t>
            </w:r>
            <w:r>
              <w:rPr>
                <w:bCs/>
                <w:sz w:val="16"/>
                <w:szCs w:val="16"/>
              </w:rPr>
              <w:t>1</w:t>
            </w:r>
            <w:r>
              <w:rPr>
                <w:rFonts w:hint="eastAsia"/>
                <w:bCs/>
                <w:sz w:val="16"/>
                <w:szCs w:val="16"/>
              </w:rPr>
              <w:t>회</w:t>
            </w:r>
            <w:r w:rsidR="00B12CDD">
              <w:rPr>
                <w:rFonts w:hint="eastAsia"/>
                <w:bCs/>
                <w:sz w:val="16"/>
                <w:szCs w:val="16"/>
              </w:rPr>
              <w:t xml:space="preserve"> </w:t>
            </w:r>
            <w:r>
              <w:rPr>
                <w:rFonts w:hint="eastAsia"/>
                <w:bCs/>
                <w:sz w:val="16"/>
                <w:szCs w:val="16"/>
              </w:rPr>
              <w:t xml:space="preserve">사용량을 입력하여 해당 생활용품에 대한 사용기간을 </w:t>
            </w:r>
            <w:r w:rsidR="00B12CDD">
              <w:rPr>
                <w:rFonts w:hint="eastAsia"/>
                <w:bCs/>
                <w:sz w:val="16"/>
                <w:szCs w:val="16"/>
              </w:rPr>
              <w:t>예측할 수 있다.</w:t>
            </w:r>
          </w:p>
        </w:tc>
      </w:tr>
      <w:tr w:rsidR="004E2596" w:rsidRPr="0050532E" w14:paraId="2441181B" w14:textId="77777777" w:rsidTr="00A2504A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9392D0B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181DD09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09542B" w14:textId="099494FA" w:rsidR="004E2596" w:rsidRPr="0050532E" w:rsidRDefault="004D5B3C" w:rsidP="00A2504A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76EEF4C6" w14:textId="7593FE81" w:rsidR="004E2596" w:rsidRPr="0050532E" w:rsidRDefault="00E21B69" w:rsidP="00A2504A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8313EC0" w14:textId="05748982" w:rsidR="004E2596" w:rsidRPr="0050532E" w:rsidRDefault="004D5B3C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1CB379DA" w14:textId="77777777" w:rsidR="00545A47" w:rsidRDefault="00545A47">
      <w:pPr>
        <w:spacing w:line="240" w:lineRule="auto"/>
        <w:rPr>
          <w:sz w:val="6"/>
          <w:szCs w:val="6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545A47" w:rsidRPr="0050532E" w14:paraId="79765DD3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C56546C" w14:textId="77777777" w:rsidR="00545A47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6F17DDE" w14:textId="3A18C3E4" w:rsidR="00545A47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생활용품통계</w:t>
            </w:r>
          </w:p>
        </w:tc>
      </w:tr>
      <w:tr w:rsidR="00545A47" w:rsidRPr="0050532E" w14:paraId="780C8026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CFA5FFD" w14:textId="77777777" w:rsidR="00545A47" w:rsidRPr="0050532E" w:rsidRDefault="00545A47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C413BF6" w14:textId="3BCCE435" w:rsidR="00545A47" w:rsidRPr="0050532E" w:rsidRDefault="00545A47" w:rsidP="00A2504A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i</w:t>
            </w:r>
            <w:r>
              <w:rPr>
                <w:bCs/>
                <w:sz w:val="16"/>
                <w:szCs w:val="16"/>
              </w:rPr>
              <w:t>tm-003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DA6180C" w14:textId="77777777" w:rsidR="00545A47" w:rsidRPr="0050532E" w:rsidRDefault="00545A47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7F5495E" w14:textId="770F6F63" w:rsidR="00545A47" w:rsidRPr="0050532E" w:rsidRDefault="00545A47" w:rsidP="00A2504A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생활용품 재구매 안내기능</w:t>
            </w:r>
          </w:p>
        </w:tc>
      </w:tr>
      <w:tr w:rsidR="00545A47" w:rsidRPr="0050532E" w14:paraId="37C6E317" w14:textId="77777777" w:rsidTr="00A2504A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595601F" w14:textId="6E8629A6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0E95507E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113DB357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715C19D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68B14F91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75465BF8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27432152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556213BD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E9C2868" w14:textId="264DC945" w:rsidR="00545A47" w:rsidRPr="0050532E" w:rsidRDefault="00353B08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 xml:space="preserve">사용자는 </w:t>
            </w:r>
            <w:r w:rsidR="00E028FE">
              <w:rPr>
                <w:rFonts w:cs="맑은 고딕" w:hint="eastAsia"/>
                <w:sz w:val="16"/>
                <w:szCs w:val="16"/>
              </w:rPr>
              <w:t>생활용품 사용기간 예측</w:t>
            </w:r>
            <w:r w:rsidR="000A34F4">
              <w:rPr>
                <w:rFonts w:cs="맑은 고딕" w:hint="eastAsia"/>
                <w:sz w:val="16"/>
                <w:szCs w:val="16"/>
              </w:rPr>
              <w:t xml:space="preserve"> </w:t>
            </w:r>
            <w:r w:rsidR="00E028FE">
              <w:rPr>
                <w:rFonts w:cs="맑은 고딕" w:hint="eastAsia"/>
                <w:sz w:val="16"/>
                <w:szCs w:val="16"/>
              </w:rPr>
              <w:t>기능</w:t>
            </w:r>
            <w:r w:rsidR="004E2D3F">
              <w:rPr>
                <w:rFonts w:cs="맑은 고딕" w:hint="eastAsia"/>
                <w:sz w:val="16"/>
                <w:szCs w:val="16"/>
              </w:rPr>
              <w:t xml:space="preserve">에서 반환된 결과값을 바탕으로 </w:t>
            </w:r>
            <w:r w:rsidR="00806B78">
              <w:rPr>
                <w:rFonts w:cs="맑은 고딕" w:hint="eastAsia"/>
                <w:sz w:val="16"/>
                <w:szCs w:val="16"/>
              </w:rPr>
              <w:t xml:space="preserve">예측된 </w:t>
            </w:r>
            <w:r w:rsidR="00A65FA4">
              <w:rPr>
                <w:rFonts w:cs="맑은 고딕" w:hint="eastAsia"/>
                <w:sz w:val="16"/>
                <w:szCs w:val="16"/>
              </w:rPr>
              <w:t xml:space="preserve">재구매 시기를 </w:t>
            </w:r>
            <w:r w:rsidR="00D62EF0">
              <w:rPr>
                <w:rFonts w:cs="맑은 고딕" w:hint="eastAsia"/>
                <w:sz w:val="16"/>
                <w:szCs w:val="16"/>
              </w:rPr>
              <w:t>확인할 수 있다.</w:t>
            </w:r>
          </w:p>
        </w:tc>
      </w:tr>
      <w:tr w:rsidR="00545A47" w:rsidRPr="0050532E" w14:paraId="64D7BC73" w14:textId="77777777" w:rsidTr="00A2504A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402C3DE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92105AC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2E37225" w14:textId="2423F5DE" w:rsidR="00545A47" w:rsidRPr="0050532E" w:rsidRDefault="004D5B3C" w:rsidP="00A2504A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4A9EED67" w14:textId="54F171DB" w:rsidR="00545A47" w:rsidRPr="0050532E" w:rsidRDefault="00E21B69" w:rsidP="00A2504A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E065AD7" w14:textId="62CBE790" w:rsidR="00545A47" w:rsidRPr="0050532E" w:rsidRDefault="004D5B3C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6C672C4E" w14:textId="77777777" w:rsidR="00DD339A" w:rsidRDefault="00DD339A">
      <w:pPr>
        <w:spacing w:line="240" w:lineRule="auto"/>
        <w:rPr>
          <w:sz w:val="6"/>
          <w:szCs w:val="6"/>
        </w:rPr>
      </w:pPr>
    </w:p>
    <w:p w14:paraId="4AB0512B" w14:textId="692FDE11" w:rsidR="008E277C" w:rsidRDefault="008E277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8E277C" w:rsidRPr="00D63BC8" w14:paraId="0245CE63" w14:textId="77777777" w:rsidTr="00F426BF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FAD891C" w14:textId="77777777" w:rsidR="008E277C" w:rsidRPr="00B75D48" w:rsidRDefault="008E277C" w:rsidP="00F426BF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F71F80C" w14:textId="77777777" w:rsidR="008E277C" w:rsidRPr="00D63BC8" w:rsidRDefault="008E277C" w:rsidP="00F426BF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4B0B6057" w14:textId="77777777" w:rsidR="008E277C" w:rsidRPr="00DF5FDF" w:rsidRDefault="008E277C" w:rsidP="008E277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0E7BC22D" w14:textId="77777777" w:rsidR="008E277C" w:rsidRPr="00DF5FDF" w:rsidRDefault="008E277C" w:rsidP="008E277C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449EC5D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CD4F74A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11F9B89" w14:textId="157E5070" w:rsidR="008E277C" w:rsidRPr="0050532E" w:rsidRDefault="0012528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1D0BFBF4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A179DBF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70B726B" w14:textId="40615B77" w:rsidR="008E277C" w:rsidRPr="0050532E" w:rsidRDefault="001A44B9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D31380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43F577B" w14:textId="028493FB" w:rsidR="008E277C" w:rsidRPr="0050532E" w:rsidRDefault="00494F19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글쓰기/댓글 작성 기능</w:t>
            </w:r>
          </w:p>
        </w:tc>
      </w:tr>
      <w:tr w:rsidR="008E277C" w:rsidRPr="0050532E" w14:paraId="7DD2F2F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4291B4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48079D7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673022E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CB73DB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CC6D0B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241203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277ED3B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78D3AF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01B2E7C" w14:textId="05E3C8BC" w:rsidR="008E277C" w:rsidRPr="0050532E" w:rsidRDefault="00C97872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글쓰기 버튼을 눌러 제목,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게시글 내용을 입력하여 게시물을 작성할 수 있으며</w:t>
            </w:r>
            <w:r w:rsidR="00AA10B0">
              <w:rPr>
                <w:rFonts w:cs="맑은 고딕" w:hint="eastAsia"/>
                <w:sz w:val="16"/>
                <w:szCs w:val="16"/>
              </w:rPr>
              <w:t>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이 때 자유,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정보,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인증 머리말 카테고리를 선택</w:t>
            </w:r>
            <w:r w:rsidR="00AA10B0">
              <w:rPr>
                <w:rFonts w:cs="맑은 고딕" w:hint="eastAsia"/>
                <w:sz w:val="16"/>
                <w:szCs w:val="16"/>
              </w:rPr>
              <w:t xml:space="preserve">하여 게시글을 분류할 수 있다. </w:t>
            </w:r>
          </w:p>
        </w:tc>
      </w:tr>
      <w:tr w:rsidR="008E277C" w:rsidRPr="0050532E" w14:paraId="5D5D2B8B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0C0804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4059EE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6AEA4FE" w14:textId="77777777" w:rsidR="008E277C" w:rsidRPr="0050532E" w:rsidRDefault="008E277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64FC7545" w14:textId="02E314EE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42BBF78" w14:textId="12F449A2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5A5C623D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147356DB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531A9D6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D4D2AE4" w14:textId="0CC363D0" w:rsidR="008E277C" w:rsidRPr="0050532E" w:rsidRDefault="00C97872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041D407A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7D7C3EF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B848064" w14:textId="6D40E61D" w:rsidR="008E277C" w:rsidRPr="0050532E" w:rsidRDefault="001E361B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53E4AA1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1C1D537" w14:textId="5D92F8F4" w:rsidR="008E277C" w:rsidRPr="0050532E" w:rsidRDefault="00382043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글쓰기/댓글 수정, 삭제 기능</w:t>
            </w:r>
          </w:p>
        </w:tc>
      </w:tr>
      <w:tr w:rsidR="008E277C" w:rsidRPr="0050532E" w14:paraId="19FDB552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374A5A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D038E1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3C6E2E4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9F2C07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0CFAC6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A155384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F31CAF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44441A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998122A" w14:textId="710AF1F6" w:rsidR="008E277C" w:rsidRPr="0050532E" w:rsidRDefault="004B0048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자신이 작성한 게시글과 댓글의 내용을 수정과 삭제 버튼을 눌러 수정, 삭제를 할 수 있다.</w:t>
            </w:r>
          </w:p>
        </w:tc>
      </w:tr>
      <w:tr w:rsidR="008E277C" w:rsidRPr="0050532E" w14:paraId="1F94BE82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521B90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9C3D16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8462FEC" w14:textId="6C9498C5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57A924BC" w14:textId="7E8E3225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EF31C63" w14:textId="40B97D61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285D5213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5E62B299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F227C5E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909F758" w14:textId="224FB003" w:rsidR="008E277C" w:rsidRPr="0050532E" w:rsidRDefault="00C97872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61F4AA6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B6A8A4D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14862F9" w14:textId="6DC6D42B" w:rsidR="008E277C" w:rsidRPr="0050532E" w:rsidRDefault="00E61CFB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109AA60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AD9D608" w14:textId="5053F61A" w:rsidR="008E277C" w:rsidRPr="0050532E" w:rsidRDefault="0039474B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게시글 목록 조회 기능</w:t>
            </w:r>
          </w:p>
        </w:tc>
      </w:tr>
      <w:tr w:rsidR="008E277C" w:rsidRPr="0050532E" w14:paraId="4541CCF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6B5553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75937CB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36237E5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AB2F37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E334C5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1036D5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5B87232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A5CB35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158C31C" w14:textId="012EAB45" w:rsidR="008E277C" w:rsidRPr="0050532E" w:rsidRDefault="001167A0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게시판에서 여러 사용자들이 작성한 게시글을 모두 조회할 수 있으며,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페이지</w:t>
            </w:r>
            <w:r w:rsidR="00AA10B0">
              <w:rPr>
                <w:rFonts w:cs="맑은 고딕" w:hint="eastAsia"/>
                <w:sz w:val="16"/>
                <w:szCs w:val="16"/>
              </w:rPr>
              <w:t xml:space="preserve"> 별로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 </w:t>
            </w:r>
            <w:r w:rsidR="007A4AFC">
              <w:rPr>
                <w:rFonts w:cs="맑은 고딕"/>
                <w:sz w:val="16"/>
                <w:szCs w:val="16"/>
              </w:rPr>
              <w:t>1</w:t>
            </w:r>
            <w:r w:rsidRPr="00C12ADD">
              <w:rPr>
                <w:rFonts w:cs="맑은 고딕"/>
                <w:sz w:val="16"/>
                <w:szCs w:val="16"/>
              </w:rPr>
              <w:t>0</w:t>
            </w:r>
            <w:r w:rsidRPr="00C12ADD">
              <w:rPr>
                <w:rFonts w:cs="맑은 고딕" w:hint="eastAsia"/>
                <w:sz w:val="16"/>
                <w:szCs w:val="16"/>
              </w:rPr>
              <w:t>개</w:t>
            </w:r>
            <w:r w:rsidR="00AA10B0">
              <w:rPr>
                <w:rFonts w:cs="맑은 고딕" w:hint="eastAsia"/>
                <w:sz w:val="16"/>
                <w:szCs w:val="16"/>
              </w:rPr>
              <w:t>의 게시글을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 확인할 수 있다.</w:t>
            </w:r>
          </w:p>
        </w:tc>
      </w:tr>
      <w:tr w:rsidR="008E277C" w:rsidRPr="0050532E" w14:paraId="688FAD95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861A1C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48870D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15DB343" w14:textId="556DB3B9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22B2CBF0" w14:textId="56E29A65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0466B50" w14:textId="11C232F9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6B031EF1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48801F25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1C70061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A667AC0" w14:textId="78030ADD" w:rsidR="008E277C" w:rsidRPr="0050532E" w:rsidRDefault="00C97872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52E8141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637B0F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18D14D3" w14:textId="6E49E041" w:rsidR="008E277C" w:rsidRPr="0050532E" w:rsidRDefault="00711947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POS-004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C64D0E0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2ADDC45" w14:textId="60B47719" w:rsidR="008E277C" w:rsidRPr="0050532E" w:rsidRDefault="007C17BA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사진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업로드 기능</w:t>
            </w:r>
          </w:p>
        </w:tc>
      </w:tr>
      <w:tr w:rsidR="008E277C" w:rsidRPr="0050532E" w14:paraId="7F59ABD9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651FA8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420640E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4F4A8A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8F5B94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5D1804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1133196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063718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207C08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70FAFD" w14:textId="3DDC5FEA" w:rsidR="008E277C" w:rsidRPr="0050532E" w:rsidRDefault="00F6682A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게시글을 작성할 때 사진을 첨부하여 게시글 내용</w:t>
            </w:r>
            <w:r w:rsidR="00AA10B0">
              <w:rPr>
                <w:rFonts w:cs="맑은 고딕" w:hint="eastAsia"/>
                <w:sz w:val="16"/>
                <w:szCs w:val="16"/>
              </w:rPr>
              <w:t>에 사진을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 추가할 수 있다.</w:t>
            </w:r>
          </w:p>
        </w:tc>
      </w:tr>
      <w:tr w:rsidR="008E277C" w:rsidRPr="0050532E" w14:paraId="1E5572BF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E22B26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423A63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6AB47D1" w14:textId="637D352C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53EF0899" w14:textId="0883E439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429B019" w14:textId="622A2EAE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5</w:t>
            </w:r>
          </w:p>
        </w:tc>
      </w:tr>
    </w:tbl>
    <w:p w14:paraId="4F1FBDB0" w14:textId="77777777" w:rsidR="008E277C" w:rsidRPr="0050532E" w:rsidRDefault="008E277C" w:rsidP="008E277C">
      <w:pPr>
        <w:rPr>
          <w:sz w:val="6"/>
          <w:szCs w:val="6"/>
        </w:rPr>
      </w:pPr>
    </w:p>
    <w:p w14:paraId="28F23A26" w14:textId="0FBCDA8A" w:rsidR="008E277C" w:rsidRDefault="008E277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422DC" w:rsidRPr="00D63BC8" w14:paraId="73805E03" w14:textId="77777777" w:rsidTr="007F3E3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82B70AA" w14:textId="77777777" w:rsidR="000422DC" w:rsidRPr="00B75D48" w:rsidRDefault="000422DC" w:rsidP="007F3E3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58DFF1A" w14:textId="77777777" w:rsidR="000422DC" w:rsidRPr="00D63BC8" w:rsidRDefault="000422DC" w:rsidP="007F3E38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1EA38391" w14:textId="77777777" w:rsidR="000422DC" w:rsidRPr="00DF5FDF" w:rsidRDefault="000422DC" w:rsidP="000422D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2FFF4CB1" w14:textId="77777777" w:rsidR="008E277C" w:rsidRPr="00DF5FDF" w:rsidRDefault="008E277C" w:rsidP="008E277C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3E5A5BA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02DE330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B718DD1" w14:textId="1BD486C9" w:rsidR="008E277C" w:rsidRPr="0050532E" w:rsidRDefault="00F6682A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398D0B9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B79D4A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BDFE81A" w14:textId="7A4D2B4B" w:rsidR="008E277C" w:rsidRPr="0050532E" w:rsidRDefault="00B17040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POS-005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7D81AB1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884CBD9" w14:textId="33427B1C" w:rsidR="008E277C" w:rsidRPr="0050532E" w:rsidRDefault="001D6781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게시물 제목 검색 기능</w:t>
            </w:r>
          </w:p>
        </w:tc>
      </w:tr>
      <w:tr w:rsidR="008E277C" w:rsidRPr="0050532E" w14:paraId="29531C13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18EFC3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756DC0C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E89C8D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6E9E60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62B385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31C731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1577EFE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53B53C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008B6A1" w14:textId="0A471D5A" w:rsidR="008E277C" w:rsidRPr="0050532E" w:rsidRDefault="00FA6D74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 xml:space="preserve">사용자는 화면 상단에 있는 검색 폼에서 입력한 문장이 포함된 제목의 게시글을 </w:t>
            </w:r>
            <w:r w:rsidR="00AA10B0">
              <w:rPr>
                <w:rFonts w:cs="맑은 고딕" w:hint="eastAsia"/>
                <w:sz w:val="16"/>
                <w:szCs w:val="16"/>
              </w:rPr>
              <w:t>검색할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 수 있다.</w:t>
            </w:r>
          </w:p>
        </w:tc>
      </w:tr>
      <w:tr w:rsidR="008E277C" w:rsidRPr="0050532E" w14:paraId="47F8EA44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468D9B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575595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1F1FF75" w14:textId="77777777" w:rsidR="008E277C" w:rsidRPr="0050532E" w:rsidRDefault="008E277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2BE1E7AC" w14:textId="46066E0B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48185DB" w14:textId="4BED336F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4</w:t>
            </w:r>
          </w:p>
        </w:tc>
      </w:tr>
    </w:tbl>
    <w:p w14:paraId="33400606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1BDBD0A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33ED6C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5280885" w14:textId="13E3E8ED" w:rsidR="008E277C" w:rsidRPr="0050532E" w:rsidRDefault="00F6682A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2449AEC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AE14826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F99C8B4" w14:textId="603AF1F9" w:rsidR="008E277C" w:rsidRPr="0050532E" w:rsidRDefault="00202BEA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POS-006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9B54E46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B88A5B3" w14:textId="39D81043" w:rsidR="008E277C" w:rsidRPr="0050532E" w:rsidRDefault="00391102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게시글/댓글 신고 기능</w:t>
            </w:r>
          </w:p>
        </w:tc>
      </w:tr>
      <w:tr w:rsidR="008E277C" w:rsidRPr="0050532E" w14:paraId="481573B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3B0A45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1A9D347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1BF255B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CEB52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7078B8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78194E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1399B2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A03484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13529AA" w14:textId="77777777" w:rsidR="006F45EA" w:rsidRPr="00C12ADD" w:rsidRDefault="006F45EA" w:rsidP="006F45E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사용자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는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게시판을 이용하면서 </w:t>
            </w:r>
            <w:r w:rsidRPr="00C12ADD">
              <w:rPr>
                <w:rFonts w:cs="맑은 고딕" w:hint="eastAsia"/>
                <w:sz w:val="16"/>
                <w:szCs w:val="16"/>
              </w:rPr>
              <w:t>게시판 이용수칙에 어긋난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게시글이나 댓글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에 대하여 </w:t>
            </w:r>
          </w:p>
          <w:p w14:paraId="7AF94693" w14:textId="1F8C4B68" w:rsidR="008E277C" w:rsidRPr="0050532E" w:rsidRDefault="006F45EA" w:rsidP="006F45EA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신고</w:t>
            </w:r>
            <w:r w:rsidRPr="00C12ADD">
              <w:rPr>
                <w:rFonts w:cs="맑은 고딕" w:hint="eastAsia"/>
                <w:sz w:val="16"/>
                <w:szCs w:val="16"/>
              </w:rPr>
              <w:t>할 수 있다.</w:t>
            </w:r>
          </w:p>
        </w:tc>
      </w:tr>
      <w:tr w:rsidR="008E277C" w:rsidRPr="0050532E" w14:paraId="555ED6BD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A05B05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74BBB0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F539E7D" w14:textId="7F93C86F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05F4072B" w14:textId="6542253F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DC3A35B" w14:textId="1CE76183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6</w:t>
            </w:r>
          </w:p>
        </w:tc>
      </w:tr>
    </w:tbl>
    <w:p w14:paraId="3260F417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76EDEA0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C80F19E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9C21D62" w14:textId="1E3D62BB" w:rsidR="008E277C" w:rsidRPr="0050532E" w:rsidRDefault="00F6682A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1B19754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038F06E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36C819B" w14:textId="310069E9" w:rsidR="008E277C" w:rsidRPr="0050532E" w:rsidRDefault="00CD2ED0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POS-007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4B4E263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A5DC9F5" w14:textId="7B0C19A6" w:rsidR="008E277C" w:rsidRPr="0050532E" w:rsidRDefault="00764BA7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공지사항 기능</w:t>
            </w:r>
          </w:p>
        </w:tc>
      </w:tr>
      <w:tr w:rsidR="008E277C" w:rsidRPr="0050532E" w14:paraId="2A951198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F33968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9229DA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7007A72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0A44A9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9CDC74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16632C4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5A6D484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1C33D0A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AD86486" w14:textId="148C93CC" w:rsidR="008E277C" w:rsidRPr="0050532E" w:rsidRDefault="00464F6F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관리자가 작성한 공지사항을 게시판 최 상단 목록에서 조회할 수 있다.</w:t>
            </w:r>
          </w:p>
        </w:tc>
      </w:tr>
      <w:tr w:rsidR="008E277C" w:rsidRPr="0050532E" w14:paraId="31A3321E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3D0AE7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7C0DDB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D05DBCA" w14:textId="53BFC921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14CDC454" w14:textId="33131985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4F18C61" w14:textId="273E3622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7</w:t>
            </w:r>
          </w:p>
        </w:tc>
      </w:tr>
    </w:tbl>
    <w:p w14:paraId="5CC66A4F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26CA4F31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2E9487E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A8EE3EA" w14:textId="3187F937" w:rsidR="008E277C" w:rsidRPr="0050532E" w:rsidRDefault="00F6682A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159AD333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4CD3B5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062967B" w14:textId="4C2AF771" w:rsidR="008E277C" w:rsidRPr="0050532E" w:rsidRDefault="00CF1275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POS-008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133AA59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61B04FA" w14:textId="7094FFDA" w:rsidR="008E277C" w:rsidRPr="0050532E" w:rsidRDefault="00566F52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관리자 권한 기능</w:t>
            </w:r>
          </w:p>
        </w:tc>
      </w:tr>
      <w:tr w:rsidR="008E277C" w:rsidRPr="0050532E" w14:paraId="3861830C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054F12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5B33F3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288C7AE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05458B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EDC726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A1D6794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351B7F4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7AEE401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11EDF19" w14:textId="1071C808" w:rsidR="008E277C" w:rsidRPr="0050532E" w:rsidRDefault="00C642B6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관리자 권한은 신고 내역 확인,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="008E04F6">
              <w:rPr>
                <w:rFonts w:cs="맑은 고딕" w:hint="eastAsia"/>
                <w:sz w:val="16"/>
                <w:szCs w:val="16"/>
              </w:rPr>
              <w:t>신고 유저 권한 제한,</w:t>
            </w:r>
            <w:r w:rsidR="008E04F6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신고가 접수된 게시글/댓글을 삭제, 공지사항</w:t>
            </w:r>
            <w:r w:rsidR="00AA10B0">
              <w:rPr>
                <w:rFonts w:cs="맑은 고딕" w:hint="eastAsia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작성</w:t>
            </w:r>
            <w:r w:rsidR="00AA10B0">
              <w:rPr>
                <w:rFonts w:cs="맑은 고딕" w:hint="eastAsia"/>
                <w:sz w:val="16"/>
                <w:szCs w:val="16"/>
              </w:rPr>
              <w:t>의 권한을 가진다.</w:t>
            </w:r>
          </w:p>
        </w:tc>
      </w:tr>
      <w:tr w:rsidR="008E277C" w:rsidRPr="0050532E" w14:paraId="6EC0AEE1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FED295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857E17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E71A3E3" w14:textId="205E1106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68A93FDC" w14:textId="2AAF80C7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003D9A0" w14:textId="1E0E2996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8</w:t>
            </w:r>
          </w:p>
        </w:tc>
      </w:tr>
    </w:tbl>
    <w:p w14:paraId="7101F32F" w14:textId="4DC66128" w:rsidR="000422DC" w:rsidRDefault="000422DC" w:rsidP="008E277C">
      <w:pPr>
        <w:rPr>
          <w:sz w:val="6"/>
          <w:szCs w:val="6"/>
        </w:rPr>
      </w:pPr>
    </w:p>
    <w:p w14:paraId="13A9FDF4" w14:textId="49284ADF" w:rsidR="00B42019" w:rsidRDefault="000422D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422DC" w:rsidRPr="00D63BC8" w14:paraId="27238D2D" w14:textId="77777777" w:rsidTr="007F3E3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FFE63ED" w14:textId="77777777" w:rsidR="000422DC" w:rsidRPr="00B75D48" w:rsidRDefault="000422DC" w:rsidP="007F3E3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D4C674B" w14:textId="77777777" w:rsidR="000422DC" w:rsidRPr="00D63BC8" w:rsidRDefault="000422DC" w:rsidP="007F3E38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19EBC49A" w14:textId="77777777" w:rsidR="000422DC" w:rsidRPr="00DF5FDF" w:rsidRDefault="000422DC" w:rsidP="000422D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7DE579DD" w14:textId="77777777" w:rsidR="00B42019" w:rsidRDefault="00B42019">
      <w:pPr>
        <w:spacing w:line="240" w:lineRule="auto"/>
        <w:rPr>
          <w:sz w:val="6"/>
          <w:szCs w:val="6"/>
        </w:rPr>
      </w:pPr>
    </w:p>
    <w:tbl>
      <w:tblPr>
        <w:tblW w:w="0" w:type="auto"/>
        <w:tblInd w:w="1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4"/>
        <w:gridCol w:w="1255"/>
        <w:gridCol w:w="2099"/>
        <w:gridCol w:w="1824"/>
        <w:gridCol w:w="3448"/>
      </w:tblGrid>
      <w:tr w:rsidR="00140465" w:rsidRPr="00C12ADD" w14:paraId="5FC9141F" w14:textId="77777777" w:rsidTr="006F5864">
        <w:tc>
          <w:tcPr>
            <w:tcW w:w="2109" w:type="dxa"/>
            <w:gridSpan w:val="2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666DC589" w14:textId="687D3D74" w:rsidR="00B42019" w:rsidRPr="00C12ADD" w:rsidRDefault="00B42019" w:rsidP="00B42019">
            <w:pPr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7371" w:type="dxa"/>
            <w:gridSpan w:val="3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1C4009EA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캘린더</w:t>
            </w:r>
          </w:p>
        </w:tc>
      </w:tr>
      <w:tr w:rsidR="00140465" w:rsidRPr="00C12ADD" w14:paraId="4471E984" w14:textId="77777777" w:rsidTr="006F5864">
        <w:tc>
          <w:tcPr>
            <w:tcW w:w="2109" w:type="dxa"/>
            <w:gridSpan w:val="2"/>
            <w:tcBorders>
              <w:top w:val="single" w:sz="12" w:space="0" w:color="365F91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4015D95B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요구사항 ID</w:t>
            </w:r>
          </w:p>
        </w:tc>
        <w:tc>
          <w:tcPr>
            <w:tcW w:w="2099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214047B6" w14:textId="77777777" w:rsidR="00140465" w:rsidRPr="00C12ADD" w:rsidRDefault="00140465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CAL-001</w:t>
            </w:r>
          </w:p>
        </w:tc>
        <w:tc>
          <w:tcPr>
            <w:tcW w:w="1824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3A0BC7D1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요구사항 명</w:t>
            </w:r>
          </w:p>
        </w:tc>
        <w:tc>
          <w:tcPr>
            <w:tcW w:w="3448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70FD6754" w14:textId="3EEB4EF3" w:rsidR="00140465" w:rsidRPr="00C12ADD" w:rsidRDefault="00140465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캘린더 기능</w:t>
            </w:r>
          </w:p>
        </w:tc>
      </w:tr>
      <w:tr w:rsidR="00140465" w:rsidRPr="00C12ADD" w14:paraId="01EDB5B7" w14:textId="77777777" w:rsidTr="006F5864">
        <w:tc>
          <w:tcPr>
            <w:tcW w:w="854" w:type="dxa"/>
            <w:vMerge w:val="restart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562901CE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요구</w:t>
            </w:r>
          </w:p>
          <w:p w14:paraId="7E37216F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사항</w:t>
            </w:r>
          </w:p>
          <w:p w14:paraId="240AAB38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내역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48573B9D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5596DFAF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18101AC3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상세설명</w:t>
            </w:r>
          </w:p>
          <w:p w14:paraId="3CDF6AAE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620C65C2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7371" w:type="dxa"/>
            <w:gridSpan w:val="3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114" w:type="dxa"/>
              <w:right w:w="114" w:type="dxa"/>
            </w:tcMar>
            <w:vAlign w:val="center"/>
          </w:tcPr>
          <w:p w14:paraId="312C0CA4" w14:textId="6B69E639" w:rsidR="00D75318" w:rsidRPr="00C12ADD" w:rsidRDefault="00D75318" w:rsidP="00A2504A">
            <w:pPr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>사용자는</w:t>
            </w:r>
            <w:r w:rsidR="00DB1197">
              <w:rPr>
                <w:rFonts w:cs="맑은 고딕" w:hint="eastAsia"/>
                <w:sz w:val="16"/>
                <w:szCs w:val="16"/>
              </w:rPr>
              <w:t xml:space="preserve"> </w:t>
            </w:r>
            <w:r w:rsidR="00DF740E">
              <w:rPr>
                <w:rFonts w:cs="맑은 고딕" w:hint="eastAsia"/>
                <w:sz w:val="16"/>
                <w:szCs w:val="16"/>
              </w:rPr>
              <w:t xml:space="preserve">현재 날짜의 </w:t>
            </w:r>
            <w:r w:rsidR="00AA10B0">
              <w:rPr>
                <w:rFonts w:cs="맑은 고딕" w:hint="eastAsia"/>
                <w:sz w:val="16"/>
                <w:szCs w:val="16"/>
              </w:rPr>
              <w:t>캘린더를</w:t>
            </w:r>
            <w:r>
              <w:rPr>
                <w:rFonts w:cs="맑은 고딕" w:hint="eastAsia"/>
                <w:sz w:val="16"/>
                <w:szCs w:val="16"/>
              </w:rPr>
              <w:t xml:space="preserve"> 볼 수 있</w:t>
            </w:r>
            <w:r w:rsidR="00DB1197">
              <w:rPr>
                <w:rFonts w:cs="맑은 고딕" w:hint="eastAsia"/>
                <w:sz w:val="16"/>
                <w:szCs w:val="16"/>
              </w:rPr>
              <w:t>으며</w:t>
            </w:r>
            <w:r w:rsidR="00DB1197">
              <w:rPr>
                <w:rFonts w:cs="맑은 고딕"/>
                <w:sz w:val="16"/>
                <w:szCs w:val="16"/>
              </w:rPr>
              <w:t xml:space="preserve"> </w:t>
            </w:r>
            <w:r w:rsidR="00BC6BDD">
              <w:rPr>
                <w:rFonts w:cs="맑은 고딕" w:hint="eastAsia"/>
                <w:sz w:val="16"/>
                <w:szCs w:val="16"/>
              </w:rPr>
              <w:t>년,</w:t>
            </w:r>
            <w:r w:rsidR="00BC6BDD">
              <w:rPr>
                <w:rFonts w:cs="맑은 고딕"/>
                <w:sz w:val="16"/>
                <w:szCs w:val="16"/>
              </w:rPr>
              <w:t xml:space="preserve"> </w:t>
            </w:r>
            <w:r w:rsidR="00BC6BDD">
              <w:rPr>
                <w:rFonts w:cs="맑은 고딕" w:hint="eastAsia"/>
                <w:sz w:val="16"/>
                <w:szCs w:val="16"/>
              </w:rPr>
              <w:t>월</w:t>
            </w:r>
            <w:r w:rsidR="00AA10B0">
              <w:rPr>
                <w:rFonts w:cs="맑은 고딕" w:hint="eastAsia"/>
                <w:sz w:val="16"/>
                <w:szCs w:val="16"/>
              </w:rPr>
              <w:t>,</w:t>
            </w:r>
            <w:r w:rsidR="00AA10B0">
              <w:rPr>
                <w:rFonts w:cs="맑은 고딕"/>
                <w:sz w:val="16"/>
                <w:szCs w:val="16"/>
              </w:rPr>
              <w:t xml:space="preserve"> </w:t>
            </w:r>
            <w:r w:rsidR="00AA10B0">
              <w:rPr>
                <w:rFonts w:cs="맑은 고딕" w:hint="eastAsia"/>
                <w:sz w:val="16"/>
                <w:szCs w:val="16"/>
              </w:rPr>
              <w:t>일</w:t>
            </w:r>
            <w:r w:rsidR="00BC6BDD">
              <w:rPr>
                <w:rFonts w:cs="맑은 고딕" w:hint="eastAsia"/>
                <w:sz w:val="16"/>
                <w:szCs w:val="16"/>
              </w:rPr>
              <w:t xml:space="preserve">을 선택하여 해당 달의 </w:t>
            </w:r>
            <w:r w:rsidR="00AA10B0">
              <w:rPr>
                <w:rFonts w:cs="맑은 고딕" w:hint="eastAsia"/>
                <w:sz w:val="16"/>
                <w:szCs w:val="16"/>
              </w:rPr>
              <w:t>캘린더</w:t>
            </w:r>
            <w:r w:rsidR="00BC6BDD">
              <w:rPr>
                <w:rFonts w:cs="맑은 고딕" w:hint="eastAsia"/>
                <w:sz w:val="16"/>
                <w:szCs w:val="16"/>
              </w:rPr>
              <w:t>도 볼 수 있다.</w:t>
            </w:r>
          </w:p>
        </w:tc>
      </w:tr>
      <w:tr w:rsidR="00140465" w:rsidRPr="00C12ADD" w14:paraId="7A7C6978" w14:textId="77777777" w:rsidTr="006F5864">
        <w:tc>
          <w:tcPr>
            <w:tcW w:w="854" w:type="dxa"/>
            <w:vMerge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1760E18F" w14:textId="77777777" w:rsidR="00140465" w:rsidRPr="00C12ADD" w:rsidRDefault="00140465" w:rsidP="00A2504A">
            <w:pPr>
              <w:spacing w:after="200" w:line="276" w:lineRule="auto"/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7AB9E7A4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유 형</w:t>
            </w:r>
          </w:p>
        </w:tc>
        <w:tc>
          <w:tcPr>
            <w:tcW w:w="2099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8F8745D" w14:textId="77777777" w:rsidR="00140465" w:rsidRPr="00C12ADD" w:rsidRDefault="00140465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기능</w:t>
            </w:r>
          </w:p>
        </w:tc>
        <w:tc>
          <w:tcPr>
            <w:tcW w:w="1824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7E95024D" w14:textId="6396EF55" w:rsidR="00140465" w:rsidRPr="00C12ADD" w:rsidRDefault="00E21B69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>
              <w:rPr>
                <w:rFonts w:cs="맑은 고딕"/>
                <w:b/>
                <w:sz w:val="16"/>
                <w:szCs w:val="16"/>
              </w:rPr>
              <w:t>우선순위</w:t>
            </w:r>
          </w:p>
        </w:tc>
        <w:tc>
          <w:tcPr>
            <w:tcW w:w="3448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586411B" w14:textId="1BB5B23B" w:rsidR="00140465" w:rsidRPr="00C12ADD" w:rsidRDefault="004D5B3C" w:rsidP="00A2504A">
            <w:pPr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>1</w:t>
            </w:r>
          </w:p>
        </w:tc>
      </w:tr>
    </w:tbl>
    <w:p w14:paraId="5DE9490B" w14:textId="77777777" w:rsidR="00140465" w:rsidRDefault="00140465">
      <w:pPr>
        <w:spacing w:line="240" w:lineRule="auto"/>
        <w:rPr>
          <w:sz w:val="6"/>
          <w:szCs w:val="6"/>
        </w:rPr>
      </w:pPr>
    </w:p>
    <w:tbl>
      <w:tblPr>
        <w:tblW w:w="0" w:type="auto"/>
        <w:tblInd w:w="1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5"/>
        <w:gridCol w:w="1254"/>
        <w:gridCol w:w="2098"/>
        <w:gridCol w:w="1823"/>
        <w:gridCol w:w="3450"/>
      </w:tblGrid>
      <w:tr w:rsidR="00241F4D" w:rsidRPr="00C12ADD" w14:paraId="17E7D963" w14:textId="77777777" w:rsidTr="006F5864">
        <w:tc>
          <w:tcPr>
            <w:tcW w:w="2109" w:type="dxa"/>
            <w:gridSpan w:val="2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3DE7E7F9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업무 영역</w:t>
            </w:r>
          </w:p>
        </w:tc>
        <w:tc>
          <w:tcPr>
            <w:tcW w:w="7371" w:type="dxa"/>
            <w:gridSpan w:val="3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04BB1380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캘린더</w:t>
            </w:r>
          </w:p>
        </w:tc>
      </w:tr>
      <w:tr w:rsidR="00241F4D" w:rsidRPr="00C12ADD" w14:paraId="39EFD8F6" w14:textId="77777777" w:rsidTr="006F5864">
        <w:tc>
          <w:tcPr>
            <w:tcW w:w="2109" w:type="dxa"/>
            <w:gridSpan w:val="2"/>
            <w:tcBorders>
              <w:top w:val="single" w:sz="12" w:space="0" w:color="365F91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348B742C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요구사항 ID</w:t>
            </w:r>
          </w:p>
        </w:tc>
        <w:tc>
          <w:tcPr>
            <w:tcW w:w="2098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64F48137" w14:textId="77777777" w:rsidR="00241F4D" w:rsidRPr="00C12ADD" w:rsidRDefault="00241F4D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CAL-002</w:t>
            </w:r>
          </w:p>
        </w:tc>
        <w:tc>
          <w:tcPr>
            <w:tcW w:w="1823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130E14E4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요구사항 명</w:t>
            </w:r>
          </w:p>
        </w:tc>
        <w:tc>
          <w:tcPr>
            <w:tcW w:w="3450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1E44369D" w14:textId="39E10883" w:rsidR="00241F4D" w:rsidRPr="00C12ADD" w:rsidRDefault="00241F4D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지출</w:t>
            </w:r>
            <w:r w:rsidRPr="00C12ADD">
              <w:rPr>
                <w:rFonts w:cs="맑은 고딕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z w:val="16"/>
                <w:szCs w:val="16"/>
              </w:rPr>
              <w:t>수입 내역 열람 기능</w:t>
            </w:r>
          </w:p>
        </w:tc>
      </w:tr>
      <w:tr w:rsidR="00241F4D" w:rsidRPr="00C12ADD" w14:paraId="548FFB33" w14:textId="77777777" w:rsidTr="006F5864">
        <w:tc>
          <w:tcPr>
            <w:tcW w:w="855" w:type="dxa"/>
            <w:vMerge w:val="restart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2EE5D2DD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요구</w:t>
            </w:r>
          </w:p>
          <w:p w14:paraId="41D72BB9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사항</w:t>
            </w:r>
          </w:p>
          <w:p w14:paraId="76B51DF6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내역</w:t>
            </w:r>
          </w:p>
        </w:tc>
        <w:tc>
          <w:tcPr>
            <w:tcW w:w="1254" w:type="dxa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1D4B6AB1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7148D9BF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12D65F3D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상세설명</w:t>
            </w:r>
          </w:p>
          <w:p w14:paraId="45105B89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1F946F56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7371" w:type="dxa"/>
            <w:gridSpan w:val="3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114" w:type="dxa"/>
              <w:right w:w="114" w:type="dxa"/>
            </w:tcMar>
            <w:vAlign w:val="center"/>
          </w:tcPr>
          <w:p w14:paraId="763B1B37" w14:textId="30B26849" w:rsidR="00241F4D" w:rsidRPr="00C12ADD" w:rsidRDefault="00061896" w:rsidP="00A2504A">
            <w:pPr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 xml:space="preserve">사용자는 자금통계에서 입력한 </w:t>
            </w:r>
            <w:r w:rsidR="002E11D3" w:rsidRPr="00C12ADD">
              <w:rPr>
                <w:rFonts w:cs="맑은 고딕"/>
                <w:sz w:val="16"/>
                <w:szCs w:val="16"/>
              </w:rPr>
              <w:t>지출</w:t>
            </w:r>
            <w:r w:rsidR="002E11D3" w:rsidRPr="00C12ADD">
              <w:rPr>
                <w:rFonts w:cs="맑은 고딕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="002E11D3" w:rsidRPr="00C12ADD">
              <w:rPr>
                <w:rFonts w:cs="맑은 고딕"/>
                <w:sz w:val="16"/>
                <w:szCs w:val="16"/>
              </w:rPr>
              <w:t>수입</w:t>
            </w:r>
            <w:r w:rsidR="002E11D3">
              <w:rPr>
                <w:rFonts w:cs="맑은 고딕" w:hint="eastAsia"/>
                <w:sz w:val="16"/>
                <w:szCs w:val="16"/>
              </w:rPr>
              <w:t xml:space="preserve"> 내역을 </w:t>
            </w:r>
            <w:r w:rsidR="00C374BE">
              <w:rPr>
                <w:rFonts w:cs="맑은 고딕" w:hint="eastAsia"/>
                <w:sz w:val="16"/>
                <w:szCs w:val="16"/>
              </w:rPr>
              <w:t>캘린더</w:t>
            </w:r>
            <w:r w:rsidR="00045D9E">
              <w:rPr>
                <w:rFonts w:cs="맑은 고딕" w:hint="eastAsia"/>
                <w:sz w:val="16"/>
                <w:szCs w:val="16"/>
              </w:rPr>
              <w:t xml:space="preserve"> </w:t>
            </w:r>
            <w:r w:rsidR="00C374BE">
              <w:rPr>
                <w:rFonts w:cs="맑은 고딕" w:hint="eastAsia"/>
                <w:sz w:val="16"/>
                <w:szCs w:val="16"/>
              </w:rPr>
              <w:t xml:space="preserve">화면에서 </w:t>
            </w:r>
            <w:r w:rsidR="00045D9E">
              <w:rPr>
                <w:rFonts w:cs="맑은 고딕" w:hint="eastAsia"/>
                <w:sz w:val="16"/>
                <w:szCs w:val="16"/>
              </w:rPr>
              <w:t xml:space="preserve">일별로 </w:t>
            </w:r>
            <w:r w:rsidR="00904AFE">
              <w:rPr>
                <w:rFonts w:cs="맑은 고딕" w:hint="eastAsia"/>
                <w:sz w:val="16"/>
                <w:szCs w:val="16"/>
              </w:rPr>
              <w:t>확인할 수 있다.</w:t>
            </w:r>
          </w:p>
        </w:tc>
      </w:tr>
      <w:tr w:rsidR="00241F4D" w:rsidRPr="00C12ADD" w14:paraId="1940E970" w14:textId="77777777" w:rsidTr="006F5864">
        <w:tc>
          <w:tcPr>
            <w:tcW w:w="855" w:type="dxa"/>
            <w:vMerge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32A4B4DC" w14:textId="77777777" w:rsidR="00241F4D" w:rsidRPr="00C12ADD" w:rsidRDefault="00241F4D" w:rsidP="00A2504A">
            <w:pPr>
              <w:spacing w:after="200" w:line="276" w:lineRule="auto"/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1254" w:type="dxa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73BB33E3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유 형</w:t>
            </w:r>
          </w:p>
        </w:tc>
        <w:tc>
          <w:tcPr>
            <w:tcW w:w="2098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FC26EBE" w14:textId="77777777" w:rsidR="00241F4D" w:rsidRPr="00C12ADD" w:rsidRDefault="00241F4D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기능</w:t>
            </w:r>
          </w:p>
        </w:tc>
        <w:tc>
          <w:tcPr>
            <w:tcW w:w="1823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111F62CA" w14:textId="34D419AB" w:rsidR="00241F4D" w:rsidRPr="00C12ADD" w:rsidRDefault="00E21B69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>
              <w:rPr>
                <w:rFonts w:cs="맑은 고딕"/>
                <w:b/>
                <w:sz w:val="16"/>
                <w:szCs w:val="16"/>
              </w:rPr>
              <w:t>우선순위</w:t>
            </w:r>
          </w:p>
        </w:tc>
        <w:tc>
          <w:tcPr>
            <w:tcW w:w="3450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C1DAB48" w14:textId="2483543B" w:rsidR="00241F4D" w:rsidRPr="00C12ADD" w:rsidRDefault="004D5B3C" w:rsidP="00A2504A">
            <w:pPr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>2</w:t>
            </w:r>
          </w:p>
        </w:tc>
      </w:tr>
    </w:tbl>
    <w:p w14:paraId="5B188C30" w14:textId="57A13133" w:rsidR="002576AD" w:rsidRDefault="002576AD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2576AD" w:rsidRPr="00D63BC8" w14:paraId="4F00DFC9" w14:textId="77777777" w:rsidTr="00F426BF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55263CF" w14:textId="77777777" w:rsidR="002576AD" w:rsidRPr="00B75D48" w:rsidRDefault="002576AD" w:rsidP="00F426BF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74CBF19C" w14:textId="77777777" w:rsidR="002576AD" w:rsidRPr="00D63BC8" w:rsidRDefault="002576AD" w:rsidP="00F426BF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6F96146F" w14:textId="77777777" w:rsidR="002576AD" w:rsidRPr="00DF5FDF" w:rsidRDefault="002576AD" w:rsidP="002576AD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6B9ACE2C" w14:textId="77777777" w:rsidR="002576AD" w:rsidRPr="00DF5FDF" w:rsidRDefault="002576AD" w:rsidP="002576AD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2576AD" w:rsidRPr="0050532E" w14:paraId="764015F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CE464E6" w14:textId="77777777" w:rsidR="002576AD" w:rsidRPr="0050532E" w:rsidRDefault="002576AD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0FF8938" w14:textId="72034DB8" w:rsidR="002576AD" w:rsidRPr="0050532E" w:rsidRDefault="00BA1787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마이페이지</w:t>
            </w:r>
          </w:p>
        </w:tc>
      </w:tr>
      <w:tr w:rsidR="002576AD" w:rsidRPr="0050532E" w14:paraId="7177553C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398734A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A8B9268" w14:textId="53F462B1" w:rsidR="002576AD" w:rsidRPr="0050532E" w:rsidRDefault="001F1C28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MYP-001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77C8649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F386494" w14:textId="3FC7E6E5" w:rsidR="002576AD" w:rsidRPr="0050532E" w:rsidRDefault="007A66E6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고객센터 기능</w:t>
            </w:r>
          </w:p>
        </w:tc>
      </w:tr>
      <w:tr w:rsidR="002576AD" w:rsidRPr="0050532E" w14:paraId="643C23B5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C605CC4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27D3B0BC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7F2FD47D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8F7C874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4D1EC87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46B971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2E91037C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C3F7E9F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4F4C841" w14:textId="77777777" w:rsidR="009857DC" w:rsidRPr="00C12ADD" w:rsidRDefault="009857DC" w:rsidP="009857DC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어플을 이용하면서 자주 하는 질문들과 그에 대한 답변(FAQ)을 볼 수 있다.</w:t>
            </w:r>
          </w:p>
          <w:p w14:paraId="7AE953AE" w14:textId="69FE3230" w:rsidR="002576AD" w:rsidRPr="0050532E" w:rsidRDefault="009857DC" w:rsidP="009857DC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또한 FAQ에 없는 질문을 할 수 있도록 </w:t>
            </w:r>
            <w:r w:rsidR="004D5B3C">
              <w:rPr>
                <w:rFonts w:cs="맑은 고딕" w:hint="eastAsia"/>
                <w:sz w:val="16"/>
                <w:szCs w:val="16"/>
              </w:rPr>
              <w:t>관리자</w:t>
            </w:r>
            <w:r w:rsidRPr="00C12ADD">
              <w:rPr>
                <w:rFonts w:cs="맑은 고딕"/>
                <w:sz w:val="16"/>
                <w:szCs w:val="16"/>
              </w:rPr>
              <w:t>에게 문의할 수 있다.</w:t>
            </w:r>
          </w:p>
        </w:tc>
      </w:tr>
      <w:tr w:rsidR="002576AD" w:rsidRPr="0050532E" w14:paraId="0F460E35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232CD5D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1FD573B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F084263" w14:textId="77777777" w:rsidR="002576AD" w:rsidRPr="0050532E" w:rsidRDefault="002576AD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4AE77C2C" w14:textId="61C2F737" w:rsidR="002576AD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D938445" w14:textId="2E6BCE5F" w:rsidR="002576AD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0D9BB124" w14:textId="77777777" w:rsidR="002576AD" w:rsidRPr="00DF5FDF" w:rsidRDefault="002576AD" w:rsidP="002576AD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2576AD" w:rsidRPr="0050532E" w14:paraId="4A12DF4C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8E77A29" w14:textId="77777777" w:rsidR="002576AD" w:rsidRPr="0050532E" w:rsidRDefault="002576AD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34646B1" w14:textId="478D8B29" w:rsidR="002576AD" w:rsidRPr="0050532E" w:rsidRDefault="00A624CB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마이페이지</w:t>
            </w:r>
          </w:p>
        </w:tc>
      </w:tr>
      <w:tr w:rsidR="002576AD" w:rsidRPr="0050532E" w14:paraId="441915E8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10D4F22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6A1B41B" w14:textId="17EDA1DF" w:rsidR="002576AD" w:rsidRPr="0050532E" w:rsidRDefault="00AE2E26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MYP-002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48720BE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EFFBD96" w14:textId="2FE8C326" w:rsidR="002576AD" w:rsidRPr="0050532E" w:rsidRDefault="006239EB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앱 서비스 이용 안내 기능</w:t>
            </w:r>
          </w:p>
        </w:tc>
      </w:tr>
      <w:tr w:rsidR="002576AD" w:rsidRPr="0050532E" w14:paraId="450BB5B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1DC4520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4A54A202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2BD80836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9BFBF29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C153C91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5C17B1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A9CEBDD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1115F72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B2C7EDE" w14:textId="72B27424" w:rsidR="002576AD" w:rsidRPr="0050532E" w:rsidRDefault="002B4B06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이용안내 화면에서 앱 버전, 서비스 이용약관, 개인정보 처리방침, 청소년 보호정책, 오픈소스 라이선스를 확인할 수 있다.</w:t>
            </w:r>
          </w:p>
        </w:tc>
      </w:tr>
      <w:tr w:rsidR="002576AD" w:rsidRPr="0050532E" w14:paraId="5391422A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D47B1C7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27C203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EEDDB98" w14:textId="21A25B5D" w:rsidR="002576AD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260E0D71" w14:textId="1285A7BC" w:rsidR="002576AD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4267CE0" w14:textId="78D8DD23" w:rsidR="002576AD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06A42638" w14:textId="77777777" w:rsidR="002576AD" w:rsidRPr="00DF5FDF" w:rsidRDefault="002576AD" w:rsidP="002576AD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2576AD" w:rsidRPr="0050532E" w14:paraId="369A225A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25AE777" w14:textId="77777777" w:rsidR="002576AD" w:rsidRPr="0050532E" w:rsidRDefault="002576AD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46EB81D" w14:textId="2550A94C" w:rsidR="002576AD" w:rsidRPr="0050532E" w:rsidRDefault="00A624CB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마이페이지</w:t>
            </w:r>
          </w:p>
        </w:tc>
      </w:tr>
      <w:tr w:rsidR="002576AD" w:rsidRPr="0050532E" w14:paraId="76A9B203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224AD29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413EF42" w14:textId="63B1DBA9" w:rsidR="002576AD" w:rsidRPr="0050532E" w:rsidRDefault="007A5F94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MYP-003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BCEB05C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3509D26" w14:textId="7F9D839A" w:rsidR="002576AD" w:rsidRPr="0050532E" w:rsidRDefault="00DB3B6D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회원 탈퇴 기능</w:t>
            </w:r>
          </w:p>
        </w:tc>
      </w:tr>
      <w:tr w:rsidR="002576AD" w:rsidRPr="0050532E" w14:paraId="64EA466F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2918F25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152D58A8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7AEF32F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DB416DB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0DDC605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7028E53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81ADE31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9CAE80D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8350414" w14:textId="65189F54" w:rsidR="002576AD" w:rsidRPr="0050532E" w:rsidRDefault="00D46851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본인이 원할 경우 회원 탈퇴할 수 있고, 탈퇴한 회원의 개인정보는 모두 제거된다.</w:t>
            </w:r>
          </w:p>
        </w:tc>
      </w:tr>
      <w:tr w:rsidR="002576AD" w:rsidRPr="0050532E" w14:paraId="2E2AB223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A9D01F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46235C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6B6F316" w14:textId="57D85785" w:rsidR="002576AD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33983EE7" w14:textId="5BC88F0C" w:rsidR="002576AD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2B1E853" w14:textId="13BD7012" w:rsidR="002576AD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3700B777" w14:textId="77777777" w:rsidR="002576AD" w:rsidRPr="00DF5FDF" w:rsidRDefault="002576AD" w:rsidP="002576AD">
      <w:pPr>
        <w:rPr>
          <w:sz w:val="4"/>
          <w:szCs w:val="4"/>
        </w:rPr>
      </w:pPr>
    </w:p>
    <w:p w14:paraId="292029C7" w14:textId="72FCEFEF" w:rsidR="00804AA7" w:rsidRDefault="00804AA7" w:rsidP="002576AD">
      <w:pPr>
        <w:spacing w:line="240" w:lineRule="auto"/>
        <w:rPr>
          <w:sz w:val="6"/>
          <w:szCs w:val="6"/>
        </w:rPr>
      </w:pPr>
    </w:p>
    <w:p w14:paraId="6C8DAA51" w14:textId="77777777" w:rsidR="00804AA7" w:rsidRDefault="00804AA7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207762" w:rsidRPr="00D63BC8" w14:paraId="206BCBFB" w14:textId="77777777" w:rsidTr="007951D0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0A14113" w14:textId="77777777" w:rsidR="00207762" w:rsidRPr="00B75D48" w:rsidRDefault="00207762" w:rsidP="007951D0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54A5A01" w14:textId="77777777" w:rsidR="00207762" w:rsidRPr="00D63BC8" w:rsidRDefault="00207762" w:rsidP="007951D0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627D1A13" w14:textId="77777777" w:rsidR="00207762" w:rsidRDefault="00207762" w:rsidP="00207762">
      <w:pPr>
        <w:rPr>
          <w:b/>
          <w:bCs/>
          <w:sz w:val="22"/>
          <w:szCs w:val="22"/>
        </w:rPr>
      </w:pPr>
    </w:p>
    <w:p w14:paraId="745E2616" w14:textId="77777777" w:rsidR="00207762" w:rsidRPr="00B75D48" w:rsidRDefault="00207762" w:rsidP="00207762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 xml:space="preserve">□ </w:t>
      </w:r>
      <w:r w:rsidRPr="00B75D48">
        <w:rPr>
          <w:rFonts w:hint="eastAsia"/>
          <w:b/>
          <w:bCs/>
          <w:sz w:val="22"/>
          <w:szCs w:val="22"/>
        </w:rPr>
        <w:t>기본사항</w:t>
      </w:r>
    </w:p>
    <w:tbl>
      <w:tblPr>
        <w:tblW w:w="5000" w:type="pct"/>
        <w:tblBorders>
          <w:top w:val="single" w:sz="12" w:space="0" w:color="365F91" w:themeColor="accent1" w:themeShade="BF"/>
          <w:left w:val="single" w:sz="4" w:space="0" w:color="365F91" w:themeColor="accent1" w:themeShade="BF"/>
          <w:bottom w:val="single" w:sz="4" w:space="0" w:color="365F91" w:themeColor="accent1" w:themeShade="BF"/>
          <w:right w:val="single" w:sz="4" w:space="0" w:color="365F91" w:themeColor="accent1" w:themeShade="BF"/>
          <w:insideH w:val="single" w:sz="4" w:space="0" w:color="365F91" w:themeColor="accent1" w:themeShade="BF"/>
          <w:insideV w:val="single" w:sz="4" w:space="0" w:color="365F91" w:themeColor="accent1" w:themeShade="BF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이 표에 판매원 이름, 직위, 결제 조건 및 마감 기한을 입력합니다."/>
      </w:tblPr>
      <w:tblGrid>
        <w:gridCol w:w="2418"/>
        <w:gridCol w:w="2392"/>
        <w:gridCol w:w="2392"/>
        <w:gridCol w:w="2392"/>
      </w:tblGrid>
      <w:tr w:rsidR="00207762" w:rsidRPr="00D63BC8" w14:paraId="14B006F7" w14:textId="77777777" w:rsidTr="007951D0">
        <w:trPr>
          <w:cantSplit/>
          <w:trHeight w:val="288"/>
        </w:trPr>
        <w:tc>
          <w:tcPr>
            <w:tcW w:w="2418" w:type="dxa"/>
            <w:shd w:val="clear" w:color="auto" w:fill="DBE5F1" w:themeFill="accent1" w:themeFillTint="33"/>
            <w:vAlign w:val="center"/>
          </w:tcPr>
          <w:p w14:paraId="5AE81C5E" w14:textId="77777777" w:rsidR="00207762" w:rsidRPr="00B75D48" w:rsidRDefault="00207762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프로젝트명</w:t>
            </w:r>
          </w:p>
        </w:tc>
        <w:tc>
          <w:tcPr>
            <w:tcW w:w="7176" w:type="dxa"/>
            <w:gridSpan w:val="3"/>
            <w:shd w:val="clear" w:color="auto" w:fill="FFFFFF" w:themeFill="background1"/>
            <w:vAlign w:val="center"/>
          </w:tcPr>
          <w:p w14:paraId="15951E17" w14:textId="77777777" w:rsidR="00207762" w:rsidRPr="00B75D48" w:rsidRDefault="00207762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S</w:t>
            </w:r>
            <w:r w:rsidRPr="00B75D48">
              <w:rPr>
                <w:sz w:val="17"/>
                <w:szCs w:val="17"/>
              </w:rPr>
              <w:t>elf-life</w:t>
            </w:r>
          </w:p>
        </w:tc>
      </w:tr>
      <w:tr w:rsidR="00207762" w:rsidRPr="00D63BC8" w14:paraId="0AD65848" w14:textId="77777777" w:rsidTr="007951D0">
        <w:trPr>
          <w:cantSplit/>
          <w:trHeight w:val="288"/>
        </w:trPr>
        <w:tc>
          <w:tcPr>
            <w:tcW w:w="2418" w:type="dxa"/>
            <w:shd w:val="clear" w:color="auto" w:fill="DBE5F1" w:themeFill="accent1" w:themeFillTint="33"/>
            <w:vAlign w:val="center"/>
          </w:tcPr>
          <w:p w14:paraId="4007E475" w14:textId="77777777" w:rsidR="00207762" w:rsidRPr="00B75D48" w:rsidRDefault="00207762" w:rsidP="007951D0">
            <w:pPr>
              <w:pStyle w:val="af1"/>
              <w:rPr>
                <w:b/>
                <w:bCs/>
                <w:sz w:val="16"/>
                <w:szCs w:val="16"/>
              </w:rPr>
            </w:pPr>
            <w:r w:rsidRPr="00B75D48">
              <w:rPr>
                <w:rFonts w:hint="eastAsia"/>
                <w:b/>
                <w:bCs/>
                <w:sz w:val="16"/>
                <w:szCs w:val="16"/>
              </w:rPr>
              <w:t>팀 명</w:t>
            </w:r>
          </w:p>
        </w:tc>
        <w:tc>
          <w:tcPr>
            <w:tcW w:w="2392" w:type="dxa"/>
            <w:shd w:val="clear" w:color="auto" w:fill="auto"/>
            <w:vAlign w:val="center"/>
          </w:tcPr>
          <w:p w14:paraId="09D43539" w14:textId="23CDED35" w:rsidR="00207762" w:rsidRPr="00B75D48" w:rsidRDefault="00C0102E" w:rsidP="007951D0">
            <w:pPr>
              <w:pStyle w:val="af1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4조</w:t>
            </w:r>
          </w:p>
        </w:tc>
        <w:tc>
          <w:tcPr>
            <w:tcW w:w="2392" w:type="dxa"/>
            <w:shd w:val="clear" w:color="auto" w:fill="DBE5F1" w:themeFill="accent1" w:themeFillTint="33"/>
            <w:vAlign w:val="center"/>
          </w:tcPr>
          <w:p w14:paraId="2D0A8195" w14:textId="77777777" w:rsidR="00207762" w:rsidRPr="00B75D48" w:rsidRDefault="00207762" w:rsidP="007951D0">
            <w:pPr>
              <w:pStyle w:val="af1"/>
              <w:rPr>
                <w:b/>
                <w:bCs/>
                <w:sz w:val="16"/>
                <w:szCs w:val="16"/>
              </w:rPr>
            </w:pPr>
            <w:r w:rsidRPr="00B75D48">
              <w:rPr>
                <w:rFonts w:hint="eastAsia"/>
                <w:b/>
                <w:bCs/>
                <w:sz w:val="16"/>
                <w:szCs w:val="16"/>
              </w:rPr>
              <w:t>작성일</w:t>
            </w:r>
          </w:p>
        </w:tc>
        <w:tc>
          <w:tcPr>
            <w:tcW w:w="2392" w:type="dxa"/>
            <w:shd w:val="clear" w:color="auto" w:fill="auto"/>
            <w:vAlign w:val="center"/>
          </w:tcPr>
          <w:p w14:paraId="0719FB9D" w14:textId="77777777" w:rsidR="00207762" w:rsidRPr="00B75D48" w:rsidRDefault="00207762" w:rsidP="007951D0">
            <w:pPr>
              <w:pStyle w:val="af1"/>
              <w:rPr>
                <w:b/>
                <w:bCs/>
              </w:rPr>
            </w:pPr>
            <w:r w:rsidRPr="00B75D48">
              <w:rPr>
                <w:rFonts w:hint="eastAsia"/>
                <w:b/>
                <w:bCs/>
              </w:rPr>
              <w:t>2</w:t>
            </w:r>
            <w:r w:rsidRPr="00B75D48">
              <w:rPr>
                <w:b/>
                <w:bCs/>
              </w:rPr>
              <w:t>023-03-2</w:t>
            </w:r>
            <w:r>
              <w:rPr>
                <w:b/>
                <w:bCs/>
              </w:rPr>
              <w:t>8</w:t>
            </w:r>
          </w:p>
        </w:tc>
      </w:tr>
    </w:tbl>
    <w:p w14:paraId="5C057601" w14:textId="77777777" w:rsidR="00207762" w:rsidRDefault="00207762" w:rsidP="00207762"/>
    <w:p w14:paraId="588CF8E0" w14:textId="77777777" w:rsidR="00207762" w:rsidRPr="00902016" w:rsidRDefault="00207762" w:rsidP="00207762">
      <w:pPr>
        <w:rPr>
          <w:b/>
          <w:bCs/>
          <w:sz w:val="18"/>
        </w:rPr>
      </w:pPr>
      <w:r w:rsidRPr="00902016">
        <w:rPr>
          <w:rFonts w:hint="eastAsia"/>
          <w:b/>
          <w:bCs/>
          <w:sz w:val="18"/>
        </w:rPr>
        <w:t xml:space="preserve">□ </w:t>
      </w:r>
      <w:r>
        <w:rPr>
          <w:rFonts w:hint="eastAsia"/>
          <w:b/>
          <w:bCs/>
          <w:sz w:val="18"/>
        </w:rPr>
        <w:t xml:space="preserve">비 </w:t>
      </w:r>
      <w:r w:rsidRPr="00902016">
        <w:rPr>
          <w:rFonts w:hint="eastAsia"/>
          <w:b/>
          <w:bCs/>
          <w:sz w:val="18"/>
        </w:rPr>
        <w:t>기능 요구사항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1722"/>
        <w:gridCol w:w="6198"/>
        <w:gridCol w:w="1674"/>
      </w:tblGrid>
      <w:tr w:rsidR="00207762" w:rsidRPr="00D63BC8" w14:paraId="10E82285" w14:textId="77777777" w:rsidTr="007951D0">
        <w:trPr>
          <w:cantSplit/>
          <w:trHeight w:val="288"/>
        </w:trPr>
        <w:tc>
          <w:tcPr>
            <w:tcW w:w="172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3349486" w14:textId="77777777" w:rsidR="00207762" w:rsidRPr="00B75D48" w:rsidRDefault="00207762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업무</w:t>
            </w:r>
          </w:p>
        </w:tc>
        <w:tc>
          <w:tcPr>
            <w:tcW w:w="6198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332A8C8" w14:textId="77777777" w:rsidR="00207762" w:rsidRPr="00B75D48" w:rsidRDefault="00207762" w:rsidP="007951D0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비 기능 상세설명</w:t>
            </w:r>
          </w:p>
        </w:tc>
        <w:tc>
          <w:tcPr>
            <w:tcW w:w="1674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981BACD" w14:textId="251D5B41" w:rsidR="00207762" w:rsidRPr="00B75D48" w:rsidRDefault="008B177A" w:rsidP="007951D0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유형</w:t>
            </w:r>
          </w:p>
        </w:tc>
      </w:tr>
      <w:tr w:rsidR="00207762" w:rsidRPr="00D63BC8" w14:paraId="5BE62167" w14:textId="77777777" w:rsidTr="007951D0">
        <w:trPr>
          <w:cantSplit/>
          <w:trHeight w:val="288"/>
        </w:trPr>
        <w:tc>
          <w:tcPr>
            <w:tcW w:w="1722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480FCD8" w14:textId="77777777" w:rsidR="00207762" w:rsidRPr="00BA0215" w:rsidRDefault="00207762" w:rsidP="007951D0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>서비스 성능</w:t>
            </w:r>
          </w:p>
        </w:tc>
        <w:tc>
          <w:tcPr>
            <w:tcW w:w="6198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CC4B99B" w14:textId="6E274488" w:rsidR="00DB2505" w:rsidRDefault="00D430BE" w:rsidP="007951D0">
            <w:pPr>
              <w:pStyle w:val="af0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 xml:space="preserve">동시 접속자 </w:t>
            </w:r>
            <w:r>
              <w:rPr>
                <w:b w:val="0"/>
                <w:bCs/>
                <w:sz w:val="17"/>
                <w:szCs w:val="17"/>
              </w:rPr>
              <w:t>5000</w:t>
            </w:r>
            <w:r>
              <w:rPr>
                <w:rFonts w:hint="eastAsia"/>
                <w:b w:val="0"/>
                <w:bCs/>
                <w:sz w:val="17"/>
                <w:szCs w:val="17"/>
              </w:rPr>
              <w:t>명 내에서,</w:t>
            </w:r>
          </w:p>
          <w:p w14:paraId="5370AA9B" w14:textId="68DC76C1" w:rsidR="00207762" w:rsidRPr="00BA0215" w:rsidRDefault="00207762" w:rsidP="007951D0">
            <w:pPr>
              <w:pStyle w:val="af0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 xml:space="preserve">모든 화면은 </w:t>
            </w:r>
            <w:r>
              <w:rPr>
                <w:b w:val="0"/>
                <w:bCs/>
                <w:sz w:val="17"/>
                <w:szCs w:val="17"/>
              </w:rPr>
              <w:t>2</w:t>
            </w:r>
            <w:r>
              <w:rPr>
                <w:rFonts w:hint="eastAsia"/>
                <w:b w:val="0"/>
                <w:bCs/>
                <w:sz w:val="17"/>
                <w:szCs w:val="17"/>
              </w:rPr>
              <w:t>초내에 다른 화면으로 전환 가능</w:t>
            </w:r>
          </w:p>
        </w:tc>
        <w:tc>
          <w:tcPr>
            <w:tcW w:w="1674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44DE8BB" w14:textId="6B58070A" w:rsidR="00207762" w:rsidRPr="008B177A" w:rsidRDefault="008B177A" w:rsidP="008B177A">
            <w:pPr>
              <w:pStyle w:val="af0"/>
              <w:rPr>
                <w:sz w:val="17"/>
                <w:szCs w:val="17"/>
              </w:rPr>
            </w:pPr>
            <w:r w:rsidRPr="008B177A">
              <w:rPr>
                <w:rFonts w:hint="eastAsia"/>
                <w:sz w:val="17"/>
                <w:szCs w:val="17"/>
              </w:rPr>
              <w:t>비 기능</w:t>
            </w:r>
          </w:p>
        </w:tc>
      </w:tr>
      <w:tr w:rsidR="008B177A" w:rsidRPr="00D63BC8" w14:paraId="7993EEFA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69C5399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63FCCA1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 xml:space="preserve">새로 고침 시 </w:t>
            </w:r>
            <w:r>
              <w:rPr>
                <w:bCs/>
                <w:szCs w:val="17"/>
              </w:rPr>
              <w:t>2</w:t>
            </w:r>
            <w:r>
              <w:rPr>
                <w:rFonts w:hint="eastAsia"/>
                <w:bCs/>
                <w:szCs w:val="17"/>
              </w:rPr>
              <w:t>초 이내 동작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689A113B" w14:textId="4A3C7CF1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109CF507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B43F843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997FD87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5초 이상 응답이 없다면 요청페이지 재 요청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16E6000F" w14:textId="0D920677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1BEE6B64" w14:textId="77777777" w:rsidTr="00622AD1">
        <w:trPr>
          <w:cantSplit/>
          <w:trHeight w:val="288"/>
        </w:trPr>
        <w:tc>
          <w:tcPr>
            <w:tcW w:w="1722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070BC25" w14:textId="77777777" w:rsidR="008B177A" w:rsidRPr="00BA0215" w:rsidRDefault="008B177A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서비스 품질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7BA4BC7" w14:textId="7D1A498A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 xml:space="preserve">모든 데이터의 보관 기간은 </w:t>
            </w:r>
            <w:r w:rsidR="00E3706C">
              <w:rPr>
                <w:bCs/>
                <w:szCs w:val="17"/>
              </w:rPr>
              <w:t>1</w:t>
            </w:r>
            <w:r>
              <w:rPr>
                <w:rFonts w:hint="eastAsia"/>
                <w:bCs/>
                <w:szCs w:val="17"/>
              </w:rPr>
              <w:t>년이며</w:t>
            </w:r>
          </w:p>
          <w:p w14:paraId="2FEED6E5" w14:textId="0F0ADE21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기간 만료 시,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>자동 폐기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78B6E7FA" w14:textId="360EBFB3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67ABE8B8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49AA1B0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B39A5EB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데이터,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 xml:space="preserve">연산 결과의 정확도는 </w:t>
            </w:r>
            <w:r>
              <w:rPr>
                <w:bCs/>
                <w:szCs w:val="17"/>
              </w:rPr>
              <w:t>100%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4D9EFF10" w14:textId="6EDCFFE7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551DAEED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90BC7DD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3FF4E23" w14:textId="77777777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 xml:space="preserve">지출/수입 데이터는 매달 </w:t>
            </w:r>
            <w:r>
              <w:rPr>
                <w:bCs/>
                <w:szCs w:val="17"/>
              </w:rPr>
              <w:t>1</w:t>
            </w:r>
            <w:r>
              <w:rPr>
                <w:rFonts w:hint="eastAsia"/>
                <w:bCs/>
                <w:szCs w:val="17"/>
              </w:rPr>
              <w:t xml:space="preserve">일 </w:t>
            </w:r>
            <w:r>
              <w:rPr>
                <w:bCs/>
                <w:szCs w:val="17"/>
              </w:rPr>
              <w:t>00</w:t>
            </w:r>
            <w:r>
              <w:rPr>
                <w:rFonts w:hint="eastAsia"/>
                <w:bCs/>
                <w:szCs w:val="17"/>
              </w:rPr>
              <w:t>시 초기화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54658149" w14:textId="2F5244DE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4DEAEAEC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18E40FD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3503F1D" w14:textId="78E8DB53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서버 기능 문제 발생 시,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 xml:space="preserve">문제 발생 이후 </w:t>
            </w:r>
            <w:r>
              <w:rPr>
                <w:bCs/>
                <w:szCs w:val="17"/>
              </w:rPr>
              <w:t>3</w:t>
            </w:r>
            <w:r>
              <w:rPr>
                <w:rFonts w:hint="eastAsia"/>
                <w:bCs/>
                <w:szCs w:val="17"/>
              </w:rPr>
              <w:t>시간 이내 조치</w:t>
            </w:r>
          </w:p>
          <w:p w14:paraId="395FEAE0" w14:textId="726D8869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시스템 문제 발생 시,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 xml:space="preserve">문제 발생 이후 </w:t>
            </w:r>
            <w:r>
              <w:rPr>
                <w:bCs/>
                <w:szCs w:val="17"/>
              </w:rPr>
              <w:t xml:space="preserve">12 </w:t>
            </w:r>
            <w:r>
              <w:rPr>
                <w:rFonts w:hint="eastAsia"/>
                <w:bCs/>
                <w:szCs w:val="17"/>
              </w:rPr>
              <w:t>시간 이내 조치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2FC2595C" w14:textId="0228CD8C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B54A2E" w:rsidRPr="00D63BC8" w14:paraId="6D670B3A" w14:textId="77777777" w:rsidTr="00622AD1">
        <w:trPr>
          <w:cantSplit/>
          <w:trHeight w:val="288"/>
        </w:trPr>
        <w:tc>
          <w:tcPr>
            <w:tcW w:w="172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4932115" w14:textId="769979C8" w:rsidR="00B54A2E" w:rsidRPr="00BA0215" w:rsidRDefault="00B54A2E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서비스 확장성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81D8CAA" w14:textId="77777777" w:rsidR="00B54A2E" w:rsidRDefault="009E7267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애플리케이션의 기능을 개선하거나 대용량 데이터를 처리하기 위해</w:t>
            </w:r>
          </w:p>
          <w:p w14:paraId="2B69150C" w14:textId="1E9AE3DE" w:rsidR="009E7267" w:rsidRDefault="009E7267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모듈화,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>느슨한 결합도,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 xml:space="preserve">서비스 지향 아키텍처 </w:t>
            </w:r>
            <w:r w:rsidR="00C27256">
              <w:rPr>
                <w:rFonts w:hint="eastAsia"/>
                <w:bCs/>
                <w:szCs w:val="17"/>
              </w:rPr>
              <w:t>방향으로 설계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79592ED8" w14:textId="15BC8949" w:rsidR="00B54A2E" w:rsidRPr="008B177A" w:rsidRDefault="00AA7F06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C27256" w:rsidRPr="00D63BC8" w14:paraId="3E3C13CC" w14:textId="77777777" w:rsidTr="00622AD1">
        <w:trPr>
          <w:cantSplit/>
          <w:trHeight w:val="288"/>
        </w:trPr>
        <w:tc>
          <w:tcPr>
            <w:tcW w:w="172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778A81D" w14:textId="5F26254E" w:rsidR="00C27256" w:rsidRDefault="00C27256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서비스 사용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AD61DE8" w14:textId="7F8CFF46" w:rsidR="00B504FA" w:rsidRDefault="00B504FA" w:rsidP="00AA7F06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사용자 인터페이스는 쉽게 이해하고 사용할 수 있도록 제작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5345F7B1" w14:textId="7CEB6D7D" w:rsidR="00C27256" w:rsidRPr="008B177A" w:rsidRDefault="00AA7F06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62DAACD1" w14:textId="77777777" w:rsidTr="00622AD1">
        <w:trPr>
          <w:cantSplit/>
          <w:trHeight w:val="288"/>
        </w:trPr>
        <w:tc>
          <w:tcPr>
            <w:tcW w:w="1722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CC9907" w14:textId="77777777" w:rsidR="008B177A" w:rsidRPr="00BA0215" w:rsidRDefault="008B177A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서비스 보안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A17A711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사용자의 개인정보보호를 위해 최소한의 정보만 요구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38710507" w14:textId="72621F9D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7B55D4C0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A24AE81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C47903C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회원정보는 암호화 처리하여 저장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107533ED" w14:textId="3963CD3D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3B67E2B7" w14:textId="77777777" w:rsidTr="00622AD1">
        <w:trPr>
          <w:cantSplit/>
          <w:trHeight w:val="288"/>
        </w:trPr>
        <w:tc>
          <w:tcPr>
            <w:tcW w:w="1722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6CFB8CC" w14:textId="77777777" w:rsidR="008B177A" w:rsidRPr="00BA0215" w:rsidRDefault="008B177A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시스템 제약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9F12515" w14:textId="64D17051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서버와의 연결을 위해 인터넷 연결 필수 요구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0328483C" w14:textId="44C569A9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45E2D7C6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B7153D0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5A9080F" w14:textId="77777777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 xml:space="preserve">사용 가능 최소 안드로이드 버전 </w:t>
            </w:r>
            <w:r>
              <w:rPr>
                <w:bCs/>
                <w:szCs w:val="17"/>
              </w:rPr>
              <w:t>4.1.2(</w:t>
            </w:r>
            <w:r>
              <w:rPr>
                <w:rFonts w:hint="eastAsia"/>
                <w:bCs/>
                <w:szCs w:val="17"/>
              </w:rPr>
              <w:t>J</w:t>
            </w:r>
            <w:r>
              <w:rPr>
                <w:bCs/>
                <w:szCs w:val="17"/>
              </w:rPr>
              <w:t xml:space="preserve">elly Bean) </w:t>
            </w:r>
            <w:r>
              <w:rPr>
                <w:rFonts w:hint="eastAsia"/>
                <w:bCs/>
                <w:szCs w:val="17"/>
              </w:rPr>
              <w:t>이상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20A71BD1" w14:textId="647363B1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</w:tbl>
    <w:p w14:paraId="2A7C9F46" w14:textId="77777777" w:rsidR="00207762" w:rsidRPr="00D63BC8" w:rsidRDefault="00207762" w:rsidP="00207762"/>
    <w:p w14:paraId="58C6FC81" w14:textId="7A0E7955" w:rsidR="00412BA4" w:rsidRDefault="00253B0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412BA4" w:rsidRPr="00D63BC8" w14:paraId="5E9CD6E7" w14:textId="77777777" w:rsidTr="008E7B66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7D7E8E4" w14:textId="77777777" w:rsidR="00412BA4" w:rsidRPr="00B75D48" w:rsidRDefault="00412BA4" w:rsidP="008E7B66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10E59EE" w14:textId="4AA9C2B0" w:rsidR="00412BA4" w:rsidRPr="00D63BC8" w:rsidRDefault="00C65A49" w:rsidP="008E7B66">
            <w:pPr>
              <w:pStyle w:val="1"/>
              <w:jc w:val="center"/>
            </w:pPr>
            <w:r>
              <w:rPr>
                <w:rFonts w:hint="eastAsia"/>
              </w:rPr>
              <w:t>활동</w:t>
            </w:r>
            <w:r w:rsidR="00412BA4">
              <w:rPr>
                <w:rFonts w:hint="eastAsia"/>
              </w:rPr>
              <w:t xml:space="preserve"> 다이어그램</w:t>
            </w:r>
          </w:p>
        </w:tc>
      </w:tr>
    </w:tbl>
    <w:p w14:paraId="41ED34C8" w14:textId="77777777" w:rsidR="00412BA4" w:rsidRDefault="00412BA4" w:rsidP="00412BA4">
      <w:pPr>
        <w:rPr>
          <w:b/>
          <w:bCs/>
          <w:sz w:val="22"/>
          <w:szCs w:val="22"/>
        </w:rPr>
      </w:pPr>
    </w:p>
    <w:p w14:paraId="3D08C4F2" w14:textId="77777777" w:rsidR="008D548A" w:rsidRDefault="008D548A" w:rsidP="00412BA4">
      <w:pPr>
        <w:rPr>
          <w:b/>
          <w:bCs/>
          <w:sz w:val="22"/>
          <w:szCs w:val="22"/>
        </w:rPr>
      </w:pPr>
    </w:p>
    <w:p w14:paraId="639530EF" w14:textId="77777777" w:rsidR="008D548A" w:rsidRDefault="008D548A" w:rsidP="00412BA4">
      <w:pPr>
        <w:rPr>
          <w:b/>
          <w:bCs/>
          <w:sz w:val="22"/>
          <w:szCs w:val="22"/>
        </w:rPr>
      </w:pPr>
    </w:p>
    <w:p w14:paraId="5D88308D" w14:textId="77777777" w:rsidR="008D548A" w:rsidRDefault="008D548A" w:rsidP="00412BA4">
      <w:pPr>
        <w:rPr>
          <w:b/>
          <w:bCs/>
          <w:sz w:val="22"/>
          <w:szCs w:val="22"/>
        </w:rPr>
      </w:pPr>
    </w:p>
    <w:p w14:paraId="32591106" w14:textId="079E772F" w:rsidR="001E0C97" w:rsidRDefault="00DA5896" w:rsidP="00412BA4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계정관리 업무</w:t>
      </w:r>
    </w:p>
    <w:p w14:paraId="53A8643D" w14:textId="2D0B3ADD" w:rsidR="001E0C97" w:rsidRDefault="008D548A" w:rsidP="00C605EC">
      <w:pPr>
        <w:spacing w:line="240" w:lineRule="auto"/>
        <w:jc w:val="center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inline distT="0" distB="0" distL="0" distR="0" wp14:anchorId="69371AB4" wp14:editId="44C1BBD9">
            <wp:extent cx="6098540" cy="4850765"/>
            <wp:effectExtent l="0" t="0" r="0" b="6985"/>
            <wp:docPr id="684083030" name="그림 1" descr="도표, 텍스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3030" name="그림 1" descr="도표, 텍스트, 평면도, 기술 도면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0C13" w14:textId="77777777" w:rsidR="001E0C97" w:rsidRDefault="001E0C97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1E0C97" w:rsidRPr="00D63BC8" w14:paraId="70B92D72" w14:textId="77777777" w:rsidTr="008104AA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D3E4E8E" w14:textId="77777777" w:rsidR="001E0C97" w:rsidRPr="00B75D48" w:rsidRDefault="001E0C97" w:rsidP="008104AA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A58837D" w14:textId="77777777" w:rsidR="001E0C97" w:rsidRPr="00D63BC8" w:rsidRDefault="001E0C97" w:rsidP="008104AA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0B1162DB" w14:textId="77777777" w:rsidR="001E0C97" w:rsidRDefault="001E0C97" w:rsidP="001E0C97">
      <w:pPr>
        <w:rPr>
          <w:b/>
          <w:bCs/>
          <w:sz w:val="22"/>
          <w:szCs w:val="22"/>
        </w:rPr>
      </w:pPr>
    </w:p>
    <w:p w14:paraId="61E7DBD6" w14:textId="77777777" w:rsidR="001E0C97" w:rsidRDefault="001E0C97" w:rsidP="001E0C97">
      <w:pPr>
        <w:rPr>
          <w:b/>
          <w:bCs/>
          <w:sz w:val="22"/>
          <w:szCs w:val="22"/>
        </w:rPr>
      </w:pPr>
    </w:p>
    <w:p w14:paraId="15C5BB2B" w14:textId="77777777" w:rsidR="001E0C97" w:rsidRDefault="001E0C97" w:rsidP="001E0C97">
      <w:pPr>
        <w:rPr>
          <w:b/>
          <w:bCs/>
          <w:sz w:val="22"/>
          <w:szCs w:val="22"/>
        </w:rPr>
      </w:pPr>
    </w:p>
    <w:p w14:paraId="5F8FE33D" w14:textId="77777777" w:rsidR="001E0C97" w:rsidRDefault="001E0C97" w:rsidP="001E0C97">
      <w:pPr>
        <w:rPr>
          <w:b/>
          <w:bCs/>
          <w:sz w:val="22"/>
          <w:szCs w:val="22"/>
        </w:rPr>
      </w:pPr>
    </w:p>
    <w:p w14:paraId="0D1F8E1F" w14:textId="3E3BED39" w:rsidR="00A22839" w:rsidRDefault="00DA5896" w:rsidP="001E0C9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자금 통계 업무</w:t>
      </w:r>
    </w:p>
    <w:p w14:paraId="556B1161" w14:textId="79E6737F" w:rsidR="001E0C97" w:rsidRDefault="00972260" w:rsidP="00C605EC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18E9DA5B" wp14:editId="5D08D442">
            <wp:extent cx="6098540" cy="5349240"/>
            <wp:effectExtent l="0" t="0" r="0" b="3810"/>
            <wp:docPr id="113148464" name="그림 2" descr="텍스트, 도표, 평면도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464" name="그림 2" descr="텍스트, 도표, 평면도, 개략도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812E" w14:textId="5534C5B1" w:rsidR="00A22839" w:rsidRDefault="00A22839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A22839" w:rsidRPr="00D63BC8" w14:paraId="6C409895" w14:textId="77777777" w:rsidTr="008104AA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7042950" w14:textId="77777777" w:rsidR="00A22839" w:rsidRPr="00B75D48" w:rsidRDefault="00A22839" w:rsidP="008104AA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5B1ACD7" w14:textId="77777777" w:rsidR="00A22839" w:rsidRPr="00D63BC8" w:rsidRDefault="00A22839" w:rsidP="008104AA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052A7C3A" w14:textId="77777777" w:rsidR="00A22839" w:rsidRDefault="00A22839" w:rsidP="00A22839">
      <w:pPr>
        <w:rPr>
          <w:b/>
          <w:bCs/>
          <w:sz w:val="22"/>
          <w:szCs w:val="22"/>
        </w:rPr>
      </w:pPr>
    </w:p>
    <w:p w14:paraId="32BCBF59" w14:textId="43178A63" w:rsidR="00A22839" w:rsidRDefault="00DA5896" w:rsidP="001E0C9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게시판 업무</w:t>
      </w:r>
    </w:p>
    <w:p w14:paraId="07A3C862" w14:textId="5278B4E3" w:rsidR="00A22839" w:rsidRDefault="00C605EC" w:rsidP="00C605EC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7BC0417A" wp14:editId="778A0181">
            <wp:extent cx="6098540" cy="4019107"/>
            <wp:effectExtent l="0" t="0" r="0" b="635"/>
            <wp:docPr id="66535806" name="그림 3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5806" name="그림 3" descr="텍스트, 도표, 라인, 스크린샷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956" cy="40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03F7" w14:textId="0520362A" w:rsidR="00C605EC" w:rsidRDefault="00DA5896" w:rsidP="001E0C9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캘린더 업무</w:t>
      </w:r>
    </w:p>
    <w:p w14:paraId="1BD08430" w14:textId="506C3738" w:rsidR="007E4EC7" w:rsidRDefault="00C605EC" w:rsidP="00C605EC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41B05672" wp14:editId="15A7ED0A">
            <wp:extent cx="4359348" cy="4147372"/>
            <wp:effectExtent l="0" t="0" r="3175" b="5715"/>
            <wp:docPr id="140709193" name="그림 4" descr="도표, 텍스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9193" name="그림 4" descr="도표, 텍스트, 평면도, 기술 도면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928" cy="415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FF7" w14:textId="77777777" w:rsidR="007E4EC7" w:rsidRDefault="007E4EC7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7E4EC7" w:rsidRPr="00D63BC8" w14:paraId="4FCDD1D9" w14:textId="77777777" w:rsidTr="008104AA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A300D1E" w14:textId="77777777" w:rsidR="007E4EC7" w:rsidRPr="00B75D48" w:rsidRDefault="007E4EC7" w:rsidP="008104AA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0741171" w14:textId="77777777" w:rsidR="007E4EC7" w:rsidRPr="00D63BC8" w:rsidRDefault="007E4EC7" w:rsidP="008104AA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25F85BB5" w14:textId="77777777" w:rsidR="007E4EC7" w:rsidRDefault="007E4EC7" w:rsidP="007E4EC7">
      <w:pPr>
        <w:rPr>
          <w:b/>
          <w:bCs/>
          <w:sz w:val="22"/>
          <w:szCs w:val="22"/>
        </w:rPr>
      </w:pPr>
    </w:p>
    <w:p w14:paraId="3950F6B9" w14:textId="77777777" w:rsidR="007E4EC7" w:rsidRDefault="007E4EC7" w:rsidP="007E4EC7">
      <w:pPr>
        <w:rPr>
          <w:b/>
          <w:bCs/>
          <w:sz w:val="22"/>
          <w:szCs w:val="22"/>
        </w:rPr>
      </w:pPr>
    </w:p>
    <w:p w14:paraId="0D00808E" w14:textId="032940C7" w:rsidR="007E4EC7" w:rsidRDefault="00DA5896" w:rsidP="007E4EC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생활용품 업무</w:t>
      </w:r>
    </w:p>
    <w:p w14:paraId="4D127EF2" w14:textId="7DA296BD" w:rsidR="007E4EC7" w:rsidRDefault="007E4EC7" w:rsidP="007E4EC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17DC95E" wp14:editId="3DEC314A">
            <wp:extent cx="6098540" cy="7135495"/>
            <wp:effectExtent l="0" t="0" r="0" b="8255"/>
            <wp:docPr id="417326575" name="그림 6" descr="도표, 텍스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6575" name="그림 6" descr="도표, 텍스트, 평면도, 기술 도면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97E2" w14:textId="386D2F92" w:rsidR="007E4EC7" w:rsidRDefault="007E4EC7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7E4EC7" w:rsidRPr="00D63BC8" w14:paraId="43623596" w14:textId="77777777" w:rsidTr="008104AA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A6A502E" w14:textId="77777777" w:rsidR="007E4EC7" w:rsidRPr="00B75D48" w:rsidRDefault="007E4EC7" w:rsidP="008104AA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7B92A21D" w14:textId="77777777" w:rsidR="007E4EC7" w:rsidRPr="00D63BC8" w:rsidRDefault="007E4EC7" w:rsidP="008104AA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29AE897F" w14:textId="77777777" w:rsidR="007E4EC7" w:rsidRDefault="007E4EC7" w:rsidP="007E4EC7">
      <w:pPr>
        <w:rPr>
          <w:b/>
          <w:bCs/>
          <w:sz w:val="22"/>
          <w:szCs w:val="22"/>
        </w:rPr>
      </w:pPr>
    </w:p>
    <w:p w14:paraId="36ED4C72" w14:textId="77777777" w:rsidR="00F10098" w:rsidRDefault="00F10098" w:rsidP="007E4EC7">
      <w:pPr>
        <w:rPr>
          <w:b/>
          <w:bCs/>
          <w:sz w:val="22"/>
          <w:szCs w:val="22"/>
        </w:rPr>
      </w:pPr>
    </w:p>
    <w:p w14:paraId="65F07E3A" w14:textId="77777777" w:rsidR="00F10098" w:rsidRDefault="00F10098" w:rsidP="007E4EC7">
      <w:pPr>
        <w:rPr>
          <w:b/>
          <w:bCs/>
          <w:sz w:val="22"/>
          <w:szCs w:val="22"/>
        </w:rPr>
      </w:pPr>
    </w:p>
    <w:p w14:paraId="4071289F" w14:textId="77777777" w:rsidR="00F10098" w:rsidRDefault="00F10098" w:rsidP="007E4EC7">
      <w:pPr>
        <w:rPr>
          <w:b/>
          <w:bCs/>
          <w:sz w:val="22"/>
          <w:szCs w:val="22"/>
        </w:rPr>
      </w:pPr>
    </w:p>
    <w:p w14:paraId="6679501D" w14:textId="423C4D50" w:rsidR="00F10098" w:rsidRDefault="00DA5896" w:rsidP="007E4EC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마이페이지 업무</w:t>
      </w:r>
    </w:p>
    <w:p w14:paraId="4FC6D871" w14:textId="6ED369A1" w:rsidR="00F10098" w:rsidRDefault="00F10098" w:rsidP="007E4EC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7FD96788" wp14:editId="5DCC40BA">
            <wp:extent cx="6098540" cy="4232275"/>
            <wp:effectExtent l="0" t="0" r="0" b="0"/>
            <wp:docPr id="1159462400" name="그림 9" descr="텍스트, 도표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62400" name="그림 9" descr="텍스트, 도표, 평면도, 기술 도면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264C" w14:textId="77777777" w:rsidR="00F10098" w:rsidRDefault="00F10098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DA45FB" w:rsidRPr="00D63BC8" w14:paraId="162164A7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E3A7E4C" w14:textId="77777777" w:rsidR="00DA45FB" w:rsidRPr="00B75D48" w:rsidRDefault="00DA45FB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50BF0CA" w14:textId="77777777" w:rsidR="00DA45FB" w:rsidRPr="00D63BC8" w:rsidRDefault="00DA45FB" w:rsidP="00800592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1A1F2A65" w14:textId="77777777" w:rsidR="00DA45FB" w:rsidRDefault="00DA45FB" w:rsidP="00DA45FB">
      <w:pPr>
        <w:rPr>
          <w:b/>
          <w:bCs/>
          <w:sz w:val="22"/>
          <w:szCs w:val="22"/>
        </w:rPr>
      </w:pPr>
    </w:p>
    <w:p w14:paraId="38AA225C" w14:textId="77777777" w:rsidR="00DA45FB" w:rsidRDefault="00DA45FB" w:rsidP="00DA45FB">
      <w:pPr>
        <w:rPr>
          <w:b/>
          <w:bCs/>
          <w:sz w:val="22"/>
          <w:szCs w:val="22"/>
        </w:rPr>
      </w:pPr>
    </w:p>
    <w:p w14:paraId="50DC672A" w14:textId="67D9BF52" w:rsidR="00F10098" w:rsidRDefault="00DA5896" w:rsidP="00F10098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애플리케이션 전체 흐름</w:t>
      </w:r>
    </w:p>
    <w:p w14:paraId="34CB1AE4" w14:textId="66C025D0" w:rsidR="007E4EC7" w:rsidRDefault="00F10098" w:rsidP="007E4EC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74777D24" wp14:editId="6B6912DA">
            <wp:extent cx="6098540" cy="6985591"/>
            <wp:effectExtent l="0" t="0" r="0" b="6350"/>
            <wp:docPr id="815176519" name="그림 10" descr="텍스트, 번호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76519" name="그림 10" descr="텍스트, 번호, 도표, 평행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625" cy="699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EDC4" w14:textId="77777777" w:rsidR="00C605EC" w:rsidRDefault="00C605EC" w:rsidP="00C605EC">
      <w:pPr>
        <w:jc w:val="center"/>
        <w:rPr>
          <w:b/>
          <w:bCs/>
          <w:sz w:val="22"/>
          <w:szCs w:val="22"/>
        </w:rPr>
      </w:pPr>
    </w:p>
    <w:p w14:paraId="726F25D4" w14:textId="1851B874" w:rsidR="00DA45FB" w:rsidRDefault="00DA45FB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DA45FB" w:rsidRPr="00D63BC8" w14:paraId="045CE818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1F4E9B4" w14:textId="77777777" w:rsidR="00DA45FB" w:rsidRPr="00B75D48" w:rsidRDefault="00DA45FB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BB686C4" w14:textId="4C4DCA05" w:rsidR="00DA45FB" w:rsidRPr="00D63BC8" w:rsidRDefault="005D5A49" w:rsidP="00800592">
            <w:pPr>
              <w:pStyle w:val="1"/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구성도</w:t>
            </w:r>
          </w:p>
        </w:tc>
      </w:tr>
    </w:tbl>
    <w:p w14:paraId="7B40A0DB" w14:textId="77777777" w:rsidR="00DA45FB" w:rsidRDefault="00DA45FB" w:rsidP="00DA45FB">
      <w:pPr>
        <w:rPr>
          <w:b/>
          <w:bCs/>
          <w:sz w:val="22"/>
          <w:szCs w:val="22"/>
        </w:rPr>
      </w:pPr>
    </w:p>
    <w:p w14:paraId="7967DDFA" w14:textId="4BD2018F" w:rsidR="00DA45FB" w:rsidRPr="005E34D9" w:rsidRDefault="005E34D9" w:rsidP="00DA45FB">
      <w:pPr>
        <w:rPr>
          <w:b/>
          <w:bCs/>
          <w:sz w:val="28"/>
          <w:szCs w:val="28"/>
        </w:rPr>
      </w:pPr>
      <w:r w:rsidRPr="005E34D9">
        <w:rPr>
          <w:rFonts w:hint="eastAsia"/>
          <w:b/>
          <w:bCs/>
          <w:sz w:val="28"/>
          <w:szCs w:val="28"/>
        </w:rPr>
        <w:t>계층형 D</w:t>
      </w:r>
      <w:r w:rsidRPr="005E34D9">
        <w:rPr>
          <w:b/>
          <w:bCs/>
          <w:sz w:val="28"/>
          <w:szCs w:val="28"/>
        </w:rPr>
        <w:t>ataBase</w:t>
      </w:r>
    </w:p>
    <w:p w14:paraId="5EB76BD4" w14:textId="77777777" w:rsidR="005E34D9" w:rsidRPr="00B3426D" w:rsidRDefault="005E34D9" w:rsidP="00DA45FB">
      <w:pPr>
        <w:rPr>
          <w:b/>
          <w:bCs/>
          <w:sz w:val="16"/>
          <w:szCs w:val="16"/>
        </w:rPr>
      </w:pPr>
    </w:p>
    <w:p w14:paraId="3A7C6254" w14:textId="096C5F08" w:rsidR="005E34D9" w:rsidRDefault="001444F0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시스템 D</w:t>
      </w:r>
      <w:r>
        <w:rPr>
          <w:b/>
          <w:bCs/>
          <w:sz w:val="22"/>
          <w:szCs w:val="22"/>
        </w:rPr>
        <w:t>B</w:t>
      </w:r>
      <w:r>
        <w:rPr>
          <w:rFonts w:hint="eastAsia"/>
          <w:b/>
          <w:bCs/>
          <w:sz w:val="22"/>
          <w:szCs w:val="22"/>
        </w:rPr>
        <w:t>구성</w:t>
      </w:r>
    </w:p>
    <w:p w14:paraId="5B5805C9" w14:textId="020AA1CF" w:rsidR="00DA45FB" w:rsidRDefault="005D5A49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6CEE39B8" wp14:editId="3B0DEBE7">
            <wp:extent cx="4135755" cy="2647507"/>
            <wp:effectExtent l="0" t="0" r="0" b="635"/>
            <wp:docPr id="89706832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68322" name="그림 1" descr="텍스트, 스크린샷, 폰트, 번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13" cy="265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9AD6" w14:textId="15A5DF7F" w:rsidR="001444F0" w:rsidRDefault="00597163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신고내역 D</w:t>
      </w:r>
      <w:r>
        <w:rPr>
          <w:b/>
          <w:bCs/>
          <w:sz w:val="22"/>
          <w:szCs w:val="22"/>
        </w:rPr>
        <w:t>B</w:t>
      </w:r>
    </w:p>
    <w:p w14:paraId="53820A46" w14:textId="311706C6" w:rsidR="001444F0" w:rsidRDefault="001444F0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5B6BB976" wp14:editId="24F6D078">
            <wp:extent cx="4135455" cy="5071731"/>
            <wp:effectExtent l="0" t="0" r="0" b="0"/>
            <wp:docPr id="1246656420" name="그림 6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56420" name="그림 6" descr="텍스트, 스크린샷, 문서, 폰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681" cy="50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597163" w:rsidRPr="00D63BC8" w14:paraId="168D8A12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48B0477" w14:textId="77777777" w:rsidR="00597163" w:rsidRPr="00B75D48" w:rsidRDefault="00597163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4373F8B" w14:textId="77777777" w:rsidR="00597163" w:rsidRPr="00D63BC8" w:rsidRDefault="00597163" w:rsidP="00800592">
            <w:pPr>
              <w:pStyle w:val="1"/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구성도</w:t>
            </w:r>
          </w:p>
        </w:tc>
      </w:tr>
    </w:tbl>
    <w:p w14:paraId="7D6CC995" w14:textId="2BC06F87" w:rsidR="001444F0" w:rsidRDefault="001444F0" w:rsidP="00DA45FB">
      <w:pPr>
        <w:rPr>
          <w:b/>
          <w:bCs/>
          <w:sz w:val="22"/>
          <w:szCs w:val="22"/>
        </w:rPr>
      </w:pPr>
    </w:p>
    <w:p w14:paraId="03E460D6" w14:textId="47A6E8A9" w:rsidR="00597163" w:rsidRDefault="00336A02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 xml:space="preserve">사용자 종속 </w:t>
      </w:r>
      <w:r>
        <w:rPr>
          <w:b/>
          <w:bCs/>
          <w:sz w:val="22"/>
          <w:szCs w:val="22"/>
        </w:rPr>
        <w:t>DB</w:t>
      </w:r>
    </w:p>
    <w:p w14:paraId="7347EE9B" w14:textId="6BABE806" w:rsidR="001444F0" w:rsidRDefault="00DC7BA3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3CF12DDC" wp14:editId="780A667B">
            <wp:extent cx="5029200" cy="8463124"/>
            <wp:effectExtent l="0" t="0" r="0" b="0"/>
            <wp:docPr id="1885848350" name="그림 7" descr="텍스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48350" name="그림 7" descr="텍스트, 스크린샷, 문서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269" cy="84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8FB2" w14:textId="77777777" w:rsidR="00336A02" w:rsidRDefault="00336A02" w:rsidP="00DA45FB">
      <w:pPr>
        <w:rPr>
          <w:b/>
          <w:bCs/>
          <w:sz w:val="22"/>
          <w:szCs w:val="22"/>
        </w:rPr>
      </w:pP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336A02" w:rsidRPr="00D63BC8" w14:paraId="1C48B149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D858154" w14:textId="77777777" w:rsidR="00336A02" w:rsidRPr="00B75D48" w:rsidRDefault="00336A02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5BF706D" w14:textId="77777777" w:rsidR="00336A02" w:rsidRPr="00D63BC8" w:rsidRDefault="00336A02" w:rsidP="00800592">
            <w:pPr>
              <w:pStyle w:val="1"/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구성도</w:t>
            </w:r>
          </w:p>
        </w:tc>
      </w:tr>
    </w:tbl>
    <w:p w14:paraId="2BC5ED07" w14:textId="77777777" w:rsidR="00336A02" w:rsidRDefault="00336A02" w:rsidP="00336A02">
      <w:pPr>
        <w:rPr>
          <w:b/>
          <w:bCs/>
          <w:sz w:val="22"/>
          <w:szCs w:val="22"/>
        </w:rPr>
      </w:pPr>
    </w:p>
    <w:p w14:paraId="6C3FBC08" w14:textId="71653A32" w:rsidR="00336A02" w:rsidRDefault="00B804E0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유저 자금 정</w:t>
      </w:r>
      <w:r w:rsidR="001C49FB">
        <w:rPr>
          <w:rFonts w:hint="eastAsia"/>
          <w:b/>
          <w:bCs/>
          <w:sz w:val="22"/>
          <w:szCs w:val="22"/>
        </w:rPr>
        <w:t>보</w:t>
      </w:r>
      <w:r>
        <w:rPr>
          <w:rFonts w:hint="eastAsia"/>
          <w:b/>
          <w:bCs/>
          <w:sz w:val="22"/>
          <w:szCs w:val="22"/>
        </w:rPr>
        <w:t>D</w:t>
      </w:r>
      <w:r>
        <w:rPr>
          <w:b/>
          <w:bCs/>
          <w:sz w:val="22"/>
          <w:szCs w:val="22"/>
        </w:rPr>
        <w:t>B</w:t>
      </w:r>
    </w:p>
    <w:p w14:paraId="40C86FE2" w14:textId="76E8D6AC" w:rsidR="00D16F94" w:rsidRDefault="00D16F94" w:rsidP="00DA45FB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5D8085F5" wp14:editId="3EE50C7A">
            <wp:extent cx="3274827" cy="4295140"/>
            <wp:effectExtent l="0" t="0" r="1905" b="0"/>
            <wp:docPr id="1428938678" name="그림 8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38678" name="그림 8" descr="텍스트, 스크린샷, 폰트, 문서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419" cy="432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4044" w14:textId="477FB85A" w:rsidR="00D16F94" w:rsidRDefault="00B804E0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유저 생활용품 정</w:t>
      </w:r>
      <w:r w:rsidR="001C49FB">
        <w:rPr>
          <w:rFonts w:hint="eastAsia"/>
          <w:b/>
          <w:bCs/>
          <w:sz w:val="22"/>
          <w:szCs w:val="22"/>
        </w:rPr>
        <w:t>보</w:t>
      </w:r>
      <w:r w:rsidR="001C49FB">
        <w:rPr>
          <w:b/>
          <w:bCs/>
          <w:sz w:val="22"/>
          <w:szCs w:val="22"/>
        </w:rPr>
        <w:t>DB</w:t>
      </w:r>
    </w:p>
    <w:p w14:paraId="1354E956" w14:textId="367F06F8" w:rsidR="00D16F94" w:rsidRDefault="00D16F94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423B2C64" wp14:editId="1C7BF11E">
            <wp:extent cx="3306725" cy="3678296"/>
            <wp:effectExtent l="0" t="0" r="8255" b="0"/>
            <wp:docPr id="648236676" name="그림 9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6676" name="그림 9" descr="텍스트, 스크린샷, 폰트, 문서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114" cy="36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7D48" w14:textId="44138EB3" w:rsidR="00D16F94" w:rsidRDefault="00D16F94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D16F94" w:rsidRPr="00D63BC8" w14:paraId="3ACF229F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D382C0B" w14:textId="77777777" w:rsidR="00D16F94" w:rsidRPr="00B75D48" w:rsidRDefault="00D16F94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EFEAA10" w14:textId="77777777" w:rsidR="00D16F94" w:rsidRPr="00D63BC8" w:rsidRDefault="00D16F94" w:rsidP="00800592">
            <w:pPr>
              <w:pStyle w:val="1"/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구성도</w:t>
            </w:r>
          </w:p>
        </w:tc>
      </w:tr>
    </w:tbl>
    <w:p w14:paraId="3D564723" w14:textId="77777777" w:rsidR="00D16F94" w:rsidRDefault="00D16F94" w:rsidP="00DA45FB">
      <w:pPr>
        <w:rPr>
          <w:b/>
          <w:bCs/>
          <w:sz w:val="22"/>
          <w:szCs w:val="22"/>
        </w:rPr>
      </w:pPr>
    </w:p>
    <w:p w14:paraId="08144E96" w14:textId="3A06228F" w:rsidR="00D16F94" w:rsidRDefault="001C49FB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게시판 D</w:t>
      </w:r>
      <w:r>
        <w:rPr>
          <w:b/>
          <w:bCs/>
          <w:sz w:val="22"/>
          <w:szCs w:val="22"/>
        </w:rPr>
        <w:t>B</w:t>
      </w:r>
    </w:p>
    <w:p w14:paraId="5E3703C2" w14:textId="051D539A" w:rsidR="00D16F94" w:rsidRDefault="00D16F94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511CF6D0" wp14:editId="336BF84A">
            <wp:extent cx="5667153" cy="6350470"/>
            <wp:effectExtent l="0" t="0" r="0" b="0"/>
            <wp:docPr id="1701445787" name="그림 10" descr="텍스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45787" name="그림 10" descr="텍스트, 스크린샷, 문서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355" cy="63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C1A0" w14:textId="77777777" w:rsidR="002F287D" w:rsidRDefault="002F287D" w:rsidP="00DA45FB">
      <w:pPr>
        <w:rPr>
          <w:b/>
          <w:bCs/>
          <w:sz w:val="22"/>
          <w:szCs w:val="22"/>
        </w:rPr>
      </w:pPr>
    </w:p>
    <w:p w14:paraId="7B87E9FB" w14:textId="05F1AB1D" w:rsidR="00AC7777" w:rsidRDefault="00B42AC6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문의내역</w:t>
      </w:r>
      <w:r>
        <w:rPr>
          <w:b/>
          <w:bCs/>
          <w:sz w:val="22"/>
          <w:szCs w:val="22"/>
        </w:rPr>
        <w:t>DB</w:t>
      </w:r>
    </w:p>
    <w:p w14:paraId="15FB59B4" w14:textId="1801C4BC" w:rsidR="00AC7777" w:rsidRDefault="00AC7777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16E50D7B" wp14:editId="6C42EF76">
            <wp:extent cx="3724795" cy="1467055"/>
            <wp:effectExtent l="0" t="0" r="9525" b="0"/>
            <wp:docPr id="1032036798" name="그림 13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36798" name="그림 13" descr="텍스트, 폰트, 스크린샷, 영수증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4E89" w14:textId="6BCAC685" w:rsidR="00B804E0" w:rsidRDefault="00B804E0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B804E0" w:rsidRPr="00D63BC8" w14:paraId="40C73F61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333F0AA" w14:textId="77777777" w:rsidR="00B804E0" w:rsidRPr="00B75D48" w:rsidRDefault="00B804E0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AA46BC4" w14:textId="354506FF" w:rsidR="00B804E0" w:rsidRPr="00D63BC8" w:rsidRDefault="00DD2EBB" w:rsidP="00800592">
            <w:pPr>
              <w:pStyle w:val="1"/>
              <w:jc w:val="center"/>
            </w:pPr>
            <w:r>
              <w:rPr>
                <w:rFonts w:hint="eastAsia"/>
              </w:rPr>
              <w:t>개발이력</w:t>
            </w:r>
          </w:p>
        </w:tc>
      </w:tr>
    </w:tbl>
    <w:p w14:paraId="5D2ECAAF" w14:textId="77777777" w:rsidR="00B804E0" w:rsidRDefault="00B804E0" w:rsidP="00DA45FB">
      <w:pPr>
        <w:rPr>
          <w:b/>
          <w:bCs/>
          <w:sz w:val="22"/>
          <w:szCs w:val="22"/>
        </w:rPr>
      </w:pPr>
    </w:p>
    <w:p w14:paraId="7C82B51B" w14:textId="77777777" w:rsidR="00B804E0" w:rsidRDefault="00B804E0" w:rsidP="00DA45FB">
      <w:pPr>
        <w:rPr>
          <w:b/>
          <w:bCs/>
          <w:sz w:val="22"/>
          <w:szCs w:val="22"/>
        </w:rPr>
      </w:pPr>
    </w:p>
    <w:p w14:paraId="01C00C4D" w14:textId="5E1836FF" w:rsidR="001C49FB" w:rsidRDefault="00E95AD0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G</w:t>
      </w:r>
      <w:r>
        <w:rPr>
          <w:b/>
          <w:bCs/>
          <w:sz w:val="22"/>
          <w:szCs w:val="22"/>
        </w:rPr>
        <w:t>it</w:t>
      </w:r>
      <w:r w:rsidR="009B73F8">
        <w:rPr>
          <w:b/>
          <w:bCs/>
          <w:sz w:val="22"/>
          <w:szCs w:val="22"/>
        </w:rPr>
        <w:t>hub</w:t>
      </w:r>
      <w:r w:rsidR="009B73F8">
        <w:rPr>
          <w:rFonts w:hint="eastAsia"/>
          <w:b/>
          <w:bCs/>
          <w:sz w:val="22"/>
          <w:szCs w:val="22"/>
        </w:rPr>
        <w:t>주소</w:t>
      </w:r>
      <w:r w:rsidR="00935600">
        <w:rPr>
          <w:b/>
          <w:bCs/>
          <w:sz w:val="22"/>
          <w:szCs w:val="22"/>
        </w:rPr>
        <w:t xml:space="preserve"> : </w:t>
      </w:r>
      <w:hyperlink r:id="rId22" w:history="1">
        <w:r w:rsidR="00D22228" w:rsidRPr="007A0E85">
          <w:rPr>
            <w:rStyle w:val="afb"/>
            <w:b/>
            <w:bCs/>
            <w:sz w:val="22"/>
            <w:szCs w:val="22"/>
          </w:rPr>
          <w:t>https://github,com/gttae/Self_Life-Account-Book-app</w:t>
        </w:r>
      </w:hyperlink>
    </w:p>
    <w:p w14:paraId="50D12793" w14:textId="77777777" w:rsidR="00A41C5E" w:rsidRDefault="00A41C5E" w:rsidP="00DA45FB">
      <w:pPr>
        <w:rPr>
          <w:b/>
          <w:bCs/>
          <w:sz w:val="22"/>
          <w:szCs w:val="22"/>
        </w:rPr>
      </w:pPr>
    </w:p>
    <w:p w14:paraId="4C8B8E3B" w14:textId="5A7FEE96" w:rsidR="00D22228" w:rsidRDefault="00F0591A" w:rsidP="00DA45FB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78F0D917" wp14:editId="337DD6AD">
            <wp:extent cx="6098540" cy="5114925"/>
            <wp:effectExtent l="0" t="0" r="0" b="9525"/>
            <wp:docPr id="583543363" name="그림 14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43363" name="그림 14" descr="텍스트, 스크린샷, 소프트웨어, 번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E504" w14:textId="77777777" w:rsidR="00EF21C7" w:rsidRDefault="00EF21C7" w:rsidP="00DA45FB">
      <w:pPr>
        <w:rPr>
          <w:b/>
          <w:bCs/>
          <w:sz w:val="22"/>
          <w:szCs w:val="22"/>
        </w:rPr>
      </w:pPr>
    </w:p>
    <w:p w14:paraId="0DD08645" w14:textId="77777777" w:rsidR="00A41C5E" w:rsidRDefault="00A41C5E" w:rsidP="00DA45FB">
      <w:pPr>
        <w:rPr>
          <w:b/>
          <w:bCs/>
          <w:sz w:val="22"/>
          <w:szCs w:val="22"/>
        </w:rPr>
      </w:pPr>
    </w:p>
    <w:p w14:paraId="627A6DDA" w14:textId="116BB574" w:rsidR="008B12B6" w:rsidRDefault="00EF21C7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C</w:t>
      </w:r>
      <w:r>
        <w:rPr>
          <w:b/>
          <w:bCs/>
          <w:sz w:val="22"/>
          <w:szCs w:val="22"/>
        </w:rPr>
        <w:t xml:space="preserve">ommit </w:t>
      </w:r>
      <w:r>
        <w:rPr>
          <w:rFonts w:hint="eastAsia"/>
          <w:b/>
          <w:bCs/>
          <w:sz w:val="22"/>
          <w:szCs w:val="22"/>
        </w:rPr>
        <w:t>내역</w:t>
      </w:r>
    </w:p>
    <w:p w14:paraId="4E0B2103" w14:textId="77777777" w:rsidR="00EF21C7" w:rsidRPr="00EF21C7" w:rsidRDefault="00EF21C7" w:rsidP="00DA45FB">
      <w:pPr>
        <w:rPr>
          <w:b/>
          <w:bCs/>
          <w:sz w:val="10"/>
          <w:szCs w:val="10"/>
        </w:rPr>
      </w:pPr>
    </w:p>
    <w:tbl>
      <w:tblPr>
        <w:tblStyle w:val="afffff2"/>
        <w:tblW w:w="0" w:type="auto"/>
        <w:tblLook w:val="04A0" w:firstRow="1" w:lastRow="0" w:firstColumn="1" w:lastColumn="0" w:noHBand="0" w:noVBand="1"/>
      </w:tblPr>
      <w:tblGrid>
        <w:gridCol w:w="4797"/>
        <w:gridCol w:w="4797"/>
      </w:tblGrid>
      <w:tr w:rsidR="00F0591A" w14:paraId="5F9345E9" w14:textId="77777777" w:rsidTr="00EF21C7">
        <w:tc>
          <w:tcPr>
            <w:tcW w:w="4797" w:type="dxa"/>
            <w:shd w:val="clear" w:color="auto" w:fill="DBE5F1" w:themeFill="accent1" w:themeFillTint="33"/>
          </w:tcPr>
          <w:p w14:paraId="29225690" w14:textId="06075D5F" w:rsidR="00F0591A" w:rsidRDefault="008B12B6" w:rsidP="00DA45FB">
            <w:pPr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개발 c</w:t>
            </w:r>
            <w:r>
              <w:rPr>
                <w:b/>
                <w:bCs/>
                <w:sz w:val="22"/>
                <w:szCs w:val="22"/>
              </w:rPr>
              <w:t xml:space="preserve">ommit </w:t>
            </w:r>
            <w:r>
              <w:rPr>
                <w:rFonts w:hint="eastAsia"/>
                <w:b/>
                <w:bCs/>
                <w:sz w:val="22"/>
                <w:szCs w:val="22"/>
              </w:rPr>
              <w:t>횟수</w:t>
            </w:r>
          </w:p>
        </w:tc>
        <w:tc>
          <w:tcPr>
            <w:tcW w:w="4797" w:type="dxa"/>
          </w:tcPr>
          <w:p w14:paraId="255F9992" w14:textId="034823AE" w:rsidR="00F0591A" w:rsidRPr="00EF21C7" w:rsidRDefault="008B12B6" w:rsidP="00EF21C7">
            <w:pPr>
              <w:jc w:val="center"/>
              <w:rPr>
                <w:b/>
                <w:bCs/>
                <w:sz w:val="24"/>
                <w:szCs w:val="24"/>
              </w:rPr>
            </w:pPr>
            <w:r w:rsidRPr="00EF21C7">
              <w:rPr>
                <w:rFonts w:hint="eastAsia"/>
                <w:b/>
                <w:bCs/>
                <w:sz w:val="24"/>
                <w:szCs w:val="24"/>
              </w:rPr>
              <w:t>2</w:t>
            </w:r>
            <w:r w:rsidRPr="00EF21C7">
              <w:rPr>
                <w:b/>
                <w:bCs/>
                <w:sz w:val="24"/>
                <w:szCs w:val="24"/>
              </w:rPr>
              <w:t>8</w:t>
            </w:r>
          </w:p>
        </w:tc>
      </w:tr>
      <w:tr w:rsidR="00F0591A" w14:paraId="7642E806" w14:textId="77777777" w:rsidTr="00EF21C7">
        <w:tc>
          <w:tcPr>
            <w:tcW w:w="4797" w:type="dxa"/>
            <w:shd w:val="clear" w:color="auto" w:fill="DBE5F1" w:themeFill="accent1" w:themeFillTint="33"/>
          </w:tcPr>
          <w:p w14:paraId="2FEDED9D" w14:textId="76634327" w:rsidR="00F0591A" w:rsidRDefault="008B12B6" w:rsidP="00DA45FB">
            <w:pPr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 xml:space="preserve">단위 테스트 오류 수정 </w:t>
            </w:r>
            <w:r>
              <w:rPr>
                <w:b/>
                <w:bCs/>
                <w:sz w:val="22"/>
                <w:szCs w:val="22"/>
              </w:rPr>
              <w:t xml:space="preserve">commit </w:t>
            </w:r>
            <w:r>
              <w:rPr>
                <w:rFonts w:hint="eastAsia"/>
                <w:b/>
                <w:bCs/>
                <w:sz w:val="22"/>
                <w:szCs w:val="22"/>
              </w:rPr>
              <w:t>횟수</w:t>
            </w:r>
          </w:p>
        </w:tc>
        <w:tc>
          <w:tcPr>
            <w:tcW w:w="4797" w:type="dxa"/>
          </w:tcPr>
          <w:p w14:paraId="55C15E13" w14:textId="5914282D" w:rsidR="00F0591A" w:rsidRPr="00EF21C7" w:rsidRDefault="008B12B6" w:rsidP="00EF21C7">
            <w:pPr>
              <w:jc w:val="center"/>
              <w:rPr>
                <w:b/>
                <w:bCs/>
                <w:sz w:val="24"/>
                <w:szCs w:val="24"/>
              </w:rPr>
            </w:pPr>
            <w:r w:rsidRPr="00EF21C7">
              <w:rPr>
                <w:rFonts w:hint="eastAsia"/>
                <w:b/>
                <w:bCs/>
                <w:sz w:val="24"/>
                <w:szCs w:val="24"/>
              </w:rPr>
              <w:t>6</w:t>
            </w:r>
          </w:p>
        </w:tc>
      </w:tr>
      <w:tr w:rsidR="00F0591A" w14:paraId="0C3F907F" w14:textId="77777777" w:rsidTr="00EF21C7">
        <w:tc>
          <w:tcPr>
            <w:tcW w:w="4797" w:type="dxa"/>
            <w:shd w:val="clear" w:color="auto" w:fill="DBE5F1" w:themeFill="accent1" w:themeFillTint="33"/>
          </w:tcPr>
          <w:p w14:paraId="7FCC284F" w14:textId="29743D6E" w:rsidR="00F0591A" w:rsidRDefault="008B12B6" w:rsidP="00DA45FB">
            <w:pPr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 xml:space="preserve">통합 테스트 오류 수정 </w:t>
            </w:r>
            <w:r>
              <w:rPr>
                <w:b/>
                <w:bCs/>
                <w:sz w:val="22"/>
                <w:szCs w:val="22"/>
              </w:rPr>
              <w:t>commit</w:t>
            </w:r>
            <w:r>
              <w:rPr>
                <w:rFonts w:hint="eastAsia"/>
                <w:b/>
                <w:bCs/>
                <w:sz w:val="22"/>
                <w:szCs w:val="22"/>
              </w:rPr>
              <w:t xml:space="preserve"> 횟수</w:t>
            </w:r>
          </w:p>
        </w:tc>
        <w:tc>
          <w:tcPr>
            <w:tcW w:w="4797" w:type="dxa"/>
          </w:tcPr>
          <w:p w14:paraId="563361E6" w14:textId="6B655ECE" w:rsidR="00F0591A" w:rsidRPr="00EF21C7" w:rsidRDefault="008B12B6" w:rsidP="00EF21C7">
            <w:pPr>
              <w:jc w:val="center"/>
              <w:rPr>
                <w:b/>
                <w:bCs/>
                <w:sz w:val="24"/>
                <w:szCs w:val="24"/>
              </w:rPr>
            </w:pPr>
            <w:r w:rsidRPr="00EF21C7">
              <w:rPr>
                <w:rFonts w:hint="eastAsia"/>
                <w:b/>
                <w:bCs/>
                <w:sz w:val="24"/>
                <w:szCs w:val="24"/>
              </w:rPr>
              <w:t>5</w:t>
            </w:r>
          </w:p>
        </w:tc>
      </w:tr>
      <w:tr w:rsidR="00F0591A" w14:paraId="3041B154" w14:textId="77777777" w:rsidTr="00EF21C7">
        <w:tc>
          <w:tcPr>
            <w:tcW w:w="4797" w:type="dxa"/>
            <w:shd w:val="clear" w:color="auto" w:fill="DBE5F1" w:themeFill="accent1" w:themeFillTint="33"/>
          </w:tcPr>
          <w:p w14:paraId="7D9706BD" w14:textId="0367C06A" w:rsidR="00F0591A" w:rsidRDefault="008B12B6" w:rsidP="00DA45FB">
            <w:pPr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 xml:space="preserve">총 </w:t>
            </w:r>
            <w:r>
              <w:rPr>
                <w:b/>
                <w:bCs/>
                <w:sz w:val="22"/>
                <w:szCs w:val="22"/>
              </w:rPr>
              <w:t xml:space="preserve">commit </w:t>
            </w:r>
            <w:r>
              <w:rPr>
                <w:rFonts w:hint="eastAsia"/>
                <w:b/>
                <w:bCs/>
                <w:sz w:val="22"/>
                <w:szCs w:val="22"/>
              </w:rPr>
              <w:t>횟수</w:t>
            </w:r>
          </w:p>
        </w:tc>
        <w:tc>
          <w:tcPr>
            <w:tcW w:w="4797" w:type="dxa"/>
          </w:tcPr>
          <w:p w14:paraId="25EA801D" w14:textId="449F6370" w:rsidR="00F0591A" w:rsidRPr="00EF21C7" w:rsidRDefault="008B12B6" w:rsidP="00EF21C7">
            <w:pPr>
              <w:jc w:val="center"/>
              <w:rPr>
                <w:b/>
                <w:bCs/>
                <w:sz w:val="24"/>
                <w:szCs w:val="24"/>
              </w:rPr>
            </w:pPr>
            <w:r w:rsidRPr="00EF21C7">
              <w:rPr>
                <w:rFonts w:hint="eastAsia"/>
                <w:b/>
                <w:bCs/>
                <w:sz w:val="24"/>
                <w:szCs w:val="24"/>
              </w:rPr>
              <w:t>3</w:t>
            </w:r>
            <w:r w:rsidRPr="00EF21C7">
              <w:rPr>
                <w:b/>
                <w:bCs/>
                <w:sz w:val="24"/>
                <w:szCs w:val="24"/>
              </w:rPr>
              <w:t>9</w:t>
            </w:r>
          </w:p>
        </w:tc>
      </w:tr>
    </w:tbl>
    <w:p w14:paraId="377D9058" w14:textId="77777777" w:rsidR="00F0591A" w:rsidRDefault="00F0591A" w:rsidP="00DA45FB">
      <w:pPr>
        <w:rPr>
          <w:b/>
          <w:bCs/>
          <w:sz w:val="22"/>
          <w:szCs w:val="22"/>
        </w:rPr>
      </w:pPr>
    </w:p>
    <w:p w14:paraId="05533215" w14:textId="0A78FE2C" w:rsidR="00EF21C7" w:rsidRDefault="00EF21C7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EF21C7" w:rsidRPr="00D63BC8" w14:paraId="7F1E58A5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FD76B17" w14:textId="77777777" w:rsidR="00EF21C7" w:rsidRPr="00B75D48" w:rsidRDefault="00EF21C7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6344A96" w14:textId="798027FC" w:rsidR="00EF21C7" w:rsidRPr="00D63BC8" w:rsidRDefault="00536502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5EBB8F36" w14:textId="77777777" w:rsidR="00F0591A" w:rsidRDefault="00F0591A" w:rsidP="00DA45FB">
      <w:pPr>
        <w:rPr>
          <w:b/>
          <w:bCs/>
          <w:sz w:val="22"/>
          <w:szCs w:val="22"/>
        </w:rPr>
      </w:pPr>
    </w:p>
    <w:p w14:paraId="1EC525EE" w14:textId="77777777" w:rsidR="008D69E7" w:rsidRDefault="008D69E7" w:rsidP="00DA45FB">
      <w:pPr>
        <w:rPr>
          <w:b/>
          <w:bCs/>
          <w:sz w:val="22"/>
          <w:szCs w:val="22"/>
        </w:rPr>
      </w:pPr>
    </w:p>
    <w:p w14:paraId="4D621C78" w14:textId="28420699" w:rsidR="00F37103" w:rsidRDefault="004E0263" w:rsidP="00DA45F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프로그램 설치</w:t>
      </w:r>
    </w:p>
    <w:p w14:paraId="6332BB07" w14:textId="77777777" w:rsidR="004A54EC" w:rsidRDefault="004A54EC" w:rsidP="00DA45FB">
      <w:pPr>
        <w:rPr>
          <w:b/>
          <w:bCs/>
          <w:sz w:val="28"/>
          <w:szCs w:val="28"/>
        </w:rPr>
      </w:pPr>
    </w:p>
    <w:p w14:paraId="7DE7DCD5" w14:textId="51D1B191" w:rsidR="00603799" w:rsidRPr="00603799" w:rsidRDefault="00904E99" w:rsidP="00DA45FB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a</w:t>
      </w:r>
      <w:r>
        <w:rPr>
          <w:b/>
          <w:bCs/>
          <w:sz w:val="22"/>
          <w:szCs w:val="22"/>
        </w:rPr>
        <w:t>pk</w:t>
      </w:r>
      <w:r>
        <w:rPr>
          <w:rFonts w:hint="eastAsia"/>
          <w:b/>
          <w:bCs/>
          <w:sz w:val="22"/>
          <w:szCs w:val="22"/>
        </w:rPr>
        <w:t>파일을 클릭 후,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설치 진행</w:t>
      </w:r>
    </w:p>
    <w:p w14:paraId="5CD102CA" w14:textId="54BFE2DA" w:rsidR="00DA45FB" w:rsidRDefault="00484860" w:rsidP="00393934">
      <w:pPr>
        <w:spacing w:line="240" w:lineRule="auto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anchor distT="0" distB="0" distL="114300" distR="114300" simplePos="0" relativeHeight="251658240" behindDoc="0" locked="0" layoutInCell="1" allowOverlap="1" wp14:anchorId="42C2C537" wp14:editId="194BD448">
            <wp:simplePos x="0" y="0"/>
            <wp:positionH relativeFrom="column">
              <wp:posOffset>55880</wp:posOffset>
            </wp:positionH>
            <wp:positionV relativeFrom="paragraph">
              <wp:posOffset>69850</wp:posOffset>
            </wp:positionV>
            <wp:extent cx="2850515" cy="5868670"/>
            <wp:effectExtent l="0" t="0" r="6985" b="0"/>
            <wp:wrapSquare wrapText="bothSides"/>
            <wp:docPr id="131638656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515" cy="586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EF260" w14:textId="58C1D132" w:rsidR="00967B57" w:rsidRDefault="00484860" w:rsidP="00393934">
      <w:pPr>
        <w:spacing w:line="240" w:lineRule="auto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inline distT="0" distB="0" distL="0" distR="0" wp14:anchorId="6E34AC99" wp14:editId="6CE7F26B">
            <wp:extent cx="2870790" cy="5909316"/>
            <wp:effectExtent l="0" t="0" r="6350" b="0"/>
            <wp:docPr id="1912018387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560" cy="591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4EC">
        <w:rPr>
          <w:sz w:val="6"/>
          <w:szCs w:val="6"/>
        </w:rPr>
        <w:br w:type="textWrapping" w:clear="all"/>
      </w:r>
    </w:p>
    <w:p w14:paraId="1E833D96" w14:textId="77777777" w:rsidR="00967B57" w:rsidRDefault="00967B57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967B57" w:rsidRPr="00D63BC8" w14:paraId="7F705D1A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BB1B332" w14:textId="77777777" w:rsidR="00967B57" w:rsidRPr="00B75D48" w:rsidRDefault="00967B57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B34460E" w14:textId="77777777" w:rsidR="00967B57" w:rsidRPr="00D63BC8" w:rsidRDefault="00967B57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3E2B1F65" w14:textId="77777777" w:rsidR="00C261E9" w:rsidRDefault="00C261E9" w:rsidP="00967B57">
      <w:pPr>
        <w:rPr>
          <w:b/>
          <w:bCs/>
          <w:sz w:val="22"/>
          <w:szCs w:val="22"/>
        </w:rPr>
      </w:pPr>
    </w:p>
    <w:p w14:paraId="37D7E1D0" w14:textId="0EAF59A8" w:rsidR="00056310" w:rsidRDefault="00A41C5E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*</w:t>
      </w:r>
      <w:r w:rsidR="00056310">
        <w:rPr>
          <w:rFonts w:hint="eastAsia"/>
          <w:b/>
          <w:bCs/>
          <w:sz w:val="22"/>
          <w:szCs w:val="22"/>
        </w:rPr>
        <w:t xml:space="preserve">본 문서에는 </w:t>
      </w:r>
      <w:r w:rsidR="0031097C">
        <w:rPr>
          <w:rFonts w:hint="eastAsia"/>
          <w:b/>
          <w:bCs/>
          <w:sz w:val="22"/>
          <w:szCs w:val="22"/>
        </w:rPr>
        <w:t>일부</w:t>
      </w:r>
      <w:r w:rsidR="00056310">
        <w:rPr>
          <w:rFonts w:hint="eastAsia"/>
          <w:b/>
          <w:bCs/>
          <w:sz w:val="22"/>
          <w:szCs w:val="22"/>
        </w:rPr>
        <w:t xml:space="preserve"> 코드만 기재하였습니다.</w:t>
      </w:r>
      <w:r w:rsidR="00056310">
        <w:rPr>
          <w:b/>
          <w:bCs/>
          <w:sz w:val="22"/>
          <w:szCs w:val="22"/>
        </w:rPr>
        <w:t xml:space="preserve"> </w:t>
      </w:r>
    </w:p>
    <w:p w14:paraId="42AC6672" w14:textId="5C8F3E8E" w:rsidR="00D90119" w:rsidRDefault="00A41C5E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전체코드는</w:t>
      </w:r>
      <w:r w:rsidR="00D90119">
        <w:rPr>
          <w:rFonts w:hint="eastAsia"/>
          <w:b/>
          <w:bCs/>
          <w:sz w:val="22"/>
          <w:szCs w:val="22"/>
        </w:rPr>
        <w:t xml:space="preserve"> </w:t>
      </w:r>
      <w:r w:rsidR="007D675D">
        <w:rPr>
          <w:rFonts w:hint="eastAsia"/>
          <w:b/>
          <w:bCs/>
          <w:sz w:val="22"/>
          <w:szCs w:val="22"/>
        </w:rPr>
        <w:t>이전</w:t>
      </w:r>
      <w:r w:rsidR="00D90119">
        <w:rPr>
          <w:rFonts w:hint="eastAsia"/>
          <w:b/>
          <w:bCs/>
          <w:sz w:val="22"/>
          <w:szCs w:val="22"/>
        </w:rPr>
        <w:t>의</w:t>
      </w:r>
      <w:r>
        <w:rPr>
          <w:rFonts w:hint="eastAsia"/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Github</w:t>
      </w:r>
      <w:r>
        <w:rPr>
          <w:rFonts w:hint="eastAsia"/>
          <w:b/>
          <w:bCs/>
          <w:sz w:val="22"/>
          <w:szCs w:val="22"/>
        </w:rPr>
        <w:t xml:space="preserve">주소에서 </w:t>
      </w:r>
      <w:r w:rsidR="00D90119">
        <w:rPr>
          <w:rFonts w:hint="eastAsia"/>
          <w:b/>
          <w:bCs/>
          <w:sz w:val="22"/>
          <w:szCs w:val="22"/>
        </w:rPr>
        <w:t>열람하실 수 있습니다.</w:t>
      </w:r>
    </w:p>
    <w:p w14:paraId="763E2DC1" w14:textId="24F3472D" w:rsidR="00967B57" w:rsidRDefault="00457CF8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2463C762" wp14:editId="70A8E02F">
            <wp:simplePos x="0" y="0"/>
            <wp:positionH relativeFrom="margin">
              <wp:posOffset>1587027</wp:posOffset>
            </wp:positionH>
            <wp:positionV relativeFrom="paragraph">
              <wp:posOffset>267970</wp:posOffset>
            </wp:positionV>
            <wp:extent cx="2721610" cy="5602605"/>
            <wp:effectExtent l="0" t="0" r="2540" b="0"/>
            <wp:wrapSquare wrapText="bothSides"/>
            <wp:docPr id="14758824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951A7" w14:textId="77777777" w:rsidR="00DA38D1" w:rsidRDefault="00DA38D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CC04B0D" wp14:editId="75F898BE">
                <wp:simplePos x="0" y="0"/>
                <wp:positionH relativeFrom="column">
                  <wp:posOffset>4343400</wp:posOffset>
                </wp:positionH>
                <wp:positionV relativeFrom="paragraph">
                  <wp:posOffset>2980852</wp:posOffset>
                </wp:positionV>
                <wp:extent cx="552450" cy="372110"/>
                <wp:effectExtent l="0" t="0" r="0" b="8890"/>
                <wp:wrapNone/>
                <wp:docPr id="360135406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4162F9" w14:textId="77777777" w:rsidR="00DA38D1" w:rsidRPr="003B345E" w:rsidRDefault="00DA38D1" w:rsidP="00DA38D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C04B0D" id="_x0000_t202" coordsize="21600,21600" o:spt="202" path="m,l,21600r21600,l21600,xe">
                <v:stroke joinstyle="miter"/>
                <v:path gradientshapeok="t" o:connecttype="rect"/>
              </v:shapetype>
              <v:shape id="Text Box 59" o:spid="_x0000_s1026" type="#_x0000_t202" style="position:absolute;margin-left:342pt;margin-top:234.7pt;width:43.5pt;height:29.3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" fillcolor="white [3201]" stroked="f" strokeweight=".5pt">
                <v:textbox>
                  <w:txbxContent>
                    <w:p w14:paraId="004162F9" w14:textId="77777777" w:rsidR="00DA38D1" w:rsidRPr="003B345E" w:rsidRDefault="00DA38D1" w:rsidP="00DA38D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069E112" wp14:editId="715B95B1">
                <wp:simplePos x="0" y="0"/>
                <wp:positionH relativeFrom="column">
                  <wp:posOffset>3807002</wp:posOffset>
                </wp:positionH>
                <wp:positionV relativeFrom="paragraph">
                  <wp:posOffset>3222241</wp:posOffset>
                </wp:positionV>
                <wp:extent cx="501621" cy="0"/>
                <wp:effectExtent l="0" t="19050" r="32385" b="19050"/>
                <wp:wrapNone/>
                <wp:docPr id="744231782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21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2398F3" id="직선 연결선 56" o:spid="_x0000_s1026" style="position:absolute;left:0;text-align:lef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75pt,253.7pt" to="339.2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" strokecolor="black [3213]" strokeweight="3pt"/>
            </w:pict>
          </mc:Fallback>
        </mc:AlternateContent>
      </w:r>
      <w:r w:rsidR="003B345E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CECF4E1" wp14:editId="241D8AC3">
                <wp:simplePos x="0" y="0"/>
                <wp:positionH relativeFrom="column">
                  <wp:posOffset>4567082</wp:posOffset>
                </wp:positionH>
                <wp:positionV relativeFrom="paragraph">
                  <wp:posOffset>3757930</wp:posOffset>
                </wp:positionV>
                <wp:extent cx="552450" cy="372110"/>
                <wp:effectExtent l="0" t="0" r="0" b="8890"/>
                <wp:wrapNone/>
                <wp:docPr id="1552505165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85F3C8" w14:textId="30D477C8" w:rsidR="003B345E" w:rsidRPr="003B345E" w:rsidRDefault="003B345E" w:rsidP="003B345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="00DA38D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CF4E1" id="_x0000_s1027" type="#_x0000_t202" style="position:absolute;margin-left:359.6pt;margin-top:295.9pt;width:43.5pt;height:29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" fillcolor="white [3201]" stroked="f" strokeweight=".5pt">
                <v:textbox>
                  <w:txbxContent>
                    <w:p w14:paraId="7085F3C8" w14:textId="30D477C8" w:rsidR="003B345E" w:rsidRPr="003B345E" w:rsidRDefault="003B345E" w:rsidP="003B345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="00DA38D1"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B345E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DCE3C5D" wp14:editId="61D95D27">
                <wp:simplePos x="0" y="0"/>
                <wp:positionH relativeFrom="column">
                  <wp:posOffset>4545492</wp:posOffset>
                </wp:positionH>
                <wp:positionV relativeFrom="paragraph">
                  <wp:posOffset>4779010</wp:posOffset>
                </wp:positionV>
                <wp:extent cx="552893" cy="372139"/>
                <wp:effectExtent l="0" t="0" r="0" b="8890"/>
                <wp:wrapNone/>
                <wp:docPr id="173997266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3721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4F4C80" w14:textId="4FF9B925" w:rsidR="003B345E" w:rsidRPr="003B345E" w:rsidRDefault="003B345E" w:rsidP="003B345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="00DA38D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E3C5D" id="_x0000_s1028" type="#_x0000_t202" style="position:absolute;margin-left:357.9pt;margin-top:376.3pt;width:43.55pt;height:29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" fillcolor="white [3201]" stroked="f" strokeweight=".5pt">
                <v:textbox>
                  <w:txbxContent>
                    <w:p w14:paraId="524F4C80" w14:textId="4FF9B925" w:rsidR="003B345E" w:rsidRPr="003B345E" w:rsidRDefault="003B345E" w:rsidP="003B345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="00DA38D1">
                        <w:rPr>
                          <w:b/>
                          <w:bCs/>
                          <w:sz w:val="28"/>
                          <w:szCs w:val="28"/>
                        </w:rPr>
                        <w:t>4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B345E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53DFCE7" wp14:editId="7A917A07">
                <wp:simplePos x="0" y="0"/>
                <wp:positionH relativeFrom="column">
                  <wp:posOffset>4914442</wp:posOffset>
                </wp:positionH>
                <wp:positionV relativeFrom="paragraph">
                  <wp:posOffset>2533192</wp:posOffset>
                </wp:positionV>
                <wp:extent cx="552893" cy="372139"/>
                <wp:effectExtent l="0" t="0" r="0" b="8890"/>
                <wp:wrapNone/>
                <wp:docPr id="1909039368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3721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0F289D" w14:textId="40B7BD88" w:rsidR="003B345E" w:rsidRPr="003B345E" w:rsidRDefault="003B345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3B345E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DFCE7" id="_x0000_s1029" type="#_x0000_t202" style="position:absolute;margin-left:386.95pt;margin-top:199.45pt;width:43.55pt;height:29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" fillcolor="white [3201]" stroked="f" strokeweight=".5pt">
                <v:textbox>
                  <w:txbxContent>
                    <w:p w14:paraId="650F289D" w14:textId="40B7BD88" w:rsidR="003B345E" w:rsidRPr="003B345E" w:rsidRDefault="003B345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3B345E"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B345E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594187" wp14:editId="17A7F32F">
                <wp:simplePos x="0" y="0"/>
                <wp:positionH relativeFrom="column">
                  <wp:posOffset>3316605</wp:posOffset>
                </wp:positionH>
                <wp:positionV relativeFrom="paragraph">
                  <wp:posOffset>5009738</wp:posOffset>
                </wp:positionV>
                <wp:extent cx="1190625" cy="12700"/>
                <wp:effectExtent l="19050" t="19050" r="28575" b="25400"/>
                <wp:wrapNone/>
                <wp:docPr id="1482753646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127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26A4B7" id="직선 연결선 56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15pt,394.45pt" to="354.9pt,39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" strokecolor="black [3213]" strokeweight="3pt"/>
            </w:pict>
          </mc:Fallback>
        </mc:AlternateContent>
      </w:r>
      <w:r w:rsidR="003B345E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43F8E1" wp14:editId="705C08EC">
                <wp:simplePos x="0" y="0"/>
                <wp:positionH relativeFrom="column">
                  <wp:posOffset>2850041</wp:posOffset>
                </wp:positionH>
                <wp:positionV relativeFrom="paragraph">
                  <wp:posOffset>3996690</wp:posOffset>
                </wp:positionV>
                <wp:extent cx="1682115" cy="0"/>
                <wp:effectExtent l="0" t="19050" r="32385" b="19050"/>
                <wp:wrapNone/>
                <wp:docPr id="1714199094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211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624CC1" id="직선 연결선 56" o:spid="_x0000_s1026" style="position:absolute;left:0;text-align:lef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pt,314.7pt" to="356.85pt,3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" strokecolor="black [3213]" strokeweight="3pt"/>
            </w:pict>
          </mc:Fallback>
        </mc:AlternateContent>
      </w:r>
      <w:r w:rsidR="003B345E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9A23A0" wp14:editId="7E10A7E0">
                <wp:simplePos x="0" y="0"/>
                <wp:positionH relativeFrom="column">
                  <wp:posOffset>3328537</wp:posOffset>
                </wp:positionH>
                <wp:positionV relativeFrom="paragraph">
                  <wp:posOffset>4827757</wp:posOffset>
                </wp:positionV>
                <wp:extent cx="0" cy="193601"/>
                <wp:effectExtent l="19050" t="0" r="19050" b="35560"/>
                <wp:wrapNone/>
                <wp:docPr id="618931993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601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B36DA4" id="직선 연결선 57" o:spid="_x0000_s1026" style="position:absolute;left:0;text-align:lef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1pt,380.15pt" to="262.1pt,39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" strokecolor="black [3213]" strokeweight="3pt"/>
            </w:pict>
          </mc:Fallback>
        </mc:AlternateContent>
      </w:r>
      <w:r w:rsidR="003B345E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DB0A450" wp14:editId="15202E67">
                <wp:simplePos x="0" y="0"/>
                <wp:positionH relativeFrom="column">
                  <wp:posOffset>3544231</wp:posOffset>
                </wp:positionH>
                <wp:positionV relativeFrom="paragraph">
                  <wp:posOffset>3702168</wp:posOffset>
                </wp:positionV>
                <wp:extent cx="0" cy="299926"/>
                <wp:effectExtent l="19050" t="0" r="19050" b="24130"/>
                <wp:wrapNone/>
                <wp:docPr id="1460940395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992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7AC09" id="직선 연결선 57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05pt,291.5pt" to="279.05pt,3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" strokecolor="black [3213]" strokeweight="3pt"/>
            </w:pict>
          </mc:Fallback>
        </mc:AlternateContent>
      </w:r>
      <w:r w:rsidR="0031097C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2E32974" wp14:editId="6D9743D3">
                <wp:simplePos x="0" y="0"/>
                <wp:positionH relativeFrom="column">
                  <wp:posOffset>2871337</wp:posOffset>
                </wp:positionH>
                <wp:positionV relativeFrom="paragraph">
                  <wp:posOffset>3711339</wp:posOffset>
                </wp:positionV>
                <wp:extent cx="0" cy="299926"/>
                <wp:effectExtent l="19050" t="0" r="19050" b="24130"/>
                <wp:wrapNone/>
                <wp:docPr id="1504502799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992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25AB5B" id="직선 연결선 57" o:spid="_x0000_s1026" style="position:absolute;left:0;text-align:lef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1pt,292.25pt" to="226.1pt,3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" strokecolor="black [3213]" strokeweight="3pt"/>
            </w:pict>
          </mc:Fallback>
        </mc:AlternateContent>
      </w:r>
      <w:r w:rsidR="0031097C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22F40BF" wp14:editId="4560BC97">
                <wp:simplePos x="0" y="0"/>
                <wp:positionH relativeFrom="column">
                  <wp:posOffset>2745961</wp:posOffset>
                </wp:positionH>
                <wp:positionV relativeFrom="paragraph">
                  <wp:posOffset>2788521</wp:posOffset>
                </wp:positionV>
                <wp:extent cx="2243469" cy="0"/>
                <wp:effectExtent l="0" t="19050" r="23495" b="19050"/>
                <wp:wrapNone/>
                <wp:docPr id="1795625511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3469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8A99B1" id="직선 연결선 56" o:spid="_x0000_s1026" style="position:absolute;left:0;text-align:lef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2pt,219.55pt" to="392.85pt,2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" strokecolor="black [3213]" strokeweight="3pt"/>
            </w:pict>
          </mc:Fallback>
        </mc:AlternateContent>
      </w:r>
      <w:r w:rsidR="00457CF8">
        <w:rPr>
          <w:b/>
          <w:bCs/>
          <w:sz w:val="22"/>
          <w:szCs w:val="22"/>
        </w:rPr>
        <w:br w:type="textWrapping" w:clear="all"/>
      </w:r>
    </w:p>
    <w:p w14:paraId="43D1CEE0" w14:textId="397F6318" w:rsidR="00DA38D1" w:rsidRDefault="00DA38D1" w:rsidP="00967B5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(1): </w:t>
      </w:r>
      <w:r>
        <w:rPr>
          <w:rFonts w:hint="eastAsia"/>
          <w:b/>
          <w:bCs/>
          <w:sz w:val="22"/>
          <w:szCs w:val="22"/>
        </w:rPr>
        <w:t>자동로그인을 선택하고 로그인을 실행할 경우,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앱 종료 후 다음 로그인부터는 자동으로 로그인이 실시되며,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사용자가 로그아웃을 하기 전까지 유지됩니다</w:t>
      </w:r>
      <w:r>
        <w:rPr>
          <w:b/>
          <w:bCs/>
          <w:sz w:val="22"/>
          <w:szCs w:val="22"/>
        </w:rPr>
        <w:t>.</w:t>
      </w:r>
    </w:p>
    <w:p w14:paraId="6734C428" w14:textId="3BE6B015" w:rsidR="00DA38D1" w:rsidRDefault="00DA38D1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2): </w:t>
      </w:r>
      <w:r>
        <w:rPr>
          <w:rFonts w:hint="eastAsia"/>
          <w:b/>
          <w:bCs/>
          <w:sz w:val="22"/>
          <w:szCs w:val="22"/>
        </w:rPr>
        <w:t>아이디와 비밀번호 입력 후,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로그인을 클릭하면 로그인이 실시됩니다.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만약 잘못된 정보가 입력되면 잘못 입력한 정보가 무엇인지 안내합니다.</w:t>
      </w:r>
    </w:p>
    <w:p w14:paraId="023E63CC" w14:textId="34B057A0" w:rsidR="00DA38D1" w:rsidRDefault="00DA38D1" w:rsidP="00967B5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(3): ID</w:t>
      </w:r>
      <w:r>
        <w:rPr>
          <w:rFonts w:hint="eastAsia"/>
          <w:b/>
          <w:bCs/>
          <w:sz w:val="22"/>
          <w:szCs w:val="22"/>
        </w:rPr>
        <w:t>찾기 또는 비밀번호 찾기를 클릭하면 해당 페이지로 이동합니다.</w:t>
      </w:r>
    </w:p>
    <w:p w14:paraId="7799631C" w14:textId="60D3D42B" w:rsidR="00DA38D1" w:rsidRDefault="00DA38D1" w:rsidP="00967B5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(4): </w:t>
      </w:r>
      <w:r>
        <w:rPr>
          <w:rFonts w:hint="eastAsia"/>
          <w:b/>
          <w:bCs/>
          <w:sz w:val="22"/>
          <w:szCs w:val="22"/>
        </w:rPr>
        <w:t>회원가입을 클릭할 경우 해당 페이지로 이동합니다.</w:t>
      </w:r>
    </w:p>
    <w:p w14:paraId="78D4754B" w14:textId="67FA7618" w:rsidR="003901B5" w:rsidRDefault="003901B5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0CC9DA88" w14:textId="4D5B54B6" w:rsidR="003901B5" w:rsidRDefault="003901B5" w:rsidP="00967B57">
      <w:pPr>
        <w:rPr>
          <w:b/>
          <w:bCs/>
          <w:sz w:val="22"/>
          <w:szCs w:val="22"/>
        </w:rPr>
      </w:pPr>
    </w:p>
    <w:p w14:paraId="2AEB9195" w14:textId="77777777" w:rsidR="003901B5" w:rsidRDefault="003901B5" w:rsidP="00967B57">
      <w:pPr>
        <w:rPr>
          <w:b/>
          <w:bCs/>
          <w:sz w:val="22"/>
          <w:szCs w:val="22"/>
        </w:rPr>
      </w:pPr>
    </w:p>
    <w:p w14:paraId="4759FC53" w14:textId="77777777" w:rsidR="003901B5" w:rsidRDefault="003901B5" w:rsidP="00967B57">
      <w:pPr>
        <w:rPr>
          <w:b/>
          <w:bCs/>
          <w:sz w:val="22"/>
          <w:szCs w:val="22"/>
        </w:rPr>
      </w:pPr>
    </w:p>
    <w:p w14:paraId="1375323F" w14:textId="73CBAB01" w:rsidR="003901B5" w:rsidRDefault="003901B5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2F83426B" wp14:editId="40E08FF9">
            <wp:extent cx="6090516" cy="2381693"/>
            <wp:effectExtent l="0" t="0" r="5715" b="0"/>
            <wp:docPr id="11108329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553" cy="238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594DF" w14:textId="3A876EAC" w:rsidR="003901B5" w:rsidRDefault="003901B5" w:rsidP="00967B57">
      <w:pPr>
        <w:rPr>
          <w:b/>
          <w:bCs/>
          <w:sz w:val="22"/>
          <w:szCs w:val="22"/>
        </w:rPr>
      </w:pPr>
    </w:p>
    <w:p w14:paraId="2ABABC2A" w14:textId="77777777" w:rsidR="003901B5" w:rsidRDefault="003901B5" w:rsidP="00967B57">
      <w:pPr>
        <w:rPr>
          <w:b/>
          <w:bCs/>
          <w:sz w:val="22"/>
          <w:szCs w:val="22"/>
        </w:rPr>
      </w:pPr>
    </w:p>
    <w:p w14:paraId="796487E3" w14:textId="383F624F" w:rsidR="003901B5" w:rsidRDefault="00DA38D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2AB39C0" wp14:editId="256619D0">
                <wp:simplePos x="0" y="0"/>
                <wp:positionH relativeFrom="margin">
                  <wp:align>right</wp:align>
                </wp:positionH>
                <wp:positionV relativeFrom="paragraph">
                  <wp:posOffset>4227800</wp:posOffset>
                </wp:positionV>
                <wp:extent cx="914400" cy="680484"/>
                <wp:effectExtent l="0" t="0" r="0" b="5715"/>
                <wp:wrapNone/>
                <wp:docPr id="1126455295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80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4E8722" w14:textId="03498075" w:rsidR="00DA38D1" w:rsidRDefault="00DA38D1" w:rsidP="00DA38D1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잘못된 정보가 입력이 되면,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해당 부분을 찾아</w:t>
                            </w:r>
                          </w:p>
                          <w:p w14:paraId="4A5EDB45" w14:textId="71884B76" w:rsidR="00DA38D1" w:rsidRPr="00DA38D1" w:rsidRDefault="00DA38D1" w:rsidP="00DA38D1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사용자에게 안내합니다.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39C0" id="Text Box 60" o:spid="_x0000_s1030" type="#_x0000_t202" style="position:absolute;margin-left:20.8pt;margin-top:332.9pt;width:1in;height:53.6pt;z-index:251798528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" filled="f" stroked="f" strokeweight=".5pt">
                <v:textbox>
                  <w:txbxContent>
                    <w:p w14:paraId="4C4E8722" w14:textId="03498075" w:rsidR="00DA38D1" w:rsidRDefault="00DA38D1" w:rsidP="00DA38D1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잘못된 정보가 입력이 되면,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해당 부분을 찾아</w:t>
                      </w:r>
                    </w:p>
                    <w:p w14:paraId="4A5EDB45" w14:textId="71884B76" w:rsidR="00DA38D1" w:rsidRPr="00DA38D1" w:rsidRDefault="00DA38D1" w:rsidP="00DA38D1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사용자에게 안내합니다.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C9912DC" wp14:editId="5A447017">
                <wp:simplePos x="0" y="0"/>
                <wp:positionH relativeFrom="column">
                  <wp:posOffset>3872658</wp:posOffset>
                </wp:positionH>
                <wp:positionV relativeFrom="paragraph">
                  <wp:posOffset>941882</wp:posOffset>
                </wp:positionV>
                <wp:extent cx="914400" cy="680484"/>
                <wp:effectExtent l="0" t="0" r="0" b="5715"/>
                <wp:wrapNone/>
                <wp:docPr id="908560529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80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11BAC" w14:textId="77777777" w:rsidR="00DA38D1" w:rsidRDefault="00DA38D1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DA38D1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파이어베이스 제공 로그인 메소드를 통해 </w:t>
                            </w:r>
                          </w:p>
                          <w:p w14:paraId="2C9D668F" w14:textId="08570F15" w:rsidR="00DA38D1" w:rsidRPr="00DA38D1" w:rsidRDefault="00DA38D1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DA38D1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로그인을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A38D1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동작합니다.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912DC" id="_x0000_s1031" type="#_x0000_t202" style="position:absolute;margin-left:304.95pt;margin-top:74.15pt;width:1in;height:53.6pt;z-index:251796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" filled="f" stroked="f" strokeweight=".5pt">
                <v:textbox>
                  <w:txbxContent>
                    <w:p w14:paraId="18711BAC" w14:textId="77777777" w:rsidR="00DA38D1" w:rsidRDefault="00DA38D1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proofErr w:type="spellStart"/>
                      <w:r w:rsidRPr="00DA38D1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파이어베이스</w:t>
                      </w:r>
                      <w:proofErr w:type="spellEnd"/>
                      <w:r w:rsidRPr="00DA38D1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 제공 로그인 메소드를 통해 </w:t>
                      </w:r>
                    </w:p>
                    <w:p w14:paraId="2C9D668F" w14:textId="08570F15" w:rsidR="00DA38D1" w:rsidRPr="00DA38D1" w:rsidRDefault="00DA38D1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 w:rsidRPr="00DA38D1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로그인을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 w:rsidRPr="00DA38D1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동작합니다.</w:t>
                      </w:r>
                    </w:p>
                  </w:txbxContent>
                </v:textbox>
              </v:shape>
            </w:pict>
          </mc:Fallback>
        </mc:AlternateContent>
      </w:r>
      <w:r w:rsidR="003901B5">
        <w:rPr>
          <w:b/>
          <w:bCs/>
          <w:noProof/>
          <w:sz w:val="22"/>
          <w:szCs w:val="22"/>
        </w:rPr>
        <w:drawing>
          <wp:inline distT="0" distB="0" distL="0" distR="0" wp14:anchorId="7CA91406" wp14:editId="4D9F6158">
            <wp:extent cx="6102723" cy="4965405"/>
            <wp:effectExtent l="0" t="0" r="0" b="6985"/>
            <wp:docPr id="21564157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307" cy="497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0A33" w14:textId="5B32F80B" w:rsidR="003901B5" w:rsidRDefault="003901B5" w:rsidP="00DA38D1">
      <w:pPr>
        <w:spacing w:line="240" w:lineRule="auto"/>
        <w:rPr>
          <w:b/>
          <w:bCs/>
          <w:sz w:val="22"/>
          <w:szCs w:val="22"/>
        </w:rPr>
      </w:pPr>
    </w:p>
    <w:p w14:paraId="2A1E7D91" w14:textId="3994B1B1" w:rsidR="00B57E19" w:rsidRDefault="00B57E19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F13DAA" w:rsidRPr="00D63BC8" w14:paraId="43B91FAD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E85AFA9" w14:textId="4E8217D0" w:rsidR="00F13DAA" w:rsidRPr="00B75D48" w:rsidRDefault="00F13DAA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9B0EE76" w14:textId="77777777" w:rsidR="00F13DAA" w:rsidRPr="00D63BC8" w:rsidRDefault="00F13DAA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3AE338DF" w14:textId="60EA4612" w:rsidR="00967B57" w:rsidRDefault="00967B57" w:rsidP="00967B57">
      <w:pPr>
        <w:rPr>
          <w:b/>
          <w:bCs/>
          <w:sz w:val="22"/>
          <w:szCs w:val="22"/>
        </w:rPr>
      </w:pPr>
    </w:p>
    <w:p w14:paraId="61C1E450" w14:textId="365EC442" w:rsidR="00F13DAA" w:rsidRDefault="00F13DAA" w:rsidP="00967B57">
      <w:pPr>
        <w:rPr>
          <w:b/>
          <w:bCs/>
          <w:sz w:val="22"/>
          <w:szCs w:val="22"/>
        </w:rPr>
      </w:pPr>
    </w:p>
    <w:p w14:paraId="40B0EEA4" w14:textId="50658591" w:rsidR="00A70620" w:rsidRDefault="00F13DAA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4EFCC79E" wp14:editId="3C0748B6">
            <wp:simplePos x="0" y="0"/>
            <wp:positionH relativeFrom="margin">
              <wp:posOffset>102073</wp:posOffset>
            </wp:positionH>
            <wp:positionV relativeFrom="paragraph">
              <wp:posOffset>264160</wp:posOffset>
            </wp:positionV>
            <wp:extent cx="2887345" cy="5943600"/>
            <wp:effectExtent l="0" t="0" r="8255" b="0"/>
            <wp:wrapSquare wrapText="bothSides"/>
            <wp:docPr id="152272173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3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BA59D" w14:textId="2BFA7564" w:rsidR="00C261E9" w:rsidRDefault="003B345E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3300A6" wp14:editId="1F049E56">
                <wp:simplePos x="0" y="0"/>
                <wp:positionH relativeFrom="column">
                  <wp:posOffset>5998845</wp:posOffset>
                </wp:positionH>
                <wp:positionV relativeFrom="paragraph">
                  <wp:posOffset>2858608</wp:posOffset>
                </wp:positionV>
                <wp:extent cx="552450" cy="372110"/>
                <wp:effectExtent l="0" t="0" r="0" b="8890"/>
                <wp:wrapNone/>
                <wp:docPr id="859859424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B3E00B" w14:textId="77777777" w:rsidR="003B345E" w:rsidRPr="003B345E" w:rsidRDefault="003B345E" w:rsidP="003B345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3B345E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300A6" id="_x0000_s1032" type="#_x0000_t202" style="position:absolute;margin-left:472.35pt;margin-top:225.1pt;width:43.5pt;height:29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" fillcolor="white [3201]" stroked="f" strokeweight=".5pt">
                <v:textbox>
                  <w:txbxContent>
                    <w:p w14:paraId="60B3E00B" w14:textId="77777777" w:rsidR="003B345E" w:rsidRPr="003B345E" w:rsidRDefault="003B345E" w:rsidP="003B345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3B345E"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CB2E0B" wp14:editId="42764389">
                <wp:simplePos x="0" y="0"/>
                <wp:positionH relativeFrom="column">
                  <wp:posOffset>5970905</wp:posOffset>
                </wp:positionH>
                <wp:positionV relativeFrom="paragraph">
                  <wp:posOffset>4364193</wp:posOffset>
                </wp:positionV>
                <wp:extent cx="552893" cy="372139"/>
                <wp:effectExtent l="0" t="0" r="0" b="8890"/>
                <wp:wrapNone/>
                <wp:docPr id="1952085423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3721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9D3961" w14:textId="64C1933B" w:rsidR="003B345E" w:rsidRPr="003B345E" w:rsidRDefault="003B345E" w:rsidP="003B345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B2E0B" id="_x0000_s1033" type="#_x0000_t202" style="position:absolute;margin-left:470.15pt;margin-top:343.65pt;width:43.55pt;height:29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" fillcolor="white [3201]" stroked="f" strokeweight=".5pt">
                <v:textbox>
                  <w:txbxContent>
                    <w:p w14:paraId="579D3961" w14:textId="64C1933B" w:rsidR="003B345E" w:rsidRPr="003B345E" w:rsidRDefault="003B345E" w:rsidP="003B345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42F9C3" wp14:editId="5913F5B7">
                <wp:simplePos x="0" y="0"/>
                <wp:positionH relativeFrom="margin">
                  <wp:posOffset>5535176</wp:posOffset>
                </wp:positionH>
                <wp:positionV relativeFrom="paragraph">
                  <wp:posOffset>3086676</wp:posOffset>
                </wp:positionV>
                <wp:extent cx="406253" cy="0"/>
                <wp:effectExtent l="0" t="19050" r="32385" b="19050"/>
                <wp:wrapNone/>
                <wp:docPr id="956693860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0FE5E" id="직선 연결선 56" o:spid="_x0000_s1026" style="position:absolute;left:0;text-align:lef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5.85pt,243.05pt" to="467.85pt,2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6C5E7C" wp14:editId="2DE3C31C">
                <wp:simplePos x="0" y="0"/>
                <wp:positionH relativeFrom="margin">
                  <wp:posOffset>5500902</wp:posOffset>
                </wp:positionH>
                <wp:positionV relativeFrom="paragraph">
                  <wp:posOffset>4593472</wp:posOffset>
                </wp:positionV>
                <wp:extent cx="406253" cy="0"/>
                <wp:effectExtent l="0" t="19050" r="32385" b="19050"/>
                <wp:wrapNone/>
                <wp:docPr id="1432430438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4C76F1" id="직선 연결선 56" o:spid="_x0000_s1026" style="position:absolute;left:0;text-align:lef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3.15pt,361.7pt" to="465.15pt,36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" strokecolor="black [3213]" strokeweight="3pt">
                <w10:wrap anchorx="margin"/>
              </v:line>
            </w:pict>
          </mc:Fallback>
        </mc:AlternateContent>
      </w: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6C534D84" wp14:editId="2745FD97">
            <wp:extent cx="2887446" cy="5943600"/>
            <wp:effectExtent l="0" t="0" r="8255" b="0"/>
            <wp:docPr id="1678467660" name="그림 27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67660" name="그림 27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458" cy="59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620">
        <w:rPr>
          <w:b/>
          <w:bCs/>
          <w:sz w:val="22"/>
          <w:szCs w:val="22"/>
        </w:rPr>
        <w:br w:type="textWrapping" w:clear="all"/>
      </w:r>
    </w:p>
    <w:p w14:paraId="394B8DAD" w14:textId="2BC2CE2E" w:rsidR="00DA38D1" w:rsidRDefault="00DA38D1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>
        <w:rPr>
          <w:rFonts w:hint="eastAsia"/>
          <w:b/>
          <w:bCs/>
          <w:sz w:val="22"/>
          <w:szCs w:val="22"/>
        </w:rPr>
        <w:t>닉네임과 비밀번호가 가능한 값인지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확인합니다.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사용자는 해당 검사가 통과된 정보로 회원가입이 가능하며,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유효하지 않은 값이거나,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검사 통과 후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다른 정보를 기입하면 해당 내용들을 다시 입력하도록 안내합니다.</w:t>
      </w:r>
    </w:p>
    <w:p w14:paraId="3EA5D83E" w14:textId="3EA8DC06" w:rsidR="00DA38D1" w:rsidRDefault="00DA38D1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2): </w:t>
      </w:r>
      <w:r>
        <w:rPr>
          <w:rFonts w:hint="eastAsia"/>
          <w:b/>
          <w:bCs/>
          <w:sz w:val="22"/>
          <w:szCs w:val="22"/>
        </w:rPr>
        <w:t>입력한 정보들이 모두 유효한 값인지 확인하며,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문제가 없다면 회원가입이 동</w:t>
      </w:r>
      <w:r w:rsidR="007E60A7">
        <w:rPr>
          <w:rFonts w:hint="eastAsia"/>
          <w:b/>
          <w:bCs/>
          <w:sz w:val="22"/>
          <w:szCs w:val="22"/>
        </w:rPr>
        <w:t xml:space="preserve">작하고 </w:t>
      </w:r>
    </w:p>
    <w:p w14:paraId="77C9ED4D" w14:textId="297CA953" w:rsidR="007E60A7" w:rsidRDefault="007E60A7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잘못된 정보가 입력되거나 입력하지 않은 값이 존재한다면 사용자에게 해당 내용을 안내합니다.</w:t>
      </w:r>
    </w:p>
    <w:p w14:paraId="44535179" w14:textId="07F814BE" w:rsidR="003901B5" w:rsidRDefault="003901B5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53407A2A" w14:textId="77777777" w:rsidR="005458B1" w:rsidRDefault="005458B1" w:rsidP="00967B57">
      <w:pPr>
        <w:rPr>
          <w:b/>
          <w:bCs/>
          <w:sz w:val="22"/>
          <w:szCs w:val="22"/>
        </w:rPr>
      </w:pPr>
    </w:p>
    <w:p w14:paraId="4776BD45" w14:textId="77777777" w:rsidR="003901B5" w:rsidRDefault="003901B5" w:rsidP="00967B57">
      <w:pPr>
        <w:rPr>
          <w:b/>
          <w:bCs/>
          <w:sz w:val="22"/>
          <w:szCs w:val="22"/>
        </w:rPr>
      </w:pPr>
    </w:p>
    <w:p w14:paraId="2C45ED8B" w14:textId="77777777" w:rsidR="003901B5" w:rsidRDefault="003901B5" w:rsidP="00967B57">
      <w:pPr>
        <w:rPr>
          <w:b/>
          <w:bCs/>
          <w:sz w:val="22"/>
          <w:szCs w:val="22"/>
        </w:rPr>
      </w:pPr>
    </w:p>
    <w:p w14:paraId="27137914" w14:textId="09562F73" w:rsidR="003901B5" w:rsidRDefault="007E60A7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98502A" wp14:editId="027ED385">
                <wp:simplePos x="0" y="0"/>
                <wp:positionH relativeFrom="margin">
                  <wp:posOffset>2607517</wp:posOffset>
                </wp:positionH>
                <wp:positionV relativeFrom="paragraph">
                  <wp:posOffset>3773289</wp:posOffset>
                </wp:positionV>
                <wp:extent cx="914400" cy="680484"/>
                <wp:effectExtent l="0" t="0" r="0" b="5715"/>
                <wp:wrapNone/>
                <wp:docPr id="639289857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80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C218C" w14:textId="6AFFF5B7" w:rsidR="007E60A7" w:rsidRDefault="007E60A7" w:rsidP="007E60A7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각 입력창에 올바른 값이 입력되었는지</w:t>
                            </w:r>
                          </w:p>
                          <w:p w14:paraId="3E634826" w14:textId="41570804" w:rsidR="007E60A7" w:rsidRPr="007E60A7" w:rsidRDefault="007E60A7" w:rsidP="007E60A7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확인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502A" id="_x0000_s1034" type="#_x0000_t202" style="position:absolute;margin-left:205.3pt;margin-top:297.1pt;width:1in;height:53.6pt;z-index:2518005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" filled="f" stroked="f" strokeweight=".5pt">
                <v:textbox>
                  <w:txbxContent>
                    <w:p w14:paraId="209C218C" w14:textId="6AFFF5B7" w:rsidR="007E60A7" w:rsidRDefault="007E60A7" w:rsidP="007E60A7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각 입력창에 올바른 값이 입력되었는지</w:t>
                      </w:r>
                    </w:p>
                    <w:p w14:paraId="3E634826" w14:textId="41570804" w:rsidR="007E60A7" w:rsidRPr="007E60A7" w:rsidRDefault="007E60A7" w:rsidP="007E60A7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확인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1B5">
        <w:rPr>
          <w:b/>
          <w:bCs/>
          <w:noProof/>
          <w:sz w:val="22"/>
          <w:szCs w:val="22"/>
        </w:rPr>
        <w:drawing>
          <wp:inline distT="0" distB="0" distL="0" distR="0" wp14:anchorId="22C6D654" wp14:editId="211413CF">
            <wp:extent cx="6092190" cy="4253230"/>
            <wp:effectExtent l="0" t="0" r="3810" b="0"/>
            <wp:docPr id="176441430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D6A9" w14:textId="60B7BB9B" w:rsidR="003901B5" w:rsidRDefault="003901B5" w:rsidP="00967B57">
      <w:pPr>
        <w:rPr>
          <w:b/>
          <w:bCs/>
          <w:sz w:val="22"/>
          <w:szCs w:val="22"/>
        </w:rPr>
      </w:pPr>
    </w:p>
    <w:p w14:paraId="4FDA22F9" w14:textId="4A671330" w:rsidR="00DA38D1" w:rsidRDefault="007E60A7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3DFC22A" wp14:editId="707FB783">
                <wp:simplePos x="0" y="0"/>
                <wp:positionH relativeFrom="margin">
                  <wp:posOffset>2883757</wp:posOffset>
                </wp:positionH>
                <wp:positionV relativeFrom="paragraph">
                  <wp:posOffset>3281414</wp:posOffset>
                </wp:positionV>
                <wp:extent cx="914400" cy="680484"/>
                <wp:effectExtent l="0" t="0" r="0" b="5715"/>
                <wp:wrapNone/>
                <wp:docPr id="677692213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80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1689D0" w14:textId="7058DD48" w:rsidR="007E60A7" w:rsidRDefault="007E60A7" w:rsidP="007E60A7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닉네임,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비밀번호 확인이 수행되어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참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’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일 경우에만</w:t>
                            </w:r>
                          </w:p>
                          <w:p w14:paraId="2B4E08C4" w14:textId="7B30486C" w:rsidR="007E60A7" w:rsidRPr="007E60A7" w:rsidRDefault="007E60A7" w:rsidP="007E60A7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회원가입 기능 동작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FC22A" id="_x0000_s1035" type="#_x0000_t202" style="position:absolute;margin-left:227.05pt;margin-top:258.4pt;width:1in;height:53.6pt;z-index:2518026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" filled="f" stroked="f" strokeweight=".5pt">
                <v:textbox>
                  <w:txbxContent>
                    <w:p w14:paraId="7C1689D0" w14:textId="7058DD48" w:rsidR="007E60A7" w:rsidRDefault="007E60A7" w:rsidP="007E60A7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닉네임,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비밀번호 확인이 수행되어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‘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참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’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일 경우에만</w:t>
                      </w:r>
                    </w:p>
                    <w:p w14:paraId="2B4E08C4" w14:textId="7B30486C" w:rsidR="007E60A7" w:rsidRPr="007E60A7" w:rsidRDefault="007E60A7" w:rsidP="007E60A7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회원가입 기능 동작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1B5">
        <w:rPr>
          <w:b/>
          <w:bCs/>
          <w:noProof/>
          <w:sz w:val="22"/>
          <w:szCs w:val="22"/>
        </w:rPr>
        <w:drawing>
          <wp:inline distT="0" distB="0" distL="0" distR="0" wp14:anchorId="0EAFBFBD" wp14:editId="69B9F565">
            <wp:extent cx="6082030" cy="3285490"/>
            <wp:effectExtent l="0" t="0" r="0" b="0"/>
            <wp:docPr id="186268835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6944" w14:textId="77777777" w:rsidR="00DA38D1" w:rsidRDefault="00DA38D1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5AC3BA46" w14:textId="77777777" w:rsidR="003901B5" w:rsidRDefault="003901B5" w:rsidP="00967B57">
      <w:pPr>
        <w:rPr>
          <w:b/>
          <w:bCs/>
          <w:sz w:val="22"/>
          <w:szCs w:val="22"/>
        </w:rPr>
      </w:pPr>
    </w:p>
    <w:p w14:paraId="7F600B33" w14:textId="77777777" w:rsidR="00DA38D1" w:rsidRDefault="00DA38D1" w:rsidP="00967B57">
      <w:pPr>
        <w:rPr>
          <w:b/>
          <w:bCs/>
          <w:sz w:val="22"/>
          <w:szCs w:val="22"/>
        </w:rPr>
      </w:pPr>
    </w:p>
    <w:p w14:paraId="3C7DA063" w14:textId="77777777" w:rsidR="00DA38D1" w:rsidRDefault="00DA38D1" w:rsidP="00967B57">
      <w:pPr>
        <w:rPr>
          <w:b/>
          <w:bCs/>
          <w:sz w:val="22"/>
          <w:szCs w:val="22"/>
        </w:rPr>
      </w:pPr>
    </w:p>
    <w:p w14:paraId="46EA91D8" w14:textId="77777777" w:rsidR="00DA38D1" w:rsidRDefault="00DA38D1" w:rsidP="00967B57">
      <w:pPr>
        <w:rPr>
          <w:b/>
          <w:bCs/>
          <w:sz w:val="22"/>
          <w:szCs w:val="22"/>
        </w:rPr>
      </w:pPr>
    </w:p>
    <w:p w14:paraId="211DB38B" w14:textId="0B7D9B7D" w:rsidR="00DA38D1" w:rsidRDefault="00DA38D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CC2C287" wp14:editId="06ADB71F">
            <wp:extent cx="6092190" cy="6528435"/>
            <wp:effectExtent l="0" t="0" r="3810" b="5715"/>
            <wp:docPr id="1473616097" name="그림 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16097" name="그림 4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652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66D0" w14:textId="4166600B" w:rsidR="005458B1" w:rsidRDefault="005458B1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F13DAA" w:rsidRPr="00D63BC8" w14:paraId="338A3BE2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6693DD3" w14:textId="77777777" w:rsidR="00F13DAA" w:rsidRPr="00B75D48" w:rsidRDefault="00F13DAA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E75AD67" w14:textId="77777777" w:rsidR="00F13DAA" w:rsidRPr="00D63BC8" w:rsidRDefault="00F13DAA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67F22D34" w14:textId="77777777" w:rsidR="005458B1" w:rsidRDefault="005458B1" w:rsidP="00967B57">
      <w:pPr>
        <w:rPr>
          <w:b/>
          <w:bCs/>
          <w:sz w:val="22"/>
          <w:szCs w:val="22"/>
        </w:rPr>
      </w:pPr>
    </w:p>
    <w:p w14:paraId="4C8887F9" w14:textId="77777777" w:rsidR="0058217B" w:rsidRDefault="0058217B" w:rsidP="00967B57">
      <w:pPr>
        <w:rPr>
          <w:b/>
          <w:bCs/>
          <w:sz w:val="22"/>
          <w:szCs w:val="22"/>
        </w:rPr>
      </w:pPr>
    </w:p>
    <w:p w14:paraId="2F9B504C" w14:textId="244A2C0C" w:rsidR="00105510" w:rsidRDefault="00105510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1C68267D" wp14:editId="3F984A25">
            <wp:simplePos x="0" y="0"/>
            <wp:positionH relativeFrom="margin">
              <wp:posOffset>81753</wp:posOffset>
            </wp:positionH>
            <wp:positionV relativeFrom="paragraph">
              <wp:posOffset>264160</wp:posOffset>
            </wp:positionV>
            <wp:extent cx="2835275" cy="5836920"/>
            <wp:effectExtent l="0" t="0" r="3175" b="0"/>
            <wp:wrapSquare wrapText="bothSides"/>
            <wp:docPr id="1730669575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7A0E3" w14:textId="60EA42E4" w:rsidR="00105510" w:rsidRDefault="00105510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50FC4D43" wp14:editId="53E2D1D2">
            <wp:extent cx="2840957" cy="5847907"/>
            <wp:effectExtent l="0" t="0" r="0" b="635"/>
            <wp:docPr id="6392715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573" cy="5863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br w:type="textWrapping" w:clear="all"/>
      </w:r>
    </w:p>
    <w:p w14:paraId="0BA3C830" w14:textId="0F7F4A8F" w:rsidR="003901B5" w:rsidRDefault="003901B5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03425133" w14:textId="77777777" w:rsidR="003901B5" w:rsidRDefault="003901B5" w:rsidP="003901B5">
      <w:pPr>
        <w:rPr>
          <w:b/>
          <w:bCs/>
          <w:sz w:val="22"/>
          <w:szCs w:val="22"/>
        </w:rPr>
      </w:pPr>
    </w:p>
    <w:p w14:paraId="5FE05846" w14:textId="77777777" w:rsidR="003901B5" w:rsidRDefault="003901B5" w:rsidP="003901B5">
      <w:pPr>
        <w:rPr>
          <w:b/>
          <w:bCs/>
          <w:sz w:val="22"/>
          <w:szCs w:val="22"/>
        </w:rPr>
      </w:pPr>
    </w:p>
    <w:p w14:paraId="2231B99E" w14:textId="77777777" w:rsidR="003901B5" w:rsidRDefault="003901B5" w:rsidP="003901B5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18CAA7F0" wp14:editId="31996746">
            <wp:extent cx="6092190" cy="4540250"/>
            <wp:effectExtent l="0" t="0" r="3810" b="0"/>
            <wp:docPr id="795512560" name="그림 7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12560" name="그림 7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9CB1" w14:textId="77777777" w:rsidR="003901B5" w:rsidRDefault="003901B5" w:rsidP="003901B5">
      <w:pPr>
        <w:rPr>
          <w:b/>
          <w:bCs/>
          <w:sz w:val="22"/>
          <w:szCs w:val="22"/>
        </w:rPr>
      </w:pPr>
    </w:p>
    <w:p w14:paraId="744A2F47" w14:textId="77777777" w:rsidR="003901B5" w:rsidRDefault="003901B5" w:rsidP="003901B5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51BAE09" wp14:editId="71F085A7">
            <wp:extent cx="6092190" cy="4125595"/>
            <wp:effectExtent l="0" t="0" r="3810" b="8255"/>
            <wp:docPr id="1775897963" name="그림 8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97963" name="그림 8" descr="텍스트, 스크린샷, 문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0B25" w14:textId="77777777" w:rsidR="0058217B" w:rsidRDefault="0058217B" w:rsidP="00967B57">
      <w:pPr>
        <w:rPr>
          <w:b/>
          <w:bCs/>
          <w:sz w:val="22"/>
          <w:szCs w:val="22"/>
        </w:rPr>
      </w:pPr>
    </w:p>
    <w:p w14:paraId="7044CD80" w14:textId="1A8CA143" w:rsidR="0058217B" w:rsidRDefault="0058217B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F13DAA" w:rsidRPr="00D63BC8" w14:paraId="6D430620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928237E" w14:textId="77777777" w:rsidR="00F13DAA" w:rsidRPr="00B75D48" w:rsidRDefault="00F13DAA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73E6832B" w14:textId="77777777" w:rsidR="00F13DAA" w:rsidRPr="00D63BC8" w:rsidRDefault="00F13DAA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20134143" w14:textId="77777777" w:rsidR="0058217B" w:rsidRDefault="0058217B" w:rsidP="00967B57">
      <w:pPr>
        <w:rPr>
          <w:b/>
          <w:bCs/>
          <w:sz w:val="22"/>
          <w:szCs w:val="22"/>
        </w:rPr>
      </w:pPr>
    </w:p>
    <w:p w14:paraId="11977CB5" w14:textId="77777777" w:rsidR="00246132" w:rsidRDefault="00246132" w:rsidP="00967B57">
      <w:pPr>
        <w:rPr>
          <w:b/>
          <w:bCs/>
          <w:sz w:val="22"/>
          <w:szCs w:val="22"/>
        </w:rPr>
      </w:pPr>
    </w:p>
    <w:p w14:paraId="25C25BB6" w14:textId="6B3E6C49" w:rsidR="00246132" w:rsidRDefault="0042310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439F33B" wp14:editId="1A65F132">
            <wp:simplePos x="0" y="0"/>
            <wp:positionH relativeFrom="margin">
              <wp:posOffset>81753</wp:posOffset>
            </wp:positionH>
            <wp:positionV relativeFrom="paragraph">
              <wp:posOffset>267970</wp:posOffset>
            </wp:positionV>
            <wp:extent cx="2896870" cy="5964555"/>
            <wp:effectExtent l="0" t="0" r="0" b="0"/>
            <wp:wrapSquare wrapText="bothSides"/>
            <wp:docPr id="1081923954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596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23919" w14:textId="5A0ACBEF" w:rsidR="00246132" w:rsidRDefault="00367230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37B0E500" wp14:editId="20528FDE">
            <wp:extent cx="2918438" cy="6007395"/>
            <wp:effectExtent l="0" t="0" r="0" b="0"/>
            <wp:docPr id="640136201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035" cy="601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132">
        <w:rPr>
          <w:b/>
          <w:bCs/>
          <w:sz w:val="22"/>
          <w:szCs w:val="22"/>
        </w:rPr>
        <w:br w:type="textWrapping" w:clear="all"/>
      </w:r>
    </w:p>
    <w:p w14:paraId="5E46C681" w14:textId="5290C0CA" w:rsidR="007E60A7" w:rsidRDefault="007E60A7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회원가입이 완료된 후,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메인화면 이동하기를 클릭하면 초기 화면으로 이동합니다.</w:t>
      </w:r>
    </w:p>
    <w:p w14:paraId="518F8194" w14:textId="69755829" w:rsidR="007E60A7" w:rsidRDefault="007E60A7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 xml:space="preserve">이제 가입한 </w:t>
      </w:r>
      <w:r w:rsidR="00A84826">
        <w:rPr>
          <w:rFonts w:hint="eastAsia"/>
          <w:b/>
          <w:bCs/>
          <w:sz w:val="22"/>
          <w:szCs w:val="22"/>
        </w:rPr>
        <w:t>정보로 로그인을 할 수 있습니다.</w:t>
      </w:r>
    </w:p>
    <w:p w14:paraId="150D01C8" w14:textId="2F0A0550" w:rsidR="00C8465B" w:rsidRDefault="00C8465B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C8465B" w:rsidRPr="00D63BC8" w14:paraId="5D74F81D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3180D41" w14:textId="77777777" w:rsidR="00C8465B" w:rsidRPr="00B75D48" w:rsidRDefault="00C8465B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CC144B0" w14:textId="77777777" w:rsidR="00C8465B" w:rsidRPr="00D63BC8" w:rsidRDefault="00C8465B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2E7A959F" w14:textId="77777777" w:rsidR="00C8465B" w:rsidRDefault="00C8465B" w:rsidP="00967B57">
      <w:pPr>
        <w:rPr>
          <w:b/>
          <w:bCs/>
          <w:sz w:val="22"/>
          <w:szCs w:val="22"/>
        </w:rPr>
      </w:pPr>
    </w:p>
    <w:p w14:paraId="469D3E08" w14:textId="77777777" w:rsidR="00C8465B" w:rsidRDefault="00C8465B" w:rsidP="00967B57">
      <w:pPr>
        <w:rPr>
          <w:b/>
          <w:bCs/>
          <w:sz w:val="22"/>
          <w:szCs w:val="22"/>
        </w:rPr>
      </w:pPr>
    </w:p>
    <w:p w14:paraId="4F8C77F4" w14:textId="3B9AA402" w:rsidR="00C8465B" w:rsidRDefault="00E72428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669DE0E2" wp14:editId="709CC4F5">
            <wp:simplePos x="0" y="0"/>
            <wp:positionH relativeFrom="column">
              <wp:posOffset>173193</wp:posOffset>
            </wp:positionH>
            <wp:positionV relativeFrom="paragraph">
              <wp:posOffset>266065</wp:posOffset>
            </wp:positionV>
            <wp:extent cx="2762885" cy="5688330"/>
            <wp:effectExtent l="0" t="0" r="0" b="7620"/>
            <wp:wrapSquare wrapText="bothSides"/>
            <wp:docPr id="2013191213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4ED632" w14:textId="1DAAC6D5" w:rsidR="00C8465B" w:rsidRDefault="00E72428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0E70531F" wp14:editId="712A651D">
            <wp:extent cx="2763434" cy="5688330"/>
            <wp:effectExtent l="0" t="0" r="0" b="7620"/>
            <wp:docPr id="23789931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201" cy="571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32F8">
        <w:rPr>
          <w:b/>
          <w:bCs/>
          <w:sz w:val="22"/>
          <w:szCs w:val="22"/>
        </w:rPr>
        <w:br w:type="textWrapping" w:clear="all"/>
      </w:r>
    </w:p>
    <w:p w14:paraId="08499A56" w14:textId="5DAD707B" w:rsidR="00797AAC" w:rsidRDefault="00A84826" w:rsidP="00797AAC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ID</w:t>
      </w:r>
      <w:r>
        <w:rPr>
          <w:rFonts w:hint="eastAsia"/>
          <w:b/>
          <w:bCs/>
          <w:sz w:val="22"/>
          <w:szCs w:val="22"/>
        </w:rPr>
        <w:t>찾기를 클릭할 경우,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해당 페이지로 이동되며,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이름,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생년월일,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휴대폰번호를 입력하고</w:t>
      </w:r>
    </w:p>
    <w:p w14:paraId="1F9A9332" w14:textId="229EE5E3" w:rsidR="00A84826" w:rsidRDefault="00A84826" w:rsidP="00797AAC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I</w:t>
      </w:r>
      <w:r>
        <w:rPr>
          <w:b/>
          <w:bCs/>
          <w:sz w:val="22"/>
          <w:szCs w:val="22"/>
        </w:rPr>
        <w:t>D</w:t>
      </w:r>
      <w:r>
        <w:rPr>
          <w:rFonts w:hint="eastAsia"/>
          <w:b/>
          <w:bCs/>
          <w:sz w:val="22"/>
          <w:szCs w:val="22"/>
        </w:rPr>
        <w:t xml:space="preserve">찾기 버튼을 클릭하면 사용자정보 </w:t>
      </w:r>
      <w:r>
        <w:rPr>
          <w:b/>
          <w:bCs/>
          <w:sz w:val="22"/>
          <w:szCs w:val="22"/>
        </w:rPr>
        <w:t>DB</w:t>
      </w:r>
      <w:r>
        <w:rPr>
          <w:rFonts w:hint="eastAsia"/>
          <w:b/>
          <w:bCs/>
          <w:sz w:val="22"/>
          <w:szCs w:val="22"/>
        </w:rPr>
        <w:t>에서 순차적으로 해당 정보와 동일한 사용자 정보를 탐색한 후,</w:t>
      </w:r>
      <w:r>
        <w:rPr>
          <w:b/>
          <w:bCs/>
          <w:sz w:val="22"/>
          <w:szCs w:val="22"/>
        </w:rPr>
        <w:t xml:space="preserve"> ID</w:t>
      </w:r>
      <w:r>
        <w:rPr>
          <w:rFonts w:hint="eastAsia"/>
          <w:b/>
          <w:bCs/>
          <w:sz w:val="22"/>
          <w:szCs w:val="22"/>
        </w:rPr>
        <w:t>정보를 안내합니다.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만약 정보가 없다면,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등록된 계정이 없음을 안내합니다.</w:t>
      </w:r>
    </w:p>
    <w:p w14:paraId="11725BE7" w14:textId="6B3C78E5" w:rsidR="00E72428" w:rsidRDefault="00E72428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E72428" w:rsidRPr="00D63BC8" w14:paraId="6819AFFE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D17B444" w14:textId="77777777" w:rsidR="00E72428" w:rsidRPr="00B75D48" w:rsidRDefault="00E72428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16B9AAE" w14:textId="77777777" w:rsidR="00E72428" w:rsidRPr="00D63BC8" w:rsidRDefault="00E72428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09F6D7BC" w14:textId="77777777" w:rsidR="00E72428" w:rsidRDefault="00E72428" w:rsidP="00967B57">
      <w:pPr>
        <w:rPr>
          <w:b/>
          <w:bCs/>
          <w:sz w:val="22"/>
          <w:szCs w:val="22"/>
        </w:rPr>
      </w:pPr>
    </w:p>
    <w:p w14:paraId="52C883BE" w14:textId="77777777" w:rsidR="00E72428" w:rsidRDefault="00E72428" w:rsidP="00967B57">
      <w:pPr>
        <w:rPr>
          <w:b/>
          <w:bCs/>
          <w:sz w:val="22"/>
          <w:szCs w:val="22"/>
        </w:rPr>
      </w:pPr>
    </w:p>
    <w:p w14:paraId="63C14F94" w14:textId="7A11E95F" w:rsidR="00E72428" w:rsidRDefault="00E72428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6432" behindDoc="0" locked="0" layoutInCell="1" allowOverlap="1" wp14:anchorId="496B7C24" wp14:editId="35935B82">
            <wp:simplePos x="0" y="0"/>
            <wp:positionH relativeFrom="column">
              <wp:posOffset>203673</wp:posOffset>
            </wp:positionH>
            <wp:positionV relativeFrom="paragraph">
              <wp:posOffset>266065</wp:posOffset>
            </wp:positionV>
            <wp:extent cx="2768600" cy="5698490"/>
            <wp:effectExtent l="0" t="0" r="0" b="0"/>
            <wp:wrapSquare wrapText="bothSides"/>
            <wp:docPr id="298395992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0DF63" w14:textId="02A7CA8B" w:rsidR="00E72428" w:rsidRDefault="00E72428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222362C4" wp14:editId="4E1C7A79">
            <wp:extent cx="2773241" cy="5708517"/>
            <wp:effectExtent l="0" t="0" r="8255" b="6985"/>
            <wp:docPr id="1559951113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170" cy="572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br w:type="textWrapping" w:clear="all"/>
      </w:r>
    </w:p>
    <w:p w14:paraId="2A119443" w14:textId="77777777" w:rsidR="00A84826" w:rsidRDefault="00A84826" w:rsidP="00A84826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비밀번호 찾기를 클릭할 경우,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해당 페이지로 이동되며,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이름,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생년월일,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 xml:space="preserve">휴대폰번호를 </w:t>
      </w:r>
    </w:p>
    <w:p w14:paraId="3B88F15C" w14:textId="77ACB1B1" w:rsidR="00A84826" w:rsidRDefault="00A84826" w:rsidP="00A84826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 xml:space="preserve">입력하고 비밀번호 찾기 버튼을 클릭하면 사용자정보 </w:t>
      </w:r>
      <w:r>
        <w:rPr>
          <w:b/>
          <w:bCs/>
          <w:sz w:val="22"/>
          <w:szCs w:val="22"/>
        </w:rPr>
        <w:t>DB</w:t>
      </w:r>
      <w:r>
        <w:rPr>
          <w:rFonts w:hint="eastAsia"/>
          <w:b/>
          <w:bCs/>
          <w:sz w:val="22"/>
          <w:szCs w:val="22"/>
        </w:rPr>
        <w:t>에서 순차적으로 해당 정보와 동일한 사용자 정보를 탐색한 후,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정보가 존재한다면 비밀번호 변경 폼을 사용자의 이메일(아이디)로 전송합니다.</w:t>
      </w:r>
    </w:p>
    <w:p w14:paraId="4DEF2B45" w14:textId="77777777" w:rsidR="00A84826" w:rsidRPr="00A84826" w:rsidRDefault="00A84826" w:rsidP="00967B57">
      <w:pPr>
        <w:rPr>
          <w:b/>
          <w:bCs/>
          <w:sz w:val="22"/>
          <w:szCs w:val="22"/>
        </w:rPr>
      </w:pPr>
    </w:p>
    <w:p w14:paraId="7968192A" w14:textId="68BA1724" w:rsidR="00797AAC" w:rsidRDefault="00797AAC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4616B843" w14:textId="77777777" w:rsidR="00797AAC" w:rsidRDefault="00797AAC" w:rsidP="00797AAC">
      <w:pPr>
        <w:spacing w:line="240" w:lineRule="auto"/>
        <w:rPr>
          <w:b/>
          <w:bCs/>
          <w:sz w:val="22"/>
          <w:szCs w:val="22"/>
        </w:rPr>
      </w:pPr>
    </w:p>
    <w:p w14:paraId="6FF06B1A" w14:textId="77777777" w:rsidR="00797AAC" w:rsidRDefault="00797AAC" w:rsidP="00797AAC">
      <w:pPr>
        <w:spacing w:line="240" w:lineRule="auto"/>
        <w:rPr>
          <w:b/>
          <w:bCs/>
          <w:sz w:val="22"/>
          <w:szCs w:val="22"/>
        </w:rPr>
      </w:pPr>
    </w:p>
    <w:p w14:paraId="1F205662" w14:textId="77777777" w:rsidR="00A84826" w:rsidRDefault="00A84826" w:rsidP="00797AAC">
      <w:pPr>
        <w:spacing w:line="240" w:lineRule="auto"/>
        <w:rPr>
          <w:b/>
          <w:bCs/>
          <w:sz w:val="22"/>
          <w:szCs w:val="22"/>
        </w:rPr>
      </w:pPr>
    </w:p>
    <w:p w14:paraId="27D78664" w14:textId="77777777" w:rsidR="00A84826" w:rsidRDefault="00A84826" w:rsidP="00797AAC">
      <w:pPr>
        <w:spacing w:line="240" w:lineRule="auto"/>
        <w:rPr>
          <w:b/>
          <w:bCs/>
          <w:sz w:val="22"/>
          <w:szCs w:val="22"/>
        </w:rPr>
      </w:pPr>
    </w:p>
    <w:p w14:paraId="280FFCD1" w14:textId="552A79F6" w:rsidR="00797AAC" w:rsidRDefault="00A84826" w:rsidP="00797AAC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5995B7F8" wp14:editId="761F3077">
            <wp:extent cx="6092190" cy="3731895"/>
            <wp:effectExtent l="0" t="0" r="3810" b="1905"/>
            <wp:docPr id="2068699263" name="그림 6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99263" name="그림 61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BB43" w14:textId="77777777" w:rsidR="00797AAC" w:rsidRDefault="00797AAC" w:rsidP="00797AAC">
      <w:pPr>
        <w:spacing w:line="240" w:lineRule="auto"/>
        <w:rPr>
          <w:b/>
          <w:bCs/>
          <w:sz w:val="22"/>
          <w:szCs w:val="22"/>
        </w:rPr>
      </w:pPr>
    </w:p>
    <w:p w14:paraId="5A72D18A" w14:textId="77777777" w:rsidR="00A84826" w:rsidRDefault="00A84826" w:rsidP="00797AAC">
      <w:pPr>
        <w:spacing w:line="240" w:lineRule="auto"/>
        <w:rPr>
          <w:b/>
          <w:bCs/>
          <w:sz w:val="22"/>
          <w:szCs w:val="22"/>
        </w:rPr>
      </w:pPr>
    </w:p>
    <w:p w14:paraId="48E3E8EB" w14:textId="5DD6AA07" w:rsidR="00797AAC" w:rsidRDefault="00797AAC" w:rsidP="00797AAC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D57F17B" wp14:editId="48B83504">
            <wp:extent cx="6060440" cy="2849245"/>
            <wp:effectExtent l="0" t="0" r="0" b="8255"/>
            <wp:docPr id="17137412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CFBC" w14:textId="77777777" w:rsidR="00797AAC" w:rsidRDefault="00797AAC" w:rsidP="00797AAC">
      <w:pPr>
        <w:spacing w:line="240" w:lineRule="auto"/>
        <w:rPr>
          <w:b/>
          <w:bCs/>
          <w:sz w:val="22"/>
          <w:szCs w:val="22"/>
        </w:rPr>
      </w:pPr>
    </w:p>
    <w:p w14:paraId="6B1020FD" w14:textId="77777777" w:rsidR="00797AAC" w:rsidRDefault="00797AAC" w:rsidP="00797AAC">
      <w:pPr>
        <w:spacing w:line="240" w:lineRule="auto"/>
        <w:rPr>
          <w:b/>
          <w:bCs/>
          <w:sz w:val="22"/>
          <w:szCs w:val="22"/>
        </w:rPr>
      </w:pPr>
    </w:p>
    <w:p w14:paraId="49F46B73" w14:textId="75FAC11F" w:rsidR="00797AAC" w:rsidRDefault="00797AAC" w:rsidP="00797AAC">
      <w:pPr>
        <w:spacing w:line="240" w:lineRule="auto"/>
        <w:rPr>
          <w:b/>
          <w:bCs/>
          <w:sz w:val="22"/>
          <w:szCs w:val="22"/>
        </w:rPr>
      </w:pPr>
    </w:p>
    <w:p w14:paraId="2DFD3FD0" w14:textId="6785CA94" w:rsidR="00ED4AC2" w:rsidRDefault="00ED4AC2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ED4AC2" w:rsidRPr="00D63BC8" w14:paraId="315DCFDE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90B7B57" w14:textId="77777777" w:rsidR="00ED4AC2" w:rsidRPr="00B75D48" w:rsidRDefault="00ED4AC2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887809C" w14:textId="77777777" w:rsidR="00ED4AC2" w:rsidRPr="00D63BC8" w:rsidRDefault="00ED4AC2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12B97C91" w14:textId="77777777" w:rsidR="00ED4AC2" w:rsidRDefault="00ED4AC2" w:rsidP="00967B57">
      <w:pPr>
        <w:rPr>
          <w:b/>
          <w:bCs/>
          <w:sz w:val="22"/>
          <w:szCs w:val="22"/>
        </w:rPr>
      </w:pPr>
    </w:p>
    <w:p w14:paraId="463F9791" w14:textId="77777777" w:rsidR="00ED4AC2" w:rsidRDefault="00ED4AC2" w:rsidP="00967B57">
      <w:pPr>
        <w:rPr>
          <w:b/>
          <w:bCs/>
          <w:sz w:val="22"/>
          <w:szCs w:val="22"/>
        </w:rPr>
      </w:pPr>
    </w:p>
    <w:p w14:paraId="5ED9CC8D" w14:textId="77777777" w:rsidR="00ED4AC2" w:rsidRDefault="00ED4AC2" w:rsidP="00967B57">
      <w:pPr>
        <w:rPr>
          <w:b/>
          <w:bCs/>
          <w:sz w:val="22"/>
          <w:szCs w:val="22"/>
        </w:rPr>
      </w:pPr>
    </w:p>
    <w:p w14:paraId="7C463B76" w14:textId="12AA2AA0" w:rsidR="00ED4AC2" w:rsidRDefault="004E067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2531FB4B" wp14:editId="50383AB6">
            <wp:extent cx="6097989" cy="2658140"/>
            <wp:effectExtent l="0" t="0" r="0" b="8890"/>
            <wp:docPr id="1459004799" name="그림 4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04799" name="그림 41" descr="텍스트, 폰트, 스크린샷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728" cy="266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886E" w14:textId="77777777" w:rsidR="004E067D" w:rsidRDefault="004E067D" w:rsidP="00967B57">
      <w:pPr>
        <w:rPr>
          <w:b/>
          <w:bCs/>
          <w:sz w:val="22"/>
          <w:szCs w:val="22"/>
        </w:rPr>
      </w:pPr>
    </w:p>
    <w:p w14:paraId="5335F802" w14:textId="77777777" w:rsidR="00FB1D70" w:rsidRDefault="00FB1D70" w:rsidP="00967B57">
      <w:pPr>
        <w:rPr>
          <w:b/>
          <w:bCs/>
          <w:sz w:val="22"/>
          <w:szCs w:val="22"/>
        </w:rPr>
      </w:pPr>
    </w:p>
    <w:p w14:paraId="0B313B64" w14:textId="07C2424E" w:rsidR="004E067D" w:rsidRDefault="00FB1D70" w:rsidP="00FB1D70">
      <w:pPr>
        <w:jc w:val="center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1061CD04" wp14:editId="4B61F35E">
            <wp:extent cx="3700145" cy="2743200"/>
            <wp:effectExtent l="0" t="0" r="0" b="0"/>
            <wp:docPr id="797061691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06F8" w14:textId="77777777" w:rsidR="00FB1D70" w:rsidRDefault="00FB1D70" w:rsidP="00967B57">
      <w:pPr>
        <w:rPr>
          <w:b/>
          <w:bCs/>
          <w:sz w:val="22"/>
          <w:szCs w:val="22"/>
        </w:rPr>
      </w:pPr>
    </w:p>
    <w:p w14:paraId="0E410B13" w14:textId="6CC06B05" w:rsidR="00166FF7" w:rsidRDefault="00166FF7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166FF7" w:rsidRPr="00D63BC8" w14:paraId="0EFD68E3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2E3D40C" w14:textId="77777777" w:rsidR="00166FF7" w:rsidRPr="00B75D48" w:rsidRDefault="00166FF7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94AA089" w14:textId="77777777" w:rsidR="00166FF7" w:rsidRPr="00D63BC8" w:rsidRDefault="00166FF7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2AAD7A06" w14:textId="77777777" w:rsidR="00166FF7" w:rsidRDefault="00166FF7" w:rsidP="00166FF7">
      <w:pPr>
        <w:rPr>
          <w:b/>
          <w:bCs/>
          <w:sz w:val="22"/>
          <w:szCs w:val="22"/>
        </w:rPr>
      </w:pPr>
    </w:p>
    <w:p w14:paraId="2CD67EF3" w14:textId="77777777" w:rsidR="00166FF7" w:rsidRDefault="00166FF7" w:rsidP="00967B57">
      <w:pPr>
        <w:rPr>
          <w:b/>
          <w:bCs/>
          <w:sz w:val="22"/>
          <w:szCs w:val="22"/>
        </w:rPr>
      </w:pPr>
    </w:p>
    <w:p w14:paraId="119740BD" w14:textId="4B5ACE8A" w:rsidR="00166FF7" w:rsidRDefault="00B90334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445C6B90" wp14:editId="558719BE">
            <wp:simplePos x="0" y="0"/>
            <wp:positionH relativeFrom="margin">
              <wp:posOffset>183353</wp:posOffset>
            </wp:positionH>
            <wp:positionV relativeFrom="paragraph">
              <wp:posOffset>267970</wp:posOffset>
            </wp:positionV>
            <wp:extent cx="2785110" cy="5734050"/>
            <wp:effectExtent l="0" t="0" r="0" b="0"/>
            <wp:wrapSquare wrapText="bothSides"/>
            <wp:docPr id="1453799060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1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FAC51" w14:textId="1511E902" w:rsidR="007D675D" w:rsidRDefault="00C57E64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7387D0B" wp14:editId="70DA8B51">
                <wp:simplePos x="0" y="0"/>
                <wp:positionH relativeFrom="rightMargin">
                  <wp:posOffset>-254606</wp:posOffset>
                </wp:positionH>
                <wp:positionV relativeFrom="paragraph">
                  <wp:posOffset>3971585</wp:posOffset>
                </wp:positionV>
                <wp:extent cx="552450" cy="372110"/>
                <wp:effectExtent l="0" t="0" r="0" b="0"/>
                <wp:wrapNone/>
                <wp:docPr id="1055148822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A7BFF" w14:textId="6F77B89C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87D0B" id="_x0000_s1036" type="#_x0000_t202" style="position:absolute;margin-left:-20.05pt;margin-top:312.7pt;width:43.5pt;height:29.3pt;z-index:25171968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" filled="f" stroked="f" strokeweight=".5pt">
                <v:textbox>
                  <w:txbxContent>
                    <w:p w14:paraId="717A7BFF" w14:textId="6F77B89C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4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A86C56" wp14:editId="5EB7E777">
                <wp:simplePos x="0" y="0"/>
                <wp:positionH relativeFrom="rightMargin">
                  <wp:posOffset>-318578</wp:posOffset>
                </wp:positionH>
                <wp:positionV relativeFrom="paragraph">
                  <wp:posOffset>3301483</wp:posOffset>
                </wp:positionV>
                <wp:extent cx="552450" cy="372110"/>
                <wp:effectExtent l="0" t="0" r="0" b="0"/>
                <wp:wrapNone/>
                <wp:docPr id="341346394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632B11" w14:textId="1CCED527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86C56" id="_x0000_s1037" type="#_x0000_t202" style="position:absolute;margin-left:-25.1pt;margin-top:259.95pt;width:43.5pt;height:29.3pt;z-index:25171763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" filled="f" stroked="f" strokeweight=".5pt">
                <v:textbox>
                  <w:txbxContent>
                    <w:p w14:paraId="66632B11" w14:textId="1CCED527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A7A0EAD" wp14:editId="33BE91A9">
                <wp:simplePos x="0" y="0"/>
                <wp:positionH relativeFrom="rightMargin">
                  <wp:posOffset>-95693</wp:posOffset>
                </wp:positionH>
                <wp:positionV relativeFrom="paragraph">
                  <wp:posOffset>1231265</wp:posOffset>
                </wp:positionV>
                <wp:extent cx="552450" cy="372110"/>
                <wp:effectExtent l="0" t="0" r="0" b="0"/>
                <wp:wrapNone/>
                <wp:docPr id="1370770224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82F8F" w14:textId="77777777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3B345E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7A0EAD" id="_x0000_s1038" type="#_x0000_t202" style="position:absolute;margin-left:-7.55pt;margin-top:96.95pt;width:43.5pt;height:29.3pt;z-index:25171353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" filled="f" stroked="f" strokeweight=".5pt">
                <v:textbox>
                  <w:txbxContent>
                    <w:p w14:paraId="65282F8F" w14:textId="77777777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3B345E"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B14FBD0" wp14:editId="0A07A437">
                <wp:simplePos x="0" y="0"/>
                <wp:positionH relativeFrom="rightMargin">
                  <wp:posOffset>-372405</wp:posOffset>
                </wp:positionH>
                <wp:positionV relativeFrom="paragraph">
                  <wp:posOffset>2578957</wp:posOffset>
                </wp:positionV>
                <wp:extent cx="552450" cy="372110"/>
                <wp:effectExtent l="0" t="0" r="0" b="0"/>
                <wp:wrapNone/>
                <wp:docPr id="1473401361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456638" w14:textId="596B7140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4FBD0" id="_x0000_s1039" type="#_x0000_t202" style="position:absolute;margin-left:-29.3pt;margin-top:203.05pt;width:43.5pt;height:29.3pt;z-index:251715584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" filled="f" stroked="f" strokeweight=".5pt">
                <v:textbox>
                  <w:txbxContent>
                    <w:p w14:paraId="61456638" w14:textId="596B7140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B956438" wp14:editId="7D97A783">
                <wp:simplePos x="0" y="0"/>
                <wp:positionH relativeFrom="margin">
                  <wp:posOffset>5467660</wp:posOffset>
                </wp:positionH>
                <wp:positionV relativeFrom="paragraph">
                  <wp:posOffset>4214067</wp:posOffset>
                </wp:positionV>
                <wp:extent cx="406253" cy="0"/>
                <wp:effectExtent l="0" t="19050" r="32385" b="19050"/>
                <wp:wrapNone/>
                <wp:docPr id="292414938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B984F9" id="직선 연결선 56" o:spid="_x0000_s1026" style="position:absolute;left:0;text-align:lef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0.5pt,331.8pt" to="462.5pt,3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9E5E461" wp14:editId="57A0DA5E">
                <wp:simplePos x="0" y="0"/>
                <wp:positionH relativeFrom="margin">
                  <wp:posOffset>5405489</wp:posOffset>
                </wp:positionH>
                <wp:positionV relativeFrom="paragraph">
                  <wp:posOffset>3543950</wp:posOffset>
                </wp:positionV>
                <wp:extent cx="406253" cy="0"/>
                <wp:effectExtent l="0" t="19050" r="32385" b="19050"/>
                <wp:wrapNone/>
                <wp:docPr id="907463508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341F8" id="직선 연결선 56" o:spid="_x0000_s1026" style="position:absolute;left:0;text-align:lef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25.65pt,279.05pt" to="457.65pt,27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21441E8" wp14:editId="7BD1E5BA">
                <wp:simplePos x="0" y="0"/>
                <wp:positionH relativeFrom="margin">
                  <wp:posOffset>5386321</wp:posOffset>
                </wp:positionH>
                <wp:positionV relativeFrom="paragraph">
                  <wp:posOffset>2821305</wp:posOffset>
                </wp:positionV>
                <wp:extent cx="406253" cy="0"/>
                <wp:effectExtent l="0" t="19050" r="32385" b="19050"/>
                <wp:wrapNone/>
                <wp:docPr id="1199862050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F42190" id="직선 연결선 56" o:spid="_x0000_s1026" style="position:absolute;left:0;text-align:lef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24.1pt,222.15pt" to="456.1pt,2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950FE1" wp14:editId="77A85E4B">
                <wp:simplePos x="0" y="0"/>
                <wp:positionH relativeFrom="margin">
                  <wp:align>right</wp:align>
                </wp:positionH>
                <wp:positionV relativeFrom="paragraph">
                  <wp:posOffset>1453810</wp:posOffset>
                </wp:positionV>
                <wp:extent cx="406253" cy="0"/>
                <wp:effectExtent l="0" t="19050" r="32385" b="19050"/>
                <wp:wrapNone/>
                <wp:docPr id="1466973558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100E5F" id="직선 연결선 56" o:spid="_x0000_s1026" style="position:absolute;left:0;text-align:left;flip:y;z-index:251705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-19.2pt,114.45pt" to="12.8pt,1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" strokecolor="black [3213]" strokeweight="3pt">
                <w10:wrap anchorx="margin"/>
              </v:line>
            </w:pict>
          </mc:Fallback>
        </mc:AlternateContent>
      </w:r>
      <w:r w:rsidR="00B90334"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59C56078" wp14:editId="1C944702">
            <wp:extent cx="2784137" cy="5730949"/>
            <wp:effectExtent l="0" t="0" r="0" b="3175"/>
            <wp:docPr id="2092327791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264" cy="576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0334">
        <w:rPr>
          <w:b/>
          <w:bCs/>
          <w:sz w:val="22"/>
          <w:szCs w:val="22"/>
        </w:rPr>
        <w:br w:type="textWrapping" w:clear="all"/>
      </w:r>
    </w:p>
    <w:p w14:paraId="7185830F" w14:textId="05C9FE76" w:rsidR="00A84826" w:rsidRDefault="00A84826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>
        <w:rPr>
          <w:rFonts w:hint="eastAsia"/>
          <w:b/>
          <w:bCs/>
          <w:sz w:val="22"/>
          <w:szCs w:val="22"/>
        </w:rPr>
        <w:t>사용자가 편성한 자금 지출 계획,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계획 대비 실제 지출양을 계산한 자금 잔여 양,</w:t>
      </w:r>
      <w:r>
        <w:rPr>
          <w:b/>
          <w:bCs/>
          <w:sz w:val="22"/>
          <w:szCs w:val="22"/>
        </w:rPr>
        <w:t xml:space="preserve"> </w:t>
      </w:r>
      <w:r w:rsidR="00C47805">
        <w:rPr>
          <w:rFonts w:hint="eastAsia"/>
          <w:b/>
          <w:bCs/>
          <w:sz w:val="22"/>
          <w:szCs w:val="22"/>
        </w:rPr>
        <w:t>실제 운용한 지출/수입 비율을 그래프로 표현하여 사용자에게 안내합니다.</w:t>
      </w:r>
    </w:p>
    <w:p w14:paraId="248C1821" w14:textId="33CCF435" w:rsidR="00C47805" w:rsidRDefault="00C478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2): </w:t>
      </w:r>
      <w:r>
        <w:rPr>
          <w:rFonts w:hint="eastAsia"/>
          <w:b/>
          <w:bCs/>
          <w:sz w:val="22"/>
          <w:szCs w:val="22"/>
        </w:rPr>
        <w:t>각 계획 대비 사용/잔여 금액을 명확히 안내합니다.</w:t>
      </w:r>
    </w:p>
    <w:p w14:paraId="0E34BB64" w14:textId="32F3B057" w:rsidR="00C47805" w:rsidRDefault="00C478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3): </w:t>
      </w:r>
      <w:r>
        <w:rPr>
          <w:rFonts w:hint="eastAsia"/>
          <w:b/>
          <w:bCs/>
          <w:sz w:val="22"/>
          <w:szCs w:val="22"/>
        </w:rPr>
        <w:t>지출 계획을 분석하여 주간 단위,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운용 가능한 금액 양을 계산하고 사용자의 지출에 맞춰</w:t>
      </w:r>
    </w:p>
    <w:p w14:paraId="04FE13C8" w14:textId="405E4B1C" w:rsidR="00C47805" w:rsidRDefault="00C478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가용 잔여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금액 양을 안내합니다.</w:t>
      </w:r>
    </w:p>
    <w:p w14:paraId="7B43C6A2" w14:textId="5E20DDE0" w:rsidR="007D675D" w:rsidRDefault="007D675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*이 내용들을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사용자가 참고하여 앞으로의 지출을 현명하게 운용하도록 유도합니다.</w:t>
      </w:r>
    </w:p>
    <w:p w14:paraId="111BAA0C" w14:textId="7CDFFE9A" w:rsidR="00C47805" w:rsidRDefault="00C478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4): </w:t>
      </w:r>
      <w:r>
        <w:rPr>
          <w:rFonts w:hint="eastAsia"/>
          <w:b/>
          <w:bCs/>
          <w:sz w:val="22"/>
          <w:szCs w:val="22"/>
        </w:rPr>
        <w:t>기록했던 지출/수입 내역을 변경하거나 삭제하는 페이지로 이동합니다.</w:t>
      </w:r>
    </w:p>
    <w:p w14:paraId="74FB55A6" w14:textId="77777777" w:rsidR="007D675D" w:rsidRDefault="007D675D" w:rsidP="00967B57">
      <w:pPr>
        <w:rPr>
          <w:b/>
          <w:bCs/>
          <w:sz w:val="22"/>
          <w:szCs w:val="22"/>
        </w:rPr>
      </w:pPr>
    </w:p>
    <w:p w14:paraId="707F5B9D" w14:textId="7EDED96A" w:rsidR="00797AAC" w:rsidRDefault="00797AAC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35024CE3" w14:textId="77777777" w:rsidR="00DF1766" w:rsidRDefault="00DF1766" w:rsidP="00967B57">
      <w:pPr>
        <w:rPr>
          <w:b/>
          <w:bCs/>
          <w:sz w:val="22"/>
          <w:szCs w:val="22"/>
        </w:rPr>
      </w:pPr>
    </w:p>
    <w:p w14:paraId="734DA767" w14:textId="77777777" w:rsidR="00797AAC" w:rsidRDefault="00797AAC" w:rsidP="00967B57">
      <w:pPr>
        <w:rPr>
          <w:b/>
          <w:bCs/>
          <w:sz w:val="22"/>
          <w:szCs w:val="22"/>
        </w:rPr>
      </w:pPr>
    </w:p>
    <w:p w14:paraId="6AFBC497" w14:textId="5487E83E" w:rsidR="00797AAC" w:rsidRDefault="00797AAC" w:rsidP="00967B57">
      <w:pPr>
        <w:rPr>
          <w:b/>
          <w:bCs/>
          <w:sz w:val="22"/>
          <w:szCs w:val="22"/>
        </w:rPr>
      </w:pPr>
    </w:p>
    <w:p w14:paraId="53A23DBC" w14:textId="77777777" w:rsidR="00EE00BA" w:rsidRDefault="00797AAC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40B1869B" wp14:editId="47718C58">
            <wp:extent cx="6092190" cy="5358765"/>
            <wp:effectExtent l="0" t="0" r="3810" b="0"/>
            <wp:docPr id="1783308045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53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552A" w14:textId="77777777" w:rsidR="00EE00BA" w:rsidRDefault="00EE00BA" w:rsidP="00967B57">
      <w:pPr>
        <w:rPr>
          <w:b/>
          <w:bCs/>
          <w:sz w:val="22"/>
          <w:szCs w:val="22"/>
        </w:rPr>
      </w:pPr>
    </w:p>
    <w:p w14:paraId="5B98264F" w14:textId="64481C86" w:rsidR="00797AAC" w:rsidRDefault="00EE00BA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금월 기준의 자금 데이터를 불러옵니다.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불러온 데이터를 통해 계획 대비 지출량,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주간 레포트를 계산합니다.</w:t>
      </w:r>
    </w:p>
    <w:p w14:paraId="36A61B55" w14:textId="679329CD" w:rsidR="00797AAC" w:rsidRDefault="00797AAC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570BEE76" w14:textId="77777777" w:rsidR="00797AAC" w:rsidRDefault="00797AAC" w:rsidP="00967B57">
      <w:pPr>
        <w:rPr>
          <w:b/>
          <w:bCs/>
          <w:sz w:val="22"/>
          <w:szCs w:val="22"/>
        </w:rPr>
      </w:pPr>
    </w:p>
    <w:p w14:paraId="37D3884C" w14:textId="5B5CD2CD" w:rsidR="00797AAC" w:rsidRDefault="00EE00BA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E0E48F" wp14:editId="2A851BC5">
                <wp:simplePos x="0" y="0"/>
                <wp:positionH relativeFrom="margin">
                  <wp:align>right</wp:align>
                </wp:positionH>
                <wp:positionV relativeFrom="paragraph">
                  <wp:posOffset>7582314</wp:posOffset>
                </wp:positionV>
                <wp:extent cx="3519377" cy="595424"/>
                <wp:effectExtent l="0" t="0" r="0" b="0"/>
                <wp:wrapNone/>
                <wp:docPr id="623504959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377" cy="5954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AE5D38" w14:textId="3A79A468" w:rsidR="00EE00BA" w:rsidRDefault="00EE00BA" w:rsidP="00EE00B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계산한 값을 통해 금일이 몇 주차인지 효율적으로</w:t>
                            </w:r>
                          </w:p>
                          <w:p w14:paraId="3F5DC9E2" w14:textId="24894DC0" w:rsidR="00EE00BA" w:rsidRPr="00EE00BA" w:rsidRDefault="00EE00BA" w:rsidP="00EE00B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계산합니다.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0E48F" id="_x0000_s1040" type="#_x0000_t202" style="position:absolute;margin-left:225.9pt;margin-top:597.05pt;width:277.1pt;height:46.9pt;z-index:251808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" filled="f" stroked="f" strokeweight=".5pt">
                <v:textbox>
                  <w:txbxContent>
                    <w:p w14:paraId="44AE5D38" w14:textId="3A79A468" w:rsidR="00EE00BA" w:rsidRDefault="00EE00BA" w:rsidP="00EE00B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계산한 값을 통해 금일이 몇 주차인지 효율적으로</w:t>
                      </w:r>
                    </w:p>
                    <w:p w14:paraId="3F5DC9E2" w14:textId="24894DC0" w:rsidR="00EE00BA" w:rsidRPr="00EE00BA" w:rsidRDefault="00EE00BA" w:rsidP="00EE00BA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계산합니다.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349BCF8" wp14:editId="08ADE769">
                <wp:simplePos x="0" y="0"/>
                <wp:positionH relativeFrom="page">
                  <wp:posOffset>4009242</wp:posOffset>
                </wp:positionH>
                <wp:positionV relativeFrom="paragraph">
                  <wp:posOffset>4984277</wp:posOffset>
                </wp:positionV>
                <wp:extent cx="3519377" cy="595424"/>
                <wp:effectExtent l="0" t="0" r="0" b="0"/>
                <wp:wrapNone/>
                <wp:docPr id="1670241648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377" cy="5954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18BD1A" w14:textId="1E5562E0" w:rsidR="00EE00BA" w:rsidRDefault="00EE00BA" w:rsidP="00EE00B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각 주차</w:t>
                            </w:r>
                            <w:r w:rsidR="00ED0E9B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별 요일이 몇 개 포함되었는지 계산합니다. </w:t>
                            </w:r>
                          </w:p>
                          <w:p w14:paraId="69CA9FB8" w14:textId="29AFD9B3" w:rsidR="00EE00BA" w:rsidRPr="007E60A7" w:rsidRDefault="00EE00BA" w:rsidP="00EE00B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월 기준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2,7,7,7,7,1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로 계산됩니다.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BCF8" id="_x0000_s1041" type="#_x0000_t202" style="position:absolute;margin-left:315.7pt;margin-top:392.45pt;width:277.1pt;height:46.9pt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" filled="f" stroked="f" strokeweight=".5pt">
                <v:textbox>
                  <w:txbxContent>
                    <w:p w14:paraId="7018BD1A" w14:textId="1E5562E0" w:rsidR="00EE00BA" w:rsidRDefault="00EE00BA" w:rsidP="00EE00B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각 주차</w:t>
                      </w:r>
                      <w:r w:rsidR="00ED0E9B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별 요일이 몇 개 포함되었는지 계산합니다.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</w:p>
                    <w:p w14:paraId="69CA9FB8" w14:textId="29AFD9B3" w:rsidR="00EE00BA" w:rsidRPr="007E60A7" w:rsidRDefault="00EE00BA" w:rsidP="00EE00BA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1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2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월 기준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2,7,7,7,7,1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로 계산됩니다.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9D85D24" wp14:editId="1F8141FA">
                <wp:simplePos x="0" y="0"/>
                <wp:positionH relativeFrom="margin">
                  <wp:posOffset>3787612</wp:posOffset>
                </wp:positionH>
                <wp:positionV relativeFrom="paragraph">
                  <wp:posOffset>1869411</wp:posOffset>
                </wp:positionV>
                <wp:extent cx="2796362" cy="978195"/>
                <wp:effectExtent l="0" t="0" r="0" b="0"/>
                <wp:wrapNone/>
                <wp:docPr id="48315437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6362" cy="978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41311D" w14:textId="77777777" w:rsidR="00EE00BA" w:rsidRDefault="00EE00BA" w:rsidP="00C478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금월의 날짜를 처리합니다.</w:t>
                            </w:r>
                          </w:p>
                          <w:p w14:paraId="247F390A" w14:textId="62753D57" w:rsidR="00EE00BA" w:rsidRDefault="00EE00BA" w:rsidP="00C478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일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또는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일이 마지막인지</w:t>
                            </w:r>
                          </w:p>
                          <w:p w14:paraId="2E1E971E" w14:textId="29CBE11D" w:rsidR="00EE00BA" w:rsidRPr="007E60A7" w:rsidRDefault="00EE00BA" w:rsidP="00C478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또는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월인지 등의 정보를 추출합니다.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85D24" id="_x0000_s1042" type="#_x0000_t202" style="position:absolute;margin-left:298.25pt;margin-top:147.2pt;width:220.2pt;height:77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+O4HQ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" filled="f" stroked="f" strokeweight=".5pt">
                <v:textbox>
                  <w:txbxContent>
                    <w:p w14:paraId="1C41311D" w14:textId="77777777" w:rsidR="00EE00BA" w:rsidRDefault="00EE00BA" w:rsidP="00C47805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금월의 날짜를 처리합니다.</w:t>
                      </w:r>
                    </w:p>
                    <w:p w14:paraId="247F390A" w14:textId="62753D57" w:rsidR="00EE00BA" w:rsidRDefault="00EE00BA" w:rsidP="00C47805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3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0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일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또는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일이 마지막인지</w:t>
                      </w:r>
                    </w:p>
                    <w:p w14:paraId="2E1E971E" w14:textId="29CBE11D" w:rsidR="00EE00BA" w:rsidRPr="007E60A7" w:rsidRDefault="00EE00BA" w:rsidP="00C47805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또는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2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월인지 등의 정보를 추출합니다.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7AAC">
        <w:rPr>
          <w:b/>
          <w:bCs/>
          <w:noProof/>
          <w:sz w:val="22"/>
          <w:szCs w:val="22"/>
        </w:rPr>
        <w:drawing>
          <wp:inline distT="0" distB="0" distL="0" distR="0" wp14:anchorId="7C73ACDC" wp14:editId="5564247C">
            <wp:extent cx="5412105" cy="7740650"/>
            <wp:effectExtent l="0" t="0" r="0" b="0"/>
            <wp:docPr id="18755723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6FD05" w14:textId="3DE55E17" w:rsidR="00797AAC" w:rsidRDefault="00797AAC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35777D1" w14:textId="77777777" w:rsidR="00797AAC" w:rsidRDefault="00797AAC" w:rsidP="00967B57">
      <w:pPr>
        <w:rPr>
          <w:b/>
          <w:bCs/>
          <w:sz w:val="22"/>
          <w:szCs w:val="22"/>
        </w:rPr>
      </w:pPr>
    </w:p>
    <w:p w14:paraId="20BB25EF" w14:textId="07CFBCB9" w:rsidR="00797AAC" w:rsidRDefault="00EE00BA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5620740" wp14:editId="5027DB91">
                <wp:simplePos x="0" y="0"/>
                <wp:positionH relativeFrom="page">
                  <wp:align>right</wp:align>
                </wp:positionH>
                <wp:positionV relativeFrom="paragraph">
                  <wp:posOffset>4240870</wp:posOffset>
                </wp:positionV>
                <wp:extent cx="3646761" cy="1573619"/>
                <wp:effectExtent l="0" t="0" r="0" b="7620"/>
                <wp:wrapNone/>
                <wp:docPr id="35262838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6761" cy="15736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E6962A" w14:textId="11A7BD27" w:rsidR="00EE00BA" w:rsidRDefault="00EE00BA" w:rsidP="00EE00B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계산했던 정보들을 통해,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주차별로 가용 금액을 편성한 후,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사용자의 지출을 비교하여 남은 가용금액을 안내합니다.</w:t>
                            </w:r>
                          </w:p>
                          <w:p w14:paraId="4B875A91" w14:textId="7DB14455" w:rsidR="00EE00BA" w:rsidRDefault="00EE00BA" w:rsidP="00EE00B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(</w:t>
                            </w:r>
                            <w:r w:rsidR="00ED0E9B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ex </w:t>
                            </w:r>
                            <w:r w:rsidR="00ED0E9B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월화수목금토일이 모두 포함된 주는 </w:t>
                            </w:r>
                            <w:r w:rsidR="00ED0E9B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70,000</w:t>
                            </w:r>
                            <w:r w:rsidR="00ED0E9B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편성,</w:t>
                            </w:r>
                          </w:p>
                          <w:p w14:paraId="0D6A6BF4" w14:textId="241F1EA6" w:rsidR="00ED0E9B" w:rsidRPr="00EE00BA" w:rsidRDefault="00ED0E9B" w:rsidP="00EE00B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월화만 포함된 주는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20,000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편성)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20740" id="_x0000_s1043" type="#_x0000_t202" style="position:absolute;margin-left:235.95pt;margin-top:333.95pt;width:287.15pt;height:123.9pt;z-index:2518108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" filled="f" stroked="f" strokeweight=".5pt">
                <v:textbox>
                  <w:txbxContent>
                    <w:p w14:paraId="16E6962A" w14:textId="11A7BD27" w:rsidR="00EE00BA" w:rsidRDefault="00EE00BA" w:rsidP="00EE00B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계산했던 정보들을 통해,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주차별로 가용 금액을 편성한 후,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사용자의 지출을 비교하여 남은 가용금액을 안내합니다.</w:t>
                      </w:r>
                    </w:p>
                    <w:p w14:paraId="4B875A91" w14:textId="7DB14455" w:rsidR="00EE00BA" w:rsidRDefault="00EE00BA" w:rsidP="00EE00B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(</w:t>
                      </w:r>
                      <w:r w:rsidR="00ED0E9B">
                        <w:rPr>
                          <w:b/>
                          <w:bCs/>
                          <w:sz w:val="22"/>
                          <w:szCs w:val="22"/>
                        </w:rPr>
                        <w:t xml:space="preserve">ex </w:t>
                      </w:r>
                      <w:proofErr w:type="spellStart"/>
                      <w:r w:rsidR="00ED0E9B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월화수목금토일이</w:t>
                      </w:r>
                      <w:proofErr w:type="spellEnd"/>
                      <w:r w:rsidR="00ED0E9B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 모두 포함된 주는 </w:t>
                      </w:r>
                      <w:r w:rsidR="00ED0E9B">
                        <w:rPr>
                          <w:b/>
                          <w:bCs/>
                          <w:sz w:val="22"/>
                          <w:szCs w:val="22"/>
                        </w:rPr>
                        <w:t>70,000</w:t>
                      </w:r>
                      <w:r w:rsidR="00ED0E9B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편성,</w:t>
                      </w:r>
                    </w:p>
                    <w:p w14:paraId="0D6A6BF4" w14:textId="241F1EA6" w:rsidR="00ED0E9B" w:rsidRPr="00EE00BA" w:rsidRDefault="00ED0E9B" w:rsidP="00EE00BA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월화만 포함된 주는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20,000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편성)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97AAC">
        <w:rPr>
          <w:b/>
          <w:bCs/>
          <w:noProof/>
          <w:sz w:val="22"/>
          <w:szCs w:val="22"/>
        </w:rPr>
        <w:drawing>
          <wp:inline distT="0" distB="0" distL="0" distR="0" wp14:anchorId="54F1A2BD" wp14:editId="00727BC6">
            <wp:extent cx="6092190" cy="5805170"/>
            <wp:effectExtent l="0" t="0" r="3810" b="5080"/>
            <wp:docPr id="36486947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58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0743" w14:textId="76B1C17D" w:rsidR="00797AAC" w:rsidRDefault="00797AAC" w:rsidP="00967B57">
      <w:pPr>
        <w:rPr>
          <w:b/>
          <w:bCs/>
          <w:sz w:val="22"/>
          <w:szCs w:val="22"/>
        </w:rPr>
      </w:pPr>
    </w:p>
    <w:p w14:paraId="5F693B19" w14:textId="33461B05" w:rsidR="00797AAC" w:rsidRDefault="00797AAC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28776E94" wp14:editId="198AEBF4">
            <wp:extent cx="6092190" cy="3041015"/>
            <wp:effectExtent l="0" t="0" r="3810" b="6985"/>
            <wp:docPr id="1589436980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8B9A" w14:textId="05BAC331" w:rsidR="00797AAC" w:rsidRDefault="00797AAC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4D1A8D97" w14:textId="77777777" w:rsidR="00797AAC" w:rsidRDefault="00797AAC" w:rsidP="00967B57">
      <w:pPr>
        <w:rPr>
          <w:b/>
          <w:bCs/>
          <w:sz w:val="22"/>
          <w:szCs w:val="22"/>
        </w:rPr>
      </w:pPr>
    </w:p>
    <w:p w14:paraId="268C1696" w14:textId="77777777" w:rsidR="00797AAC" w:rsidRDefault="00797AAC" w:rsidP="00967B57">
      <w:pPr>
        <w:rPr>
          <w:b/>
          <w:bCs/>
          <w:sz w:val="22"/>
          <w:szCs w:val="22"/>
        </w:rPr>
      </w:pPr>
    </w:p>
    <w:p w14:paraId="602A266D" w14:textId="29B097CB" w:rsidR="00797AAC" w:rsidRDefault="00797AAC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4DA89936" wp14:editId="58435213">
            <wp:extent cx="6092190" cy="4646295"/>
            <wp:effectExtent l="0" t="0" r="3810" b="1905"/>
            <wp:docPr id="116386910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07F3F" w14:textId="557C08D4" w:rsidR="00797AAC" w:rsidRDefault="00797AAC" w:rsidP="00C47805">
      <w:pPr>
        <w:spacing w:line="240" w:lineRule="auto"/>
        <w:rPr>
          <w:b/>
          <w:bCs/>
          <w:sz w:val="22"/>
          <w:szCs w:val="22"/>
        </w:rPr>
      </w:pPr>
    </w:p>
    <w:p w14:paraId="37B4A6DD" w14:textId="1815B83F" w:rsidR="00797AAC" w:rsidRDefault="00ED0E9B" w:rsidP="00797AAC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자금 데이터를 분석하여 각 목록 별,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계획 대비 지출한 금액,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잔여 금액을 안내합니다.</w:t>
      </w:r>
      <w:r w:rsidR="00797AAC">
        <w:rPr>
          <w:b/>
          <w:bCs/>
          <w:sz w:val="22"/>
          <w:szCs w:val="22"/>
        </w:rPr>
        <w:br w:type="page"/>
      </w:r>
    </w:p>
    <w:p w14:paraId="4FE595FC" w14:textId="6483C5A2" w:rsidR="00C47805" w:rsidRDefault="00C772D9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6FC4518" wp14:editId="34A6A47A">
                <wp:simplePos x="0" y="0"/>
                <wp:positionH relativeFrom="margin">
                  <wp:align>right</wp:align>
                </wp:positionH>
                <wp:positionV relativeFrom="paragraph">
                  <wp:posOffset>266700</wp:posOffset>
                </wp:positionV>
                <wp:extent cx="3519170" cy="594995"/>
                <wp:effectExtent l="0" t="0" r="5080" b="0"/>
                <wp:wrapNone/>
                <wp:docPr id="180355938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94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74C02F" w14:textId="5B5FFE70" w:rsidR="00ED0E9B" w:rsidRPr="007E60A7" w:rsidRDefault="00ED0E9B" w:rsidP="00ED0E9B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통계 그래프는 그래픽처리를 통해 직접 구현하였습니다.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4518" id="_x0000_s1044" type="#_x0000_t202" style="position:absolute;margin-left:225.9pt;margin-top:21pt;width:277.1pt;height:46.85pt;z-index:251812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" fillcolor="white [3212]" stroked="f" strokeweight=".5pt">
                <v:textbox>
                  <w:txbxContent>
                    <w:p w14:paraId="7074C02F" w14:textId="5B5FFE70" w:rsidR="00ED0E9B" w:rsidRPr="007E60A7" w:rsidRDefault="00ED0E9B" w:rsidP="00ED0E9B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통계 그래프는 그래픽처리를 통해 직접 구현하였습니다.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F98CE5" w14:textId="295C103B" w:rsidR="00C47805" w:rsidRDefault="00C772D9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F817355" wp14:editId="2DC18062">
                <wp:simplePos x="0" y="0"/>
                <wp:positionH relativeFrom="margin">
                  <wp:posOffset>2988959</wp:posOffset>
                </wp:positionH>
                <wp:positionV relativeFrom="paragraph">
                  <wp:posOffset>3010432</wp:posOffset>
                </wp:positionV>
                <wp:extent cx="3519170" cy="2222205"/>
                <wp:effectExtent l="0" t="0" r="5080" b="6985"/>
                <wp:wrapNone/>
                <wp:docPr id="515085849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2222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DFAC3" w14:textId="77777777" w:rsidR="00C772D9" w:rsidRPr="00C772D9" w:rsidRDefault="00C772D9" w:rsidP="00C772D9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C772D9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init() 메소드는 뷰의 초기화를 담당합니다.</w:t>
                            </w:r>
                          </w:p>
                          <w:p w14:paraId="4EA9D5B1" w14:textId="77777777" w:rsidR="00C772D9" w:rsidRPr="00C772D9" w:rsidRDefault="00C772D9" w:rsidP="00C772D9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C772D9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그레이</w:t>
                            </w:r>
                            <w:r w:rsidRPr="00C772D9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컬러로 나머지 부분을 나타내는 페인트(remainingPaint)와, 세그먼트의 사용된 부분을 나타내는 페인트 배열(usedPaints)을 초기화합니다.</w:t>
                            </w:r>
                          </w:p>
                          <w:p w14:paraId="1B076E92" w14:textId="6477D2BF" w:rsidR="00C772D9" w:rsidRPr="007E60A7" w:rsidRDefault="00C772D9" w:rsidP="00C772D9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C772D9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페인트</w:t>
                            </w:r>
                            <w:r w:rsidRPr="00C772D9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배열의 각 페인트는 서로 다른 색상을 가지고 있으며, 그림자 형태의 사각형(rectF)을 생성합니다.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17355" id="_x0000_s1045" type="#_x0000_t202" style="position:absolute;margin-left:235.35pt;margin-top:237.05pt;width:277.1pt;height:17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" fillcolor="white [3212]" stroked="f" strokeweight=".5pt">
                <v:textbox>
                  <w:txbxContent>
                    <w:p w14:paraId="339DFAC3" w14:textId="77777777" w:rsidR="00C772D9" w:rsidRPr="00C772D9" w:rsidRDefault="00C772D9" w:rsidP="00C772D9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proofErr w:type="spellStart"/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>init</w:t>
                      </w:r>
                      <w:proofErr w:type="spellEnd"/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>() 메소드는 뷰의 초기화를 담당합니다.</w:t>
                      </w:r>
                    </w:p>
                    <w:p w14:paraId="4EA9D5B1" w14:textId="77777777" w:rsidR="00C772D9" w:rsidRPr="00C772D9" w:rsidRDefault="00C772D9" w:rsidP="00C772D9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C772D9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그레이</w:t>
                      </w:r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 xml:space="preserve"> 컬러로 나머지 부분을 나타내는 페인트(</w:t>
                      </w:r>
                      <w:proofErr w:type="spellStart"/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>remainingPaint</w:t>
                      </w:r>
                      <w:proofErr w:type="spellEnd"/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>)와, 세그먼트의 사용된 부분을 나타내는 페인트 배열(</w:t>
                      </w:r>
                      <w:proofErr w:type="spellStart"/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>usedPaints</w:t>
                      </w:r>
                      <w:proofErr w:type="spellEnd"/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>)을 초기화합니다.</w:t>
                      </w:r>
                    </w:p>
                    <w:p w14:paraId="1B076E92" w14:textId="6477D2BF" w:rsidR="00C772D9" w:rsidRPr="007E60A7" w:rsidRDefault="00C772D9" w:rsidP="00C772D9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 w:rsidRPr="00C772D9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페인트</w:t>
                      </w:r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 xml:space="preserve"> 배열의 각 페인트는 서로 다른 색상을 가지고 있으며, 그림자 형태의 사각형(</w:t>
                      </w:r>
                      <w:proofErr w:type="spellStart"/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>rectF</w:t>
                      </w:r>
                      <w:proofErr w:type="spellEnd"/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>)을 생성합니다.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7AAC">
        <w:rPr>
          <w:b/>
          <w:bCs/>
          <w:noProof/>
          <w:sz w:val="22"/>
          <w:szCs w:val="22"/>
        </w:rPr>
        <w:drawing>
          <wp:inline distT="0" distB="0" distL="0" distR="0" wp14:anchorId="25FE8B49" wp14:editId="4371BA74">
            <wp:extent cx="6092190" cy="4199861"/>
            <wp:effectExtent l="0" t="0" r="3810" b="0"/>
            <wp:docPr id="709180229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117" cy="420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09B8" w14:textId="4BE76FE4" w:rsidR="00797AAC" w:rsidRDefault="00C772D9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1D1F4CA" wp14:editId="58F8E256">
                <wp:simplePos x="0" y="0"/>
                <wp:positionH relativeFrom="margin">
                  <wp:posOffset>3489856</wp:posOffset>
                </wp:positionH>
                <wp:positionV relativeFrom="paragraph">
                  <wp:posOffset>2111863</wp:posOffset>
                </wp:positionV>
                <wp:extent cx="3519170" cy="1509824"/>
                <wp:effectExtent l="0" t="0" r="0" b="0"/>
                <wp:wrapNone/>
                <wp:docPr id="1955256571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15098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6656EA" w14:textId="1434BDC7" w:rsidR="00C772D9" w:rsidRDefault="00C772D9" w:rsidP="00C772D9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C772D9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Firebase에서 월별 사용자의 지출 데이터를 가져옵니다.</w:t>
                            </w:r>
                          </w:p>
                          <w:p w14:paraId="192C6EAA" w14:textId="1571078F" w:rsidR="00C772D9" w:rsidRPr="007E60A7" w:rsidRDefault="00C772D9" w:rsidP="00C772D9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C772D9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데이터베이스에서</w:t>
                            </w:r>
                            <w:r w:rsidRPr="00C772D9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경로의 데이터를 읽어와서, 각 카테고리에 따른 지출을 세그먼트 배열에 할당합니다.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1F4CA" id="_x0000_s1046" type="#_x0000_t202" style="position:absolute;margin-left:274.8pt;margin-top:166.3pt;width:277.1pt;height:118.9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" filled="f" stroked="f" strokeweight=".5pt">
                <v:textbox>
                  <w:txbxContent>
                    <w:p w14:paraId="136656EA" w14:textId="1434BDC7" w:rsidR="00C772D9" w:rsidRDefault="00C772D9" w:rsidP="00C772D9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>Firebase에서 월별 사용자의 지출 데이터를 가져옵니다.</w:t>
                      </w:r>
                    </w:p>
                    <w:p w14:paraId="192C6EAA" w14:textId="1571078F" w:rsidR="00C772D9" w:rsidRPr="007E60A7" w:rsidRDefault="00C772D9" w:rsidP="00C772D9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 w:rsidRPr="00C772D9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데이터베이스에서</w:t>
                      </w:r>
                      <w:r w:rsidRPr="00C772D9">
                        <w:rPr>
                          <w:b/>
                          <w:bCs/>
                          <w:sz w:val="22"/>
                          <w:szCs w:val="22"/>
                        </w:rPr>
                        <w:t xml:space="preserve"> 경로의 데이터를 읽어와서, 각 카테고리에 따른 지출을 세그먼트 배열에 할당합니다.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7AAC">
        <w:rPr>
          <w:b/>
          <w:bCs/>
          <w:noProof/>
          <w:sz w:val="22"/>
          <w:szCs w:val="22"/>
        </w:rPr>
        <w:drawing>
          <wp:inline distT="0" distB="0" distL="0" distR="0" wp14:anchorId="3C9382C5" wp14:editId="1B501641">
            <wp:extent cx="6091973" cy="5177864"/>
            <wp:effectExtent l="0" t="0" r="4445" b="3810"/>
            <wp:docPr id="106413544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921" cy="51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231F3" w14:textId="394804B4" w:rsidR="00797AAC" w:rsidRDefault="00ED0E9B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E10F9E9" wp14:editId="5A1D0BBE">
                <wp:simplePos x="0" y="0"/>
                <wp:positionH relativeFrom="column">
                  <wp:posOffset>810422</wp:posOffset>
                </wp:positionH>
                <wp:positionV relativeFrom="paragraph">
                  <wp:posOffset>2816225</wp:posOffset>
                </wp:positionV>
                <wp:extent cx="1169581" cy="138223"/>
                <wp:effectExtent l="0" t="0" r="12065" b="14605"/>
                <wp:wrapNone/>
                <wp:docPr id="797878287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81" cy="13822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B9E21" id="직사각형 62" o:spid="_x0000_s1026" style="position:absolute;left:0;text-align:left;margin-left:63.8pt;margin-top:221.75pt;width:92.1pt;height:10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" fillcolor="white [3212]" strokecolor="white [3212]" strokeweight="2pt"/>
            </w:pict>
          </mc:Fallback>
        </mc:AlternateContent>
      </w:r>
      <w:r w:rsidR="00797AAC">
        <w:rPr>
          <w:b/>
          <w:bCs/>
          <w:noProof/>
          <w:sz w:val="22"/>
          <w:szCs w:val="22"/>
        </w:rPr>
        <w:drawing>
          <wp:inline distT="0" distB="0" distL="0" distR="0" wp14:anchorId="537F9378" wp14:editId="06DCD7F3">
            <wp:extent cx="5687601" cy="3221665"/>
            <wp:effectExtent l="0" t="0" r="8890" b="0"/>
            <wp:docPr id="1136649185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43" cy="3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4B74" w14:textId="31F8424F" w:rsidR="00EA7D61" w:rsidRDefault="00FD6605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6BCCEE8" wp14:editId="4B8E1F7F">
                <wp:simplePos x="0" y="0"/>
                <wp:positionH relativeFrom="margin">
                  <wp:posOffset>2583904</wp:posOffset>
                </wp:positionH>
                <wp:positionV relativeFrom="paragraph">
                  <wp:posOffset>158410</wp:posOffset>
                </wp:positionV>
                <wp:extent cx="3519170" cy="669851"/>
                <wp:effectExtent l="0" t="0" r="0" b="0"/>
                <wp:wrapNone/>
                <wp:docPr id="209105203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6698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A4EB0B" w14:textId="35711B3D" w:rsidR="00FD6605" w:rsidRPr="007E60A7" w:rsidRDefault="00FD6605" w:rsidP="00FD66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FD6605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데이터가</w:t>
                            </w:r>
                            <w:r w:rsidRPr="00FD660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업데이트되면, invalidate()를 호출하여 뷰를 다시 그리도록 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CCEE8" id="_x0000_s1047" type="#_x0000_t202" style="position:absolute;margin-left:203.45pt;margin-top:12.45pt;width:277.1pt;height:52.7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" filled="f" stroked="f" strokeweight=".5pt">
                <v:textbox>
                  <w:txbxContent>
                    <w:p w14:paraId="28A4EB0B" w14:textId="35711B3D" w:rsidR="00FD6605" w:rsidRPr="007E60A7" w:rsidRDefault="00FD6605" w:rsidP="00FD6605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 w:rsidRPr="00FD6605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데이터가</w:t>
                      </w:r>
                      <w:r w:rsidRPr="00FD6605">
                        <w:rPr>
                          <w:b/>
                          <w:bCs/>
                          <w:sz w:val="22"/>
                          <w:szCs w:val="22"/>
                        </w:rPr>
                        <w:t xml:space="preserve"> 업데이트되면, invalidate()를 호출하여 뷰를 다시 그리도록 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F4AFA7" w14:textId="1C14A466" w:rsidR="00797AAC" w:rsidRDefault="00FD6605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432BCD4" wp14:editId="5B32D6A4">
                <wp:simplePos x="0" y="0"/>
                <wp:positionH relativeFrom="margin">
                  <wp:posOffset>1990548</wp:posOffset>
                </wp:positionH>
                <wp:positionV relativeFrom="paragraph">
                  <wp:posOffset>5711914</wp:posOffset>
                </wp:positionV>
                <wp:extent cx="3519170" cy="382772"/>
                <wp:effectExtent l="0" t="0" r="0" b="0"/>
                <wp:wrapNone/>
                <wp:docPr id="1793342485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3827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354769" w14:textId="34AD8B2B" w:rsidR="00FD6605" w:rsidRPr="007E60A7" w:rsidRDefault="00FD6605" w:rsidP="00FD66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FD6605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주어진</w:t>
                            </w:r>
                            <w:r w:rsidRPr="00FD660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배열의 모든 요소를 더한 값을 반환합니다.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2BCD4" id="_x0000_s1048" type="#_x0000_t202" style="position:absolute;margin-left:156.75pt;margin-top:449.75pt;width:277.1pt;height:30.1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" filled="f" stroked="f" strokeweight=".5pt">
                <v:textbox>
                  <w:txbxContent>
                    <w:p w14:paraId="6F354769" w14:textId="34AD8B2B" w:rsidR="00FD6605" w:rsidRPr="007E60A7" w:rsidRDefault="00FD6605" w:rsidP="00FD6605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 w:rsidRPr="00FD6605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주어진</w:t>
                      </w:r>
                      <w:r w:rsidRPr="00FD6605">
                        <w:rPr>
                          <w:b/>
                          <w:bCs/>
                          <w:sz w:val="22"/>
                          <w:szCs w:val="22"/>
                        </w:rPr>
                        <w:t xml:space="preserve"> 배열의 모든 요소를 더한 값을 반환합니다.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FF8E824" wp14:editId="5D1F12FD">
                <wp:simplePos x="0" y="0"/>
                <wp:positionH relativeFrom="margin">
                  <wp:posOffset>2862403</wp:posOffset>
                </wp:positionH>
                <wp:positionV relativeFrom="paragraph">
                  <wp:posOffset>767331</wp:posOffset>
                </wp:positionV>
                <wp:extent cx="3519170" cy="1509823"/>
                <wp:effectExtent l="0" t="0" r="0" b="0"/>
                <wp:wrapNone/>
                <wp:docPr id="1960222214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15098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6EE722" w14:textId="77777777" w:rsidR="00FD6605" w:rsidRPr="00FD6605" w:rsidRDefault="00FD6605" w:rsidP="00FD66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FD6605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뷰를</w:t>
                            </w:r>
                            <w:r w:rsidRPr="00FD660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그리는 핵심 메소드입니다.</w:t>
                            </w:r>
                          </w:p>
                          <w:p w14:paraId="14A5BF86" w14:textId="62232F48" w:rsidR="00FD6605" w:rsidRPr="00FD6605" w:rsidRDefault="00FD6605" w:rsidP="00FD66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FD6605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각</w:t>
                            </w:r>
                            <w:r w:rsidRPr="00FD660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세그먼트에 대한 사용된 부분과 남은 부분을 계산하여 원호(arc)를 그립니다.</w:t>
                            </w:r>
                          </w:p>
                          <w:p w14:paraId="7E709B9D" w14:textId="35B125B0" w:rsidR="00C772D9" w:rsidRPr="007E60A7" w:rsidRDefault="00FD6605" w:rsidP="00FD66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FD6605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캔버스에</w:t>
                            </w:r>
                            <w:r w:rsidRPr="00FD660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남은 부분은 usedPaints 배열로, 사용된 부분은 remainingPaint로 그립니다.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8E824" id="_x0000_s1049" type="#_x0000_t202" style="position:absolute;margin-left:225.4pt;margin-top:60.4pt;width:277.1pt;height:118.9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" filled="f" stroked="f" strokeweight=".5pt">
                <v:textbox>
                  <w:txbxContent>
                    <w:p w14:paraId="176EE722" w14:textId="77777777" w:rsidR="00FD6605" w:rsidRPr="00FD6605" w:rsidRDefault="00FD6605" w:rsidP="00FD6605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FD6605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뷰를</w:t>
                      </w:r>
                      <w:r w:rsidRPr="00FD6605">
                        <w:rPr>
                          <w:b/>
                          <w:bCs/>
                          <w:sz w:val="22"/>
                          <w:szCs w:val="22"/>
                        </w:rPr>
                        <w:t xml:space="preserve"> 그리는 핵심 메소드입니다.</w:t>
                      </w:r>
                    </w:p>
                    <w:p w14:paraId="14A5BF86" w14:textId="62232F48" w:rsidR="00FD6605" w:rsidRPr="00FD6605" w:rsidRDefault="00FD6605" w:rsidP="00FD6605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FD6605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각</w:t>
                      </w:r>
                      <w:r w:rsidRPr="00FD6605">
                        <w:rPr>
                          <w:b/>
                          <w:bCs/>
                          <w:sz w:val="22"/>
                          <w:szCs w:val="22"/>
                        </w:rPr>
                        <w:t xml:space="preserve"> 세그먼트에 대한 사용된 부분과 남은 부분을 계산하여 원호(arc)를 그립니다.</w:t>
                      </w:r>
                    </w:p>
                    <w:p w14:paraId="7E709B9D" w14:textId="35B125B0" w:rsidR="00C772D9" w:rsidRPr="007E60A7" w:rsidRDefault="00FD6605" w:rsidP="00FD6605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 w:rsidRPr="00FD6605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캔버스에</w:t>
                      </w:r>
                      <w:r w:rsidRPr="00FD6605">
                        <w:rPr>
                          <w:b/>
                          <w:bCs/>
                          <w:sz w:val="22"/>
                          <w:szCs w:val="22"/>
                        </w:rPr>
                        <w:t xml:space="preserve"> 남은 부분은 </w:t>
                      </w:r>
                      <w:proofErr w:type="spellStart"/>
                      <w:r w:rsidRPr="00FD6605">
                        <w:rPr>
                          <w:b/>
                          <w:bCs/>
                          <w:sz w:val="22"/>
                          <w:szCs w:val="22"/>
                        </w:rPr>
                        <w:t>usedPaints</w:t>
                      </w:r>
                      <w:proofErr w:type="spellEnd"/>
                      <w:r w:rsidRPr="00FD6605">
                        <w:rPr>
                          <w:b/>
                          <w:bCs/>
                          <w:sz w:val="22"/>
                          <w:szCs w:val="22"/>
                        </w:rPr>
                        <w:t xml:space="preserve"> 배열로, 사용된 부분은 </w:t>
                      </w:r>
                      <w:proofErr w:type="spellStart"/>
                      <w:r w:rsidRPr="00FD6605">
                        <w:rPr>
                          <w:b/>
                          <w:bCs/>
                          <w:sz w:val="22"/>
                          <w:szCs w:val="22"/>
                        </w:rPr>
                        <w:t>remainingPaint</w:t>
                      </w:r>
                      <w:proofErr w:type="spellEnd"/>
                      <w:r w:rsidRPr="00FD6605">
                        <w:rPr>
                          <w:b/>
                          <w:bCs/>
                          <w:sz w:val="22"/>
                          <w:szCs w:val="22"/>
                        </w:rPr>
                        <w:t>로 그립니다.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7AAC">
        <w:rPr>
          <w:b/>
          <w:bCs/>
          <w:noProof/>
          <w:sz w:val="22"/>
          <w:szCs w:val="22"/>
        </w:rPr>
        <w:drawing>
          <wp:inline distT="0" distB="0" distL="0" distR="0" wp14:anchorId="1A0FA547" wp14:editId="1030B382">
            <wp:extent cx="6092049" cy="6262577"/>
            <wp:effectExtent l="0" t="0" r="4445" b="5080"/>
            <wp:docPr id="1886879230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043" cy="626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94FA" w14:textId="62B8C8F4" w:rsidR="00442117" w:rsidRDefault="00442117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442117" w:rsidRPr="00D63BC8" w14:paraId="3B663963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154D3E1" w14:textId="77777777" w:rsidR="00442117" w:rsidRPr="00B75D48" w:rsidRDefault="00442117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E512E32" w14:textId="77777777" w:rsidR="00442117" w:rsidRPr="00D63BC8" w:rsidRDefault="00442117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5F10DA56" w14:textId="77777777" w:rsidR="00442117" w:rsidRDefault="00442117" w:rsidP="00967B57">
      <w:pPr>
        <w:rPr>
          <w:b/>
          <w:bCs/>
          <w:sz w:val="22"/>
          <w:szCs w:val="22"/>
        </w:rPr>
      </w:pPr>
    </w:p>
    <w:p w14:paraId="32528718" w14:textId="77777777" w:rsidR="00442117" w:rsidRDefault="00442117" w:rsidP="00967B57">
      <w:pPr>
        <w:rPr>
          <w:b/>
          <w:bCs/>
          <w:sz w:val="22"/>
          <w:szCs w:val="22"/>
        </w:rPr>
      </w:pPr>
    </w:p>
    <w:p w14:paraId="0B47DF92" w14:textId="77777777" w:rsidR="00442117" w:rsidRDefault="00442117" w:rsidP="00967B57">
      <w:pPr>
        <w:rPr>
          <w:b/>
          <w:bCs/>
          <w:sz w:val="22"/>
          <w:szCs w:val="22"/>
        </w:rPr>
      </w:pPr>
    </w:p>
    <w:p w14:paraId="676B5596" w14:textId="762FD54A" w:rsidR="00442117" w:rsidRDefault="00C57E64" w:rsidP="00C57E64">
      <w:pPr>
        <w:jc w:val="center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4166B80" wp14:editId="31E9F3A0">
                <wp:simplePos x="0" y="0"/>
                <wp:positionH relativeFrom="rightMargin">
                  <wp:posOffset>-2668388</wp:posOffset>
                </wp:positionH>
                <wp:positionV relativeFrom="paragraph">
                  <wp:posOffset>4896485</wp:posOffset>
                </wp:positionV>
                <wp:extent cx="552450" cy="372110"/>
                <wp:effectExtent l="0" t="0" r="0" b="0"/>
                <wp:wrapNone/>
                <wp:docPr id="1435712573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B7AF92" w14:textId="23859837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66B80" id="_x0000_s1050" type="#_x0000_t202" style="position:absolute;left:0;text-align:left;margin-left:-210.1pt;margin-top:385.55pt;width:43.5pt;height:29.3pt;z-index:25174016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" filled="f" stroked="f" strokeweight=".5pt">
                <v:textbox>
                  <w:txbxContent>
                    <w:p w14:paraId="3CB7AF92" w14:textId="23859837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4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31168E9" wp14:editId="4F331199">
                <wp:simplePos x="0" y="0"/>
                <wp:positionH relativeFrom="rightMargin">
                  <wp:posOffset>-1328376</wp:posOffset>
                </wp:positionH>
                <wp:positionV relativeFrom="paragraph">
                  <wp:posOffset>5205124</wp:posOffset>
                </wp:positionV>
                <wp:extent cx="552450" cy="372110"/>
                <wp:effectExtent l="0" t="0" r="0" b="0"/>
                <wp:wrapNone/>
                <wp:docPr id="1883406462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3D569" w14:textId="5B622157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68E9" id="_x0000_s1051" type="#_x0000_t202" style="position:absolute;left:0;text-align:left;margin-left:-104.6pt;margin-top:409.85pt;width:43.5pt;height:29.3pt;z-index:25173811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" filled="f" stroked="f" strokeweight=".5pt">
                <v:textbox>
                  <w:txbxContent>
                    <w:p w14:paraId="2FF3D569" w14:textId="5B622157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64CCA80" wp14:editId="420BCD07">
                <wp:simplePos x="0" y="0"/>
                <wp:positionH relativeFrom="rightMargin">
                  <wp:posOffset>-1349656</wp:posOffset>
                </wp:positionH>
                <wp:positionV relativeFrom="paragraph">
                  <wp:posOffset>111760</wp:posOffset>
                </wp:positionV>
                <wp:extent cx="552450" cy="372110"/>
                <wp:effectExtent l="0" t="0" r="0" b="0"/>
                <wp:wrapNone/>
                <wp:docPr id="1322214165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39ACF7" w14:textId="0B038581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CCA80" id="_x0000_s1052" type="#_x0000_t202" style="position:absolute;left:0;text-align:left;margin-left:-106.25pt;margin-top:8.8pt;width:43.5pt;height:29.3pt;z-index:251736064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" filled="f" stroked="f" strokeweight=".5pt">
                <v:textbox>
                  <w:txbxContent>
                    <w:p w14:paraId="3939ACF7" w14:textId="0B038581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9CF15E3" wp14:editId="66B5EEA6">
                <wp:simplePos x="0" y="0"/>
                <wp:positionH relativeFrom="margin">
                  <wp:posOffset>3099774</wp:posOffset>
                </wp:positionH>
                <wp:positionV relativeFrom="paragraph">
                  <wp:posOffset>5128422</wp:posOffset>
                </wp:positionV>
                <wp:extent cx="406253" cy="0"/>
                <wp:effectExtent l="0" t="19050" r="32385" b="19050"/>
                <wp:wrapNone/>
                <wp:docPr id="672320995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488E7C" id="직선 연결선 56" o:spid="_x0000_s1026" style="position:absolute;left:0;text-align:lef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4.1pt,403.8pt" to="276.1pt,4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F1C7E4F" wp14:editId="222E21F8">
                <wp:simplePos x="0" y="0"/>
                <wp:positionH relativeFrom="margin">
                  <wp:posOffset>4386801</wp:posOffset>
                </wp:positionH>
                <wp:positionV relativeFrom="paragraph">
                  <wp:posOffset>5447532</wp:posOffset>
                </wp:positionV>
                <wp:extent cx="406253" cy="0"/>
                <wp:effectExtent l="0" t="19050" r="32385" b="19050"/>
                <wp:wrapNone/>
                <wp:docPr id="933702763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CCD20" id="직선 연결선 56" o:spid="_x0000_s1026" style="position:absolute;left:0;text-align:lef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45.4pt,428.95pt" to="377.4pt,4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719C665" wp14:editId="7DD0C5C5">
                <wp:simplePos x="0" y="0"/>
                <wp:positionH relativeFrom="margin">
                  <wp:posOffset>4418493</wp:posOffset>
                </wp:positionH>
                <wp:positionV relativeFrom="paragraph">
                  <wp:posOffset>343727</wp:posOffset>
                </wp:positionV>
                <wp:extent cx="406253" cy="0"/>
                <wp:effectExtent l="0" t="19050" r="32385" b="19050"/>
                <wp:wrapNone/>
                <wp:docPr id="1840819807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907CD5" id="직선 연결선 56" o:spid="_x0000_s1026" style="position:absolute;left:0;text-align:lef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47.9pt,27.05pt" to="379.9pt,2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C1A05DC" wp14:editId="5C33C1C5">
                <wp:simplePos x="0" y="0"/>
                <wp:positionH relativeFrom="rightMargin">
                  <wp:posOffset>-2866242</wp:posOffset>
                </wp:positionH>
                <wp:positionV relativeFrom="paragraph">
                  <wp:posOffset>520360</wp:posOffset>
                </wp:positionV>
                <wp:extent cx="552450" cy="372110"/>
                <wp:effectExtent l="0" t="0" r="0" b="0"/>
                <wp:wrapNone/>
                <wp:docPr id="1827250945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F8CE7" w14:textId="131D15D1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A05DC" id="_x0000_s1053" type="#_x0000_t202" style="position:absolute;left:0;text-align:left;margin-left:-225.7pt;margin-top:40.95pt;width:43.5pt;height:29.3pt;z-index:25172787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" filled="f" stroked="f" strokeweight=".5pt">
                <v:textbox>
                  <w:txbxContent>
                    <w:p w14:paraId="0B1F8CE7" w14:textId="131D15D1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F74C422" wp14:editId="1456A025">
                <wp:simplePos x="0" y="0"/>
                <wp:positionH relativeFrom="margin">
                  <wp:posOffset>2902112</wp:posOffset>
                </wp:positionH>
                <wp:positionV relativeFrom="paragraph">
                  <wp:posOffset>741045</wp:posOffset>
                </wp:positionV>
                <wp:extent cx="406253" cy="0"/>
                <wp:effectExtent l="0" t="19050" r="32385" b="19050"/>
                <wp:wrapNone/>
                <wp:docPr id="533651321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F1C207" id="직선 연결선 56" o:spid="_x0000_s1026" style="position:absolute;left:0;text-align:lef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8.5pt,58.35pt" to="260.5pt,5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 w:rsidR="00442117">
        <w:rPr>
          <w:b/>
          <w:bCs/>
          <w:noProof/>
          <w:sz w:val="22"/>
          <w:szCs w:val="22"/>
        </w:rPr>
        <w:drawing>
          <wp:inline distT="0" distB="0" distL="0" distR="0" wp14:anchorId="2494DDEC" wp14:editId="70014512">
            <wp:extent cx="2892612" cy="5954233"/>
            <wp:effectExtent l="0" t="0" r="3175" b="8890"/>
            <wp:docPr id="1291427712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852" cy="596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81D8" w14:textId="77777777" w:rsidR="00442117" w:rsidRDefault="00442117" w:rsidP="00967B57">
      <w:pPr>
        <w:rPr>
          <w:b/>
          <w:bCs/>
          <w:sz w:val="22"/>
          <w:szCs w:val="22"/>
        </w:rPr>
      </w:pPr>
    </w:p>
    <w:p w14:paraId="04606BD9" w14:textId="5C133B67" w:rsidR="00ED0E9B" w:rsidRDefault="00ED0E9B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>
        <w:rPr>
          <w:rFonts w:hint="eastAsia"/>
          <w:b/>
          <w:bCs/>
          <w:sz w:val="22"/>
          <w:szCs w:val="22"/>
        </w:rPr>
        <w:t>화살표를 클릭하면 이전 달,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다음 달의 자금 기록을 볼 수 있습니다.</w:t>
      </w:r>
    </w:p>
    <w:p w14:paraId="29D00E2B" w14:textId="1BE34685" w:rsidR="00ED0E9B" w:rsidRDefault="00ED0E9B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2): </w:t>
      </w:r>
      <w:r>
        <w:rPr>
          <w:rFonts w:hint="eastAsia"/>
          <w:b/>
          <w:bCs/>
          <w:sz w:val="22"/>
          <w:szCs w:val="22"/>
        </w:rPr>
        <w:t>클릭할 경우,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마이페이지로 이동합니다.</w:t>
      </w:r>
    </w:p>
    <w:p w14:paraId="3C83BCF2" w14:textId="48E07DB5" w:rsidR="00ED0E9B" w:rsidRDefault="00ED0E9B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3): </w:t>
      </w:r>
      <w:r>
        <w:rPr>
          <w:rFonts w:hint="eastAsia"/>
          <w:b/>
          <w:bCs/>
          <w:sz w:val="22"/>
          <w:szCs w:val="22"/>
        </w:rPr>
        <w:t>차트페이지에서 다른 페이지로 이동합니다.</w:t>
      </w:r>
    </w:p>
    <w:p w14:paraId="2088E31D" w14:textId="1BCCF3E4" w:rsidR="00ED0E9B" w:rsidRDefault="00ED0E9B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4): </w:t>
      </w:r>
      <w:r>
        <w:rPr>
          <w:rFonts w:hint="eastAsia"/>
          <w:b/>
          <w:bCs/>
          <w:sz w:val="22"/>
          <w:szCs w:val="22"/>
        </w:rPr>
        <w:t>차트페이지에서 플러스를 클릭할 경우,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지출/수입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내역 입력 페이지로 이동합니다.</w:t>
      </w:r>
    </w:p>
    <w:p w14:paraId="73A6D7F4" w14:textId="62B79823" w:rsidR="00DF1766" w:rsidRDefault="00DF1766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DF1766" w:rsidRPr="00D63BC8" w14:paraId="07F12739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759EF94" w14:textId="77777777" w:rsidR="00DF1766" w:rsidRPr="00B75D48" w:rsidRDefault="00DF1766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048E7CC" w14:textId="77777777" w:rsidR="00DF1766" w:rsidRPr="00D63BC8" w:rsidRDefault="00DF1766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38545127" w14:textId="77777777" w:rsidR="00DF1766" w:rsidRDefault="00DF1766" w:rsidP="00967B57">
      <w:pPr>
        <w:rPr>
          <w:b/>
          <w:bCs/>
          <w:sz w:val="22"/>
          <w:szCs w:val="22"/>
        </w:rPr>
      </w:pPr>
    </w:p>
    <w:p w14:paraId="789ACAB0" w14:textId="77777777" w:rsidR="00DF1766" w:rsidRDefault="00DF1766" w:rsidP="00967B57">
      <w:pPr>
        <w:rPr>
          <w:b/>
          <w:bCs/>
          <w:sz w:val="22"/>
          <w:szCs w:val="22"/>
        </w:rPr>
      </w:pPr>
    </w:p>
    <w:p w14:paraId="7F05B3ED" w14:textId="2C3A2FBE" w:rsidR="00DF1766" w:rsidRDefault="0013188E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35A4D06B" wp14:editId="24C21CDD">
            <wp:simplePos x="0" y="0"/>
            <wp:positionH relativeFrom="column">
              <wp:posOffset>152873</wp:posOffset>
            </wp:positionH>
            <wp:positionV relativeFrom="paragraph">
              <wp:posOffset>266065</wp:posOffset>
            </wp:positionV>
            <wp:extent cx="2799080" cy="5762625"/>
            <wp:effectExtent l="0" t="0" r="1270" b="9525"/>
            <wp:wrapSquare wrapText="bothSides"/>
            <wp:docPr id="1252408344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7E0B7B" w14:textId="5597663E" w:rsidR="00DF1766" w:rsidRDefault="0013188E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0D63AF21" wp14:editId="5C2A983A">
            <wp:extent cx="2799527" cy="5762625"/>
            <wp:effectExtent l="0" t="0" r="1270" b="0"/>
            <wp:docPr id="1421104787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031" cy="579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D8B">
        <w:rPr>
          <w:b/>
          <w:bCs/>
          <w:sz w:val="22"/>
          <w:szCs w:val="22"/>
        </w:rPr>
        <w:br w:type="textWrapping" w:clear="all"/>
      </w:r>
    </w:p>
    <w:p w14:paraId="151097A8" w14:textId="7542F523" w:rsidR="007B03A5" w:rsidRDefault="007B03A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해당 페이지에서 수입/지출을 선택한 후 내용에 맞게 입력을 하고 저장을 누르면 자금 D</w:t>
      </w:r>
      <w:r>
        <w:rPr>
          <w:b/>
          <w:bCs/>
          <w:sz w:val="22"/>
          <w:szCs w:val="22"/>
        </w:rPr>
        <w:t>B</w:t>
      </w:r>
      <w:r>
        <w:rPr>
          <w:rFonts w:hint="eastAsia"/>
          <w:b/>
          <w:bCs/>
          <w:sz w:val="22"/>
          <w:szCs w:val="22"/>
        </w:rPr>
        <w:t xml:space="preserve">의 </w:t>
      </w:r>
    </w:p>
    <w:p w14:paraId="716F4C6E" w14:textId="2124192C" w:rsidR="007B03A5" w:rsidRDefault="007B03A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데이터가 저장됩니다.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저장된 데이터를 통해 통계그래프,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계획 대비 지출,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주간 레포트,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캘린더 등 여러 요소가 저장과 동시에 변동됩니다</w:t>
      </w:r>
    </w:p>
    <w:p w14:paraId="1CAB9E95" w14:textId="7EEF78D7" w:rsidR="00EA7D61" w:rsidRDefault="00EA7D61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43FBD195" w14:textId="77777777" w:rsidR="00EA7D61" w:rsidRDefault="00EA7D61" w:rsidP="00967B57">
      <w:pPr>
        <w:rPr>
          <w:b/>
          <w:bCs/>
          <w:sz w:val="22"/>
          <w:szCs w:val="22"/>
        </w:rPr>
      </w:pPr>
    </w:p>
    <w:p w14:paraId="29AEE746" w14:textId="77777777" w:rsidR="00EA7D61" w:rsidRDefault="00EA7D61" w:rsidP="00967B57">
      <w:pPr>
        <w:rPr>
          <w:b/>
          <w:bCs/>
          <w:sz w:val="22"/>
          <w:szCs w:val="22"/>
        </w:rPr>
      </w:pPr>
    </w:p>
    <w:p w14:paraId="11CBAC66" w14:textId="77777777" w:rsidR="007B03A5" w:rsidRDefault="007B03A5" w:rsidP="00967B57">
      <w:pPr>
        <w:rPr>
          <w:b/>
          <w:bCs/>
          <w:sz w:val="22"/>
          <w:szCs w:val="22"/>
        </w:rPr>
      </w:pPr>
    </w:p>
    <w:p w14:paraId="4B6691E5" w14:textId="38BA8742" w:rsidR="00EA7D61" w:rsidRDefault="007B03A5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02E5380" wp14:editId="66E3C12C">
                <wp:simplePos x="0" y="0"/>
                <wp:positionH relativeFrom="margin">
                  <wp:align>right</wp:align>
                </wp:positionH>
                <wp:positionV relativeFrom="paragraph">
                  <wp:posOffset>3762582</wp:posOffset>
                </wp:positionV>
                <wp:extent cx="3519170" cy="563097"/>
                <wp:effectExtent l="0" t="0" r="5080" b="8890"/>
                <wp:wrapNone/>
                <wp:docPr id="1618261243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989641" w14:textId="4F32FCDB" w:rsidR="007B03A5" w:rsidRDefault="007B03A5" w:rsidP="007B03A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수입과 지출 선택에 따라 레이아웃이 변경되고,</w:t>
                            </w:r>
                          </w:p>
                          <w:p w14:paraId="1B651BFE" w14:textId="3313C464" w:rsidR="007B03A5" w:rsidRPr="007E60A7" w:rsidRDefault="007B03A5" w:rsidP="007B03A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입력한 내용에 맞춰 자금D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에 저장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E5380" id="_x0000_s1054" type="#_x0000_t202" style="position:absolute;margin-left:225.9pt;margin-top:296.25pt;width:277.1pt;height:44.35pt;z-index:251815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" fillcolor="white [3212]" stroked="f" strokeweight=".5pt">
                <v:textbox>
                  <w:txbxContent>
                    <w:p w14:paraId="35989641" w14:textId="4F32FCDB" w:rsidR="007B03A5" w:rsidRDefault="007B03A5" w:rsidP="007B03A5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수입과 지출 선택에 따라 레이아웃이 변경되고,</w:t>
                      </w:r>
                    </w:p>
                    <w:p w14:paraId="1B651BFE" w14:textId="3313C464" w:rsidR="007B03A5" w:rsidRPr="007E60A7" w:rsidRDefault="007B03A5" w:rsidP="007B03A5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입력한 내용에 맞춰 자금D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에 저장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w:drawing>
          <wp:inline distT="0" distB="0" distL="0" distR="0" wp14:anchorId="1B8F2F5C" wp14:editId="45957432">
            <wp:extent cx="6092190" cy="3848735"/>
            <wp:effectExtent l="0" t="0" r="3810" b="0"/>
            <wp:docPr id="715667397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862D" w14:textId="681CECEF" w:rsidR="00EA7D61" w:rsidRDefault="00EA7D61" w:rsidP="00967B57">
      <w:pPr>
        <w:rPr>
          <w:b/>
          <w:bCs/>
          <w:sz w:val="22"/>
          <w:szCs w:val="22"/>
        </w:rPr>
      </w:pPr>
    </w:p>
    <w:p w14:paraId="1ADB61C8" w14:textId="77777777" w:rsidR="007B03A5" w:rsidRDefault="007B03A5" w:rsidP="00967B57">
      <w:pPr>
        <w:rPr>
          <w:b/>
          <w:bCs/>
          <w:sz w:val="22"/>
          <w:szCs w:val="22"/>
        </w:rPr>
      </w:pPr>
    </w:p>
    <w:p w14:paraId="02BC9765" w14:textId="1DCA9AAE" w:rsidR="00EA7D61" w:rsidRDefault="007B03A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601834DE" wp14:editId="714FCF24">
            <wp:extent cx="6092190" cy="3976370"/>
            <wp:effectExtent l="0" t="0" r="3810" b="5080"/>
            <wp:docPr id="1106995892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7B856" w14:textId="7773B567" w:rsidR="0013188E" w:rsidRDefault="0013188E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13188E" w:rsidRPr="00D63BC8" w14:paraId="3166522D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C1C923D" w14:textId="77777777" w:rsidR="0013188E" w:rsidRPr="00B75D48" w:rsidRDefault="0013188E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F231EED" w14:textId="77777777" w:rsidR="0013188E" w:rsidRPr="00D63BC8" w:rsidRDefault="0013188E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2D032ADA" w14:textId="77777777" w:rsidR="0013188E" w:rsidRDefault="0013188E" w:rsidP="00967B57">
      <w:pPr>
        <w:rPr>
          <w:b/>
          <w:bCs/>
          <w:sz w:val="22"/>
          <w:szCs w:val="22"/>
        </w:rPr>
      </w:pPr>
    </w:p>
    <w:p w14:paraId="579D8B68" w14:textId="6E4C2975" w:rsidR="0013188E" w:rsidRDefault="0013188E" w:rsidP="00967B57">
      <w:pPr>
        <w:rPr>
          <w:b/>
          <w:bCs/>
          <w:sz w:val="22"/>
          <w:szCs w:val="22"/>
        </w:rPr>
      </w:pPr>
    </w:p>
    <w:p w14:paraId="7ED37DF2" w14:textId="299AB842" w:rsidR="0013188E" w:rsidRDefault="00DA1EC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anchor distT="0" distB="0" distL="114300" distR="114300" simplePos="0" relativeHeight="251667456" behindDoc="0" locked="0" layoutInCell="1" allowOverlap="1" wp14:anchorId="5D1A4E2F" wp14:editId="7CD55B5B">
            <wp:simplePos x="0" y="0"/>
            <wp:positionH relativeFrom="column">
              <wp:posOffset>152873</wp:posOffset>
            </wp:positionH>
            <wp:positionV relativeFrom="paragraph">
              <wp:posOffset>266065</wp:posOffset>
            </wp:positionV>
            <wp:extent cx="2774950" cy="5711825"/>
            <wp:effectExtent l="0" t="0" r="6350" b="3175"/>
            <wp:wrapSquare wrapText="bothSides"/>
            <wp:docPr id="204469997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571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7F8B03" w14:textId="3AE424CE" w:rsidR="0013188E" w:rsidRDefault="00C57E64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D64C94D" wp14:editId="60FF8726">
                <wp:simplePos x="0" y="0"/>
                <wp:positionH relativeFrom="rightMargin">
                  <wp:posOffset>-3359504</wp:posOffset>
                </wp:positionH>
                <wp:positionV relativeFrom="paragraph">
                  <wp:posOffset>728802</wp:posOffset>
                </wp:positionV>
                <wp:extent cx="552450" cy="372110"/>
                <wp:effectExtent l="0" t="0" r="0" b="0"/>
                <wp:wrapNone/>
                <wp:docPr id="1661782367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70F5C" w14:textId="3E61F4FA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4C94D" id="_x0000_s1055" type="#_x0000_t202" style="position:absolute;margin-left:-264.55pt;margin-top:57.4pt;width:43.5pt;height:29.3pt;z-index:25174835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" filled="f" stroked="f" strokeweight=".5pt">
                <v:textbox>
                  <w:txbxContent>
                    <w:p w14:paraId="6C370F5C" w14:textId="3E61F4FA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EA3A37F" wp14:editId="1F05E278">
                <wp:simplePos x="0" y="0"/>
                <wp:positionH relativeFrom="rightMargin">
                  <wp:posOffset>-4535554</wp:posOffset>
                </wp:positionH>
                <wp:positionV relativeFrom="paragraph">
                  <wp:posOffset>1892093</wp:posOffset>
                </wp:positionV>
                <wp:extent cx="552450" cy="372110"/>
                <wp:effectExtent l="0" t="0" r="0" b="0"/>
                <wp:wrapNone/>
                <wp:docPr id="955126433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2B9551" w14:textId="2F04A706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3A37F" id="_x0000_s1056" type="#_x0000_t202" style="position:absolute;margin-left:-357.15pt;margin-top:149pt;width:43.5pt;height:29.3pt;z-index:251746304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" filled="f" stroked="f" strokeweight=".5pt">
                <v:textbox>
                  <w:txbxContent>
                    <w:p w14:paraId="702B9551" w14:textId="2F04A706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C30EF30" wp14:editId="7F9EE95F">
                <wp:simplePos x="0" y="0"/>
                <wp:positionH relativeFrom="margin">
                  <wp:posOffset>2408673</wp:posOffset>
                </wp:positionH>
                <wp:positionV relativeFrom="paragraph">
                  <wp:posOffset>971211</wp:posOffset>
                </wp:positionV>
                <wp:extent cx="406253" cy="0"/>
                <wp:effectExtent l="0" t="19050" r="32385" b="19050"/>
                <wp:wrapNone/>
                <wp:docPr id="1034503359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393FC4" id="직선 연결선 56" o:spid="_x0000_s1026" style="position:absolute;left:0;text-align:lef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9.65pt,76.45pt" to="221.65pt,7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3CE744" wp14:editId="1F5E3550">
                <wp:simplePos x="0" y="0"/>
                <wp:positionH relativeFrom="margin">
                  <wp:posOffset>1222744</wp:posOffset>
                </wp:positionH>
                <wp:positionV relativeFrom="paragraph">
                  <wp:posOffset>2124046</wp:posOffset>
                </wp:positionV>
                <wp:extent cx="406253" cy="0"/>
                <wp:effectExtent l="0" t="19050" r="32385" b="19050"/>
                <wp:wrapNone/>
                <wp:docPr id="498439681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5E32E" id="직선 연결선 56" o:spid="_x0000_s1026" style="position:absolute;left:0;text-align:lef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6.3pt,167.25pt" to="128.3pt,1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 w:rsidR="006377BF"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221ADB81" wp14:editId="277EACE9">
            <wp:extent cx="2768641" cy="5699051"/>
            <wp:effectExtent l="0" t="0" r="0" b="0"/>
            <wp:docPr id="1988452000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102" cy="572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77BF">
        <w:rPr>
          <w:b/>
          <w:bCs/>
          <w:sz w:val="22"/>
          <w:szCs w:val="22"/>
        </w:rPr>
        <w:br w:type="textWrapping" w:clear="all"/>
      </w:r>
    </w:p>
    <w:p w14:paraId="0E4CCF3D" w14:textId="1A3CA870" w:rsidR="00DF4C21" w:rsidRDefault="00373F4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 w:rsidR="00DF4C21">
        <w:rPr>
          <w:rFonts w:hint="eastAsia"/>
          <w:b/>
          <w:bCs/>
          <w:sz w:val="22"/>
          <w:szCs w:val="22"/>
        </w:rPr>
        <w:t>지출/수입 내역 변경을 클릭할 경우,</w:t>
      </w:r>
      <w:r w:rsidR="00DF4C21">
        <w:rPr>
          <w:b/>
          <w:bCs/>
          <w:sz w:val="22"/>
          <w:szCs w:val="22"/>
        </w:rPr>
        <w:t xml:space="preserve"> </w:t>
      </w:r>
      <w:r w:rsidR="00DF4C21">
        <w:rPr>
          <w:rFonts w:hint="eastAsia"/>
          <w:b/>
          <w:bCs/>
          <w:sz w:val="22"/>
          <w:szCs w:val="22"/>
        </w:rPr>
        <w:t xml:space="preserve">해당 페이지로 이동하며 </w:t>
      </w:r>
      <w:r>
        <w:rPr>
          <w:rFonts w:hint="eastAsia"/>
          <w:b/>
          <w:bCs/>
          <w:sz w:val="22"/>
          <w:szCs w:val="22"/>
        </w:rPr>
        <w:t xml:space="preserve">이곳에서 지출/수입을 </w:t>
      </w:r>
    </w:p>
    <w:p w14:paraId="1134B5C6" w14:textId="757F6031" w:rsidR="00373F4D" w:rsidRDefault="00373F4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선택하여 내역을 열람할 수 있습니다.</w:t>
      </w:r>
    </w:p>
    <w:p w14:paraId="33F7D482" w14:textId="45A05671" w:rsidR="00373F4D" w:rsidRDefault="00373F4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2): </w:t>
      </w:r>
      <w:r>
        <w:rPr>
          <w:rFonts w:hint="eastAsia"/>
          <w:b/>
          <w:bCs/>
          <w:sz w:val="22"/>
          <w:szCs w:val="22"/>
        </w:rPr>
        <w:t>해당 아이콘을 클릭하면 주기 선택 화면이 나오며 선택한 주기에 맞춰 내역들을 불러옵니다.</w:t>
      </w:r>
    </w:p>
    <w:p w14:paraId="7FB2CD5E" w14:textId="3687A036" w:rsidR="00EA7D61" w:rsidRDefault="00EA7D61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0C1A05D9" w14:textId="77777777" w:rsidR="006377BF" w:rsidRDefault="006377BF" w:rsidP="00967B57">
      <w:pPr>
        <w:rPr>
          <w:b/>
          <w:bCs/>
          <w:sz w:val="22"/>
          <w:szCs w:val="22"/>
        </w:rPr>
      </w:pPr>
    </w:p>
    <w:p w14:paraId="1C338FDD" w14:textId="77777777" w:rsidR="00EA7D61" w:rsidRDefault="00EA7D61" w:rsidP="00967B57">
      <w:pPr>
        <w:rPr>
          <w:b/>
          <w:bCs/>
          <w:sz w:val="22"/>
          <w:szCs w:val="22"/>
        </w:rPr>
      </w:pPr>
    </w:p>
    <w:p w14:paraId="4DE39759" w14:textId="0A00706E" w:rsidR="00C57E64" w:rsidRDefault="00C57E64" w:rsidP="00967B57">
      <w:pPr>
        <w:rPr>
          <w:b/>
          <w:bCs/>
          <w:sz w:val="22"/>
          <w:szCs w:val="22"/>
        </w:rPr>
      </w:pPr>
    </w:p>
    <w:p w14:paraId="1C3179F4" w14:textId="22ACA1D9" w:rsidR="00EA7D61" w:rsidRDefault="00373F4D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0475473" wp14:editId="089CD4F4">
                <wp:simplePos x="0" y="0"/>
                <wp:positionH relativeFrom="margin">
                  <wp:posOffset>2179674</wp:posOffset>
                </wp:positionH>
                <wp:positionV relativeFrom="paragraph">
                  <wp:posOffset>3657349</wp:posOffset>
                </wp:positionV>
                <wp:extent cx="3519170" cy="563097"/>
                <wp:effectExtent l="0" t="0" r="5080" b="8890"/>
                <wp:wrapNone/>
                <wp:docPr id="966300634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459D88" w14:textId="12E6B6CF" w:rsidR="00373F4D" w:rsidRDefault="00373F4D" w:rsidP="00373F4D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내역 중 하나를 클릭하면 해당 데이터를 불러오고</w:t>
                            </w:r>
                          </w:p>
                          <w:p w14:paraId="6D68562E" w14:textId="0347707D" w:rsidR="00373F4D" w:rsidRPr="00373F4D" w:rsidRDefault="00373F4D" w:rsidP="00373F4D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이 데이터를 수정하거나 삭제합니다.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75473" id="_x0000_s1057" type="#_x0000_t202" style="position:absolute;margin-left:171.65pt;margin-top:4in;width:277.1pt;height:44.3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" fillcolor="white [3212]" stroked="f" strokeweight=".5pt">
                <v:textbox>
                  <w:txbxContent>
                    <w:p w14:paraId="55459D88" w14:textId="12E6B6CF" w:rsidR="00373F4D" w:rsidRDefault="00373F4D" w:rsidP="00373F4D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내역 중 하나를 클릭하면 해당 데이터를 불러오고</w:t>
                      </w:r>
                    </w:p>
                    <w:p w14:paraId="6D68562E" w14:textId="0347707D" w:rsidR="00373F4D" w:rsidRPr="00373F4D" w:rsidRDefault="00373F4D" w:rsidP="00373F4D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이 데이터를 수정하거나 삭제합니다.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7D61">
        <w:rPr>
          <w:b/>
          <w:bCs/>
          <w:noProof/>
          <w:sz w:val="22"/>
          <w:szCs w:val="22"/>
        </w:rPr>
        <w:drawing>
          <wp:inline distT="0" distB="0" distL="0" distR="0" wp14:anchorId="68EC28F4" wp14:editId="46EC00B7">
            <wp:extent cx="6049645" cy="3976370"/>
            <wp:effectExtent l="0" t="0" r="8255" b="5080"/>
            <wp:docPr id="1298948696" name="그림 26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48696" name="그림 26" descr="텍스트, 스크린샷, 폰트, 문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85B0" w14:textId="77777777" w:rsidR="00EA7D61" w:rsidRDefault="00EA7D61" w:rsidP="00967B57">
      <w:pPr>
        <w:rPr>
          <w:b/>
          <w:bCs/>
          <w:sz w:val="22"/>
          <w:szCs w:val="22"/>
        </w:rPr>
      </w:pPr>
    </w:p>
    <w:p w14:paraId="5C603C06" w14:textId="411817A4" w:rsidR="00EA7D61" w:rsidRDefault="00EA7D6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1C7558E6" wp14:editId="7CD5FC01">
            <wp:extent cx="6092190" cy="2902585"/>
            <wp:effectExtent l="0" t="0" r="3810" b="0"/>
            <wp:docPr id="1998402923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CD9C" w14:textId="53C9B41C" w:rsidR="00EA7D61" w:rsidRDefault="00373F4D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D28A87C" wp14:editId="5E83EA3E">
                <wp:simplePos x="0" y="0"/>
                <wp:positionH relativeFrom="margin">
                  <wp:posOffset>2244681</wp:posOffset>
                </wp:positionH>
                <wp:positionV relativeFrom="paragraph">
                  <wp:posOffset>12700</wp:posOffset>
                </wp:positionV>
                <wp:extent cx="3519170" cy="563097"/>
                <wp:effectExtent l="0" t="0" r="5080" b="8890"/>
                <wp:wrapNone/>
                <wp:docPr id="437229924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DBC4D1" w14:textId="1948F79B" w:rsidR="00373F4D" w:rsidRPr="00373F4D" w:rsidRDefault="00373F4D" w:rsidP="00373F4D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선택한 주기에 맞춰 내역들을 불러옵니다.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A87C" id="_x0000_s1058" type="#_x0000_t202" style="position:absolute;margin-left:176.75pt;margin-top:1pt;width:277.1pt;height:44.3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" fillcolor="white [3212]" stroked="f" strokeweight=".5pt">
                <v:textbox>
                  <w:txbxContent>
                    <w:p w14:paraId="72DBC4D1" w14:textId="1948F79B" w:rsidR="00373F4D" w:rsidRPr="00373F4D" w:rsidRDefault="00373F4D" w:rsidP="00373F4D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선택한 주기에 맞춰 내역들을 불러옵니다.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47F475" w14:textId="77777777" w:rsidR="00EA7D61" w:rsidRDefault="00EA7D61" w:rsidP="00967B57">
      <w:pPr>
        <w:rPr>
          <w:b/>
          <w:bCs/>
          <w:sz w:val="22"/>
          <w:szCs w:val="22"/>
        </w:rPr>
      </w:pPr>
    </w:p>
    <w:p w14:paraId="6D10638E" w14:textId="28C829CF" w:rsidR="006377BF" w:rsidRDefault="006377BF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6377BF" w:rsidRPr="00D63BC8" w14:paraId="1EB0279C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AEE1793" w14:textId="77777777" w:rsidR="006377BF" w:rsidRPr="00B75D48" w:rsidRDefault="006377BF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B0B61B5" w14:textId="77777777" w:rsidR="006377BF" w:rsidRPr="00D63BC8" w:rsidRDefault="006377BF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21F8C158" w14:textId="77777777" w:rsidR="006377BF" w:rsidRDefault="006377BF" w:rsidP="00967B57">
      <w:pPr>
        <w:rPr>
          <w:b/>
          <w:bCs/>
          <w:sz w:val="22"/>
          <w:szCs w:val="22"/>
        </w:rPr>
      </w:pPr>
    </w:p>
    <w:p w14:paraId="12E2E817" w14:textId="2524065C" w:rsidR="006377BF" w:rsidRDefault="006377BF" w:rsidP="00967B57">
      <w:pPr>
        <w:rPr>
          <w:b/>
          <w:bCs/>
          <w:sz w:val="22"/>
          <w:szCs w:val="22"/>
        </w:rPr>
      </w:pPr>
    </w:p>
    <w:p w14:paraId="457FC6FE" w14:textId="6D0C8B62" w:rsidR="006377BF" w:rsidRDefault="006D50EC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8480" behindDoc="0" locked="0" layoutInCell="1" allowOverlap="1" wp14:anchorId="7FD6442F" wp14:editId="21CFBEA8">
            <wp:simplePos x="0" y="0"/>
            <wp:positionH relativeFrom="margin">
              <wp:posOffset>142713</wp:posOffset>
            </wp:positionH>
            <wp:positionV relativeFrom="paragraph">
              <wp:posOffset>267970</wp:posOffset>
            </wp:positionV>
            <wp:extent cx="2806700" cy="5777865"/>
            <wp:effectExtent l="0" t="0" r="0" b="0"/>
            <wp:wrapSquare wrapText="bothSides"/>
            <wp:docPr id="81821275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57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5BE33" w14:textId="6D5AA4A6" w:rsidR="006377BF" w:rsidRDefault="00C57E64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0FF93C5" wp14:editId="601F0E88">
                <wp:simplePos x="0" y="0"/>
                <wp:positionH relativeFrom="rightMargin">
                  <wp:posOffset>-410077</wp:posOffset>
                </wp:positionH>
                <wp:positionV relativeFrom="paragraph">
                  <wp:posOffset>3602458</wp:posOffset>
                </wp:positionV>
                <wp:extent cx="552450" cy="372110"/>
                <wp:effectExtent l="0" t="0" r="0" b="0"/>
                <wp:wrapNone/>
                <wp:docPr id="514930327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394C89" w14:textId="374AF477" w:rsidR="00C57E64" w:rsidRPr="003B345E" w:rsidRDefault="00C57E64" w:rsidP="00C57E6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F93C5" id="_x0000_s1059" type="#_x0000_t202" style="position:absolute;margin-left:-32.3pt;margin-top:283.65pt;width:43.5pt;height:29.3pt;z-index:25175244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" filled="f" stroked="f" strokeweight=".5pt">
                <v:textbox>
                  <w:txbxContent>
                    <w:p w14:paraId="3D394C89" w14:textId="374AF477" w:rsidR="00C57E64" w:rsidRPr="003B345E" w:rsidRDefault="00C57E64" w:rsidP="00C57E6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3302858" wp14:editId="09A6D6F2">
                <wp:simplePos x="0" y="0"/>
                <wp:positionH relativeFrom="margin">
                  <wp:posOffset>5364657</wp:posOffset>
                </wp:positionH>
                <wp:positionV relativeFrom="paragraph">
                  <wp:posOffset>3842061</wp:posOffset>
                </wp:positionV>
                <wp:extent cx="406253" cy="0"/>
                <wp:effectExtent l="0" t="19050" r="32385" b="19050"/>
                <wp:wrapNone/>
                <wp:docPr id="1524754025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4E0EBA" id="직선 연결선 56" o:spid="_x0000_s1026" style="position:absolute;left:0;text-align:lef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22.4pt,302.5pt" to="454.4pt,30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8701C62" wp14:editId="70AF0CE9">
                <wp:simplePos x="0" y="0"/>
                <wp:positionH relativeFrom="margin">
                  <wp:posOffset>2519916</wp:posOffset>
                </wp:positionH>
                <wp:positionV relativeFrom="paragraph">
                  <wp:posOffset>2751116</wp:posOffset>
                </wp:positionV>
                <wp:extent cx="406253" cy="0"/>
                <wp:effectExtent l="0" t="19050" r="32385" b="19050"/>
                <wp:wrapNone/>
                <wp:docPr id="821330994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25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AD83D5" id="직선 연결선 56" o:spid="_x0000_s1026" style="position:absolute;left:0;text-align:lef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8.4pt,216.6pt" to="230.4pt,2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 w:rsidR="005A40BD">
        <w:rPr>
          <w:b/>
          <w:bCs/>
          <w:noProof/>
          <w:sz w:val="22"/>
          <w:szCs w:val="22"/>
        </w:rPr>
        <w:drawing>
          <wp:inline distT="0" distB="0" distL="0" distR="0" wp14:anchorId="568CE388" wp14:editId="5D31E67B">
            <wp:extent cx="2817628" cy="5799885"/>
            <wp:effectExtent l="0" t="0" r="1905" b="0"/>
            <wp:docPr id="566990709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738" cy="580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0EC">
        <w:rPr>
          <w:b/>
          <w:bCs/>
          <w:sz w:val="22"/>
          <w:szCs w:val="22"/>
        </w:rPr>
        <w:br w:type="textWrapping" w:clear="all"/>
      </w:r>
    </w:p>
    <w:p w14:paraId="5B8451CA" w14:textId="0D3C5CB1" w:rsidR="005A40BD" w:rsidRDefault="00373F4D" w:rsidP="00373F4D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>
        <w:rPr>
          <w:rFonts w:hint="eastAsia"/>
          <w:b/>
          <w:bCs/>
          <w:sz w:val="22"/>
          <w:szCs w:val="22"/>
        </w:rPr>
        <w:t>주기를 선택하면 아래의 내역들이 불러옵니다.</w:t>
      </w:r>
    </w:p>
    <w:p w14:paraId="6161E0C7" w14:textId="36A22106" w:rsidR="00373F4D" w:rsidRDefault="00373F4D" w:rsidP="00373F4D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2): </w:t>
      </w:r>
      <w:r>
        <w:rPr>
          <w:rFonts w:hint="eastAsia"/>
          <w:b/>
          <w:bCs/>
          <w:sz w:val="22"/>
          <w:szCs w:val="22"/>
        </w:rPr>
        <w:t xml:space="preserve">내역 하나를 클릭하면 데이터 수정 폼에 내용들이 불러오며 이곳에서 내용을 수정하고 수정을 클릭하면 </w:t>
      </w:r>
      <w:r>
        <w:rPr>
          <w:b/>
          <w:bCs/>
          <w:sz w:val="22"/>
          <w:szCs w:val="22"/>
        </w:rPr>
        <w:t>DB</w:t>
      </w:r>
      <w:r>
        <w:rPr>
          <w:rFonts w:hint="eastAsia"/>
          <w:b/>
          <w:bCs/>
          <w:sz w:val="22"/>
          <w:szCs w:val="22"/>
        </w:rPr>
        <w:t>에서 해당 내용을 수정합니다.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 xml:space="preserve">또는 삭제를 선택할 경우 </w:t>
      </w:r>
      <w:r>
        <w:rPr>
          <w:b/>
          <w:bCs/>
          <w:sz w:val="22"/>
          <w:szCs w:val="22"/>
        </w:rPr>
        <w:t>DB</w:t>
      </w:r>
      <w:r>
        <w:rPr>
          <w:rFonts w:hint="eastAsia"/>
          <w:b/>
          <w:bCs/>
          <w:sz w:val="22"/>
          <w:szCs w:val="22"/>
        </w:rPr>
        <w:t xml:space="preserve">에서 해당 </w:t>
      </w:r>
    </w:p>
    <w:p w14:paraId="2E0A7373" w14:textId="376B0B7A" w:rsidR="00373F4D" w:rsidRPr="00373F4D" w:rsidRDefault="00373F4D" w:rsidP="00373F4D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데이터가 삭제됩니다.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내역 입력과 동일하게 수정,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삭제된 데이터를 통해 여러 요소가 변동됩니다.</w:t>
      </w:r>
    </w:p>
    <w:p w14:paraId="323A024E" w14:textId="76773004" w:rsidR="005A40BD" w:rsidRDefault="005A40BD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5A40BD" w:rsidRPr="00D63BC8" w14:paraId="143036B1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3452109" w14:textId="77777777" w:rsidR="005A40BD" w:rsidRPr="00B75D48" w:rsidRDefault="005A40BD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E112E76" w14:textId="77777777" w:rsidR="005A40BD" w:rsidRPr="00D63BC8" w:rsidRDefault="005A40BD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557A06CF" w14:textId="77777777" w:rsidR="005A40BD" w:rsidRDefault="005A40BD" w:rsidP="00967B57">
      <w:pPr>
        <w:rPr>
          <w:b/>
          <w:bCs/>
          <w:sz w:val="22"/>
          <w:szCs w:val="22"/>
        </w:rPr>
      </w:pPr>
    </w:p>
    <w:p w14:paraId="089E27B1" w14:textId="77777777" w:rsidR="005A40BD" w:rsidRDefault="005A40BD" w:rsidP="00967B57">
      <w:pPr>
        <w:rPr>
          <w:b/>
          <w:bCs/>
          <w:sz w:val="22"/>
          <w:szCs w:val="22"/>
        </w:rPr>
      </w:pPr>
    </w:p>
    <w:p w14:paraId="68D84EFC" w14:textId="19FEDB14" w:rsidR="005A40BD" w:rsidRDefault="00DA1EC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anchor distT="0" distB="0" distL="114300" distR="114300" simplePos="0" relativeHeight="251669504" behindDoc="0" locked="0" layoutInCell="1" allowOverlap="1" wp14:anchorId="7817898C" wp14:editId="3EA54708">
            <wp:simplePos x="0" y="0"/>
            <wp:positionH relativeFrom="column">
              <wp:posOffset>112233</wp:posOffset>
            </wp:positionH>
            <wp:positionV relativeFrom="paragraph">
              <wp:posOffset>266065</wp:posOffset>
            </wp:positionV>
            <wp:extent cx="2840355" cy="5847715"/>
            <wp:effectExtent l="0" t="0" r="0" b="635"/>
            <wp:wrapSquare wrapText="bothSides"/>
            <wp:docPr id="1899768740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58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D8E765" w14:textId="6B66A52B" w:rsidR="005A40BD" w:rsidRDefault="007F685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A8D02E" wp14:editId="11ACA4DD">
                <wp:simplePos x="0" y="0"/>
                <wp:positionH relativeFrom="rightMargin">
                  <wp:posOffset>-3872230</wp:posOffset>
                </wp:positionH>
                <wp:positionV relativeFrom="paragraph">
                  <wp:posOffset>2021840</wp:posOffset>
                </wp:positionV>
                <wp:extent cx="552450" cy="372110"/>
                <wp:effectExtent l="0" t="0" r="0" b="0"/>
                <wp:wrapNone/>
                <wp:docPr id="776547590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DEE99" w14:textId="77777777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3B345E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8D02E" id="_x0000_s1060" type="#_x0000_t202" style="position:absolute;margin-left:-304.9pt;margin-top:159.2pt;width:43.5pt;height:29.3pt;z-index:25176985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" filled="f" stroked="f" strokeweight=".5pt">
                <v:textbox>
                  <w:txbxContent>
                    <w:p w14:paraId="688DEE99" w14:textId="77777777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3B345E"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1FB951" wp14:editId="769F4743">
                <wp:simplePos x="0" y="0"/>
                <wp:positionH relativeFrom="margin">
                  <wp:posOffset>1913388</wp:posOffset>
                </wp:positionH>
                <wp:positionV relativeFrom="paragraph">
                  <wp:posOffset>2282264</wp:posOffset>
                </wp:positionV>
                <wp:extent cx="405765" cy="0"/>
                <wp:effectExtent l="0" t="19050" r="32385" b="19050"/>
                <wp:wrapNone/>
                <wp:docPr id="1499402191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F83A8A" id="직선 연결선 56" o:spid="_x0000_s1026" style="position:absolute;left:0;text-align:lef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50.65pt,179.7pt" to="182.6pt,17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53E1429" wp14:editId="302BA638">
                <wp:simplePos x="0" y="0"/>
                <wp:positionH relativeFrom="rightMargin">
                  <wp:posOffset>-4159250</wp:posOffset>
                </wp:positionH>
                <wp:positionV relativeFrom="paragraph">
                  <wp:posOffset>4828540</wp:posOffset>
                </wp:positionV>
                <wp:extent cx="552450" cy="372110"/>
                <wp:effectExtent l="0" t="0" r="0" b="0"/>
                <wp:wrapNone/>
                <wp:docPr id="1174490390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DCEB7" w14:textId="7B3EC6F2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E1429" id="_x0000_s1061" type="#_x0000_t202" style="position:absolute;margin-left:-327.5pt;margin-top:380.2pt;width:43.5pt;height:29.3pt;z-index:251766784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" filled="f" stroked="f" strokeweight=".5pt">
                <v:textbox>
                  <w:txbxContent>
                    <w:p w14:paraId="763DCEB7" w14:textId="7B3EC6F2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F72E83E" wp14:editId="159488BD">
                <wp:simplePos x="0" y="0"/>
                <wp:positionH relativeFrom="margin">
                  <wp:posOffset>1626308</wp:posOffset>
                </wp:positionH>
                <wp:positionV relativeFrom="paragraph">
                  <wp:posOffset>5089259</wp:posOffset>
                </wp:positionV>
                <wp:extent cx="405765" cy="0"/>
                <wp:effectExtent l="0" t="19050" r="32385" b="19050"/>
                <wp:wrapNone/>
                <wp:docPr id="419683424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DADC67" id="직선 연결선 56" o:spid="_x0000_s1026" style="position:absolute;left:0;text-align:lef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8.05pt,400.75pt" to="160pt,40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 w:rsidR="00D06520"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21FB35EE" wp14:editId="7E4E7EB1">
            <wp:extent cx="2851288" cy="5869172"/>
            <wp:effectExtent l="0" t="0" r="6350" b="0"/>
            <wp:docPr id="1883171202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188" cy="589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B7F">
        <w:rPr>
          <w:b/>
          <w:bCs/>
          <w:sz w:val="22"/>
          <w:szCs w:val="22"/>
        </w:rPr>
        <w:br w:type="textWrapping" w:clear="all"/>
      </w:r>
    </w:p>
    <w:p w14:paraId="538A9436" w14:textId="665ACB58" w:rsidR="00373F4D" w:rsidRDefault="00373F4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>
        <w:rPr>
          <w:rFonts w:hint="eastAsia"/>
          <w:b/>
          <w:bCs/>
          <w:sz w:val="22"/>
          <w:szCs w:val="22"/>
        </w:rPr>
        <w:t>캘린더 페이지에서 날짜를 선택하면 해당 날짜에,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실수령,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실사용 자금의 총합과 내역을 불러옵니다.</w:t>
      </w:r>
    </w:p>
    <w:p w14:paraId="2B813A7A" w14:textId="42E82FC3" w:rsidR="00373F4D" w:rsidRDefault="00373F4D" w:rsidP="00967B5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(2): </w:t>
      </w:r>
      <w:r>
        <w:rPr>
          <w:rFonts w:hint="eastAsia"/>
          <w:b/>
          <w:bCs/>
          <w:sz w:val="22"/>
          <w:szCs w:val="22"/>
        </w:rPr>
        <w:t>캘린더 페이지에서 플러스를 클릭할 경우 더 큰 내역화면에서 내역을 확인할 수 있습니다.</w:t>
      </w:r>
    </w:p>
    <w:p w14:paraId="3CF8ABED" w14:textId="6AC99CAE" w:rsidR="00373F4D" w:rsidRDefault="00373F4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내역화면에 바깥부분을 클릭하면 자동으로 원상태의 화면으로 돌아옵니다.</w:t>
      </w:r>
    </w:p>
    <w:p w14:paraId="26D5C58F" w14:textId="0A4E7D09" w:rsidR="00EA7D61" w:rsidRDefault="00EA7D61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001F6FFB" w14:textId="77777777" w:rsidR="00D06520" w:rsidRDefault="00D06520" w:rsidP="00967B57">
      <w:pPr>
        <w:rPr>
          <w:b/>
          <w:bCs/>
          <w:sz w:val="22"/>
          <w:szCs w:val="22"/>
        </w:rPr>
      </w:pPr>
    </w:p>
    <w:p w14:paraId="11C92943" w14:textId="77777777" w:rsidR="00EA7D61" w:rsidRDefault="00EA7D61" w:rsidP="00967B57">
      <w:pPr>
        <w:rPr>
          <w:b/>
          <w:bCs/>
          <w:sz w:val="22"/>
          <w:szCs w:val="22"/>
        </w:rPr>
      </w:pPr>
    </w:p>
    <w:p w14:paraId="5464E1E0" w14:textId="42645A36" w:rsidR="00EA7D61" w:rsidRDefault="00EA7D61" w:rsidP="00967B57">
      <w:pPr>
        <w:rPr>
          <w:b/>
          <w:bCs/>
          <w:sz w:val="22"/>
          <w:szCs w:val="22"/>
        </w:rPr>
      </w:pPr>
    </w:p>
    <w:p w14:paraId="658A6863" w14:textId="72A52304" w:rsidR="00EA7D61" w:rsidRDefault="00373F4D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ACDADC1" wp14:editId="443D3708">
                <wp:simplePos x="0" y="0"/>
                <wp:positionH relativeFrom="margin">
                  <wp:posOffset>2541181</wp:posOffset>
                </wp:positionH>
                <wp:positionV relativeFrom="paragraph">
                  <wp:posOffset>2859907</wp:posOffset>
                </wp:positionV>
                <wp:extent cx="3519170" cy="563097"/>
                <wp:effectExtent l="0" t="0" r="5080" b="8890"/>
                <wp:wrapNone/>
                <wp:docPr id="1336528053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EB243C" w14:textId="456A24FA" w:rsidR="00373F4D" w:rsidRDefault="00373F4D" w:rsidP="00373F4D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선택한 날짜에 맞춰 내역들을 불러옵니다.</w:t>
                            </w:r>
                          </w:p>
                          <w:p w14:paraId="15E8E1E0" w14:textId="41C4649A" w:rsidR="00D02215" w:rsidRPr="00373F4D" w:rsidRDefault="00D02215" w:rsidP="00373F4D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또한 지출/수입별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Total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을 계산하여 안내합니다.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DADC1" id="_x0000_s1062" type="#_x0000_t202" style="position:absolute;margin-left:200.1pt;margin-top:225.2pt;width:277.1pt;height:44.3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" fillcolor="white [3212]" stroked="f" strokeweight=".5pt">
                <v:textbox>
                  <w:txbxContent>
                    <w:p w14:paraId="64EB243C" w14:textId="456A24FA" w:rsidR="00373F4D" w:rsidRDefault="00373F4D" w:rsidP="00373F4D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선택한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날짜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에 맞춰 내역들을 불러옵니다.</w:t>
                      </w:r>
                    </w:p>
                    <w:p w14:paraId="15E8E1E0" w14:textId="41C4649A" w:rsidR="00D02215" w:rsidRPr="00373F4D" w:rsidRDefault="00D02215" w:rsidP="00373F4D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또한 지출/</w:t>
                      </w: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수입별</w:t>
                      </w:r>
                      <w:proofErr w:type="spellEnd"/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Total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을 계산하여 안내합니다.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7D61">
        <w:rPr>
          <w:b/>
          <w:bCs/>
          <w:noProof/>
          <w:sz w:val="22"/>
          <w:szCs w:val="22"/>
        </w:rPr>
        <w:drawing>
          <wp:inline distT="0" distB="0" distL="0" distR="0" wp14:anchorId="648E86B9" wp14:editId="69EAB981">
            <wp:extent cx="6092190" cy="6273165"/>
            <wp:effectExtent l="0" t="0" r="3810" b="0"/>
            <wp:docPr id="2128474493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627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8BD9" w14:textId="57CC19AF" w:rsidR="00D06520" w:rsidRDefault="00D06520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D06520" w:rsidRPr="00D63BC8" w14:paraId="16885116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20FBF71" w14:textId="77777777" w:rsidR="00D06520" w:rsidRPr="00B75D48" w:rsidRDefault="00D06520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130570C" w14:textId="77777777" w:rsidR="00D06520" w:rsidRPr="00D63BC8" w:rsidRDefault="00D06520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21479EE3" w14:textId="77777777" w:rsidR="00D06520" w:rsidRDefault="00D06520" w:rsidP="00967B57">
      <w:pPr>
        <w:rPr>
          <w:b/>
          <w:bCs/>
          <w:sz w:val="22"/>
          <w:szCs w:val="22"/>
        </w:rPr>
      </w:pPr>
    </w:p>
    <w:p w14:paraId="154F15BE" w14:textId="5BFEA4ED" w:rsidR="00D06520" w:rsidRDefault="00D06520" w:rsidP="00967B57">
      <w:pPr>
        <w:rPr>
          <w:b/>
          <w:bCs/>
          <w:sz w:val="22"/>
          <w:szCs w:val="22"/>
        </w:rPr>
      </w:pPr>
    </w:p>
    <w:p w14:paraId="5CDF688F" w14:textId="00410F35" w:rsidR="00D06520" w:rsidRDefault="00D06520" w:rsidP="00967B57">
      <w:pPr>
        <w:rPr>
          <w:b/>
          <w:bCs/>
          <w:sz w:val="22"/>
          <w:szCs w:val="22"/>
        </w:rPr>
      </w:pPr>
    </w:p>
    <w:p w14:paraId="04C8F6FA" w14:textId="2EB45228" w:rsidR="00D06520" w:rsidRDefault="007F685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CC4B6DA" wp14:editId="158A2F00">
                <wp:simplePos x="0" y="0"/>
                <wp:positionH relativeFrom="rightMargin">
                  <wp:posOffset>-4162425</wp:posOffset>
                </wp:positionH>
                <wp:positionV relativeFrom="paragraph">
                  <wp:posOffset>5038725</wp:posOffset>
                </wp:positionV>
                <wp:extent cx="552450" cy="372110"/>
                <wp:effectExtent l="0" t="0" r="0" b="0"/>
                <wp:wrapNone/>
                <wp:docPr id="1908520892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A36EFB" w14:textId="5223B51C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4B6DA" id="_x0000_s1063" type="#_x0000_t202" style="position:absolute;margin-left:-327.75pt;margin-top:396.75pt;width:43.5pt;height:29.3pt;z-index:25176371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" filled="f" stroked="f" strokeweight=".5pt">
                <v:textbox>
                  <w:txbxContent>
                    <w:p w14:paraId="53A36EFB" w14:textId="5223B51C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7C7F9F" wp14:editId="4B8188AC">
                <wp:simplePos x="0" y="0"/>
                <wp:positionH relativeFrom="margin">
                  <wp:posOffset>1623296</wp:posOffset>
                </wp:positionH>
                <wp:positionV relativeFrom="paragraph">
                  <wp:posOffset>5299547</wp:posOffset>
                </wp:positionV>
                <wp:extent cx="405765" cy="0"/>
                <wp:effectExtent l="0" t="19050" r="32385" b="19050"/>
                <wp:wrapNone/>
                <wp:docPr id="1531025004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EF2064" id="직선 연결선 56" o:spid="_x0000_s1026" style="position:absolute;left:0;text-align:lef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7.8pt,417.3pt" to="159.75pt,4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3390D62" wp14:editId="707D64AA">
                <wp:simplePos x="0" y="0"/>
                <wp:positionH relativeFrom="margin">
                  <wp:posOffset>2526503</wp:posOffset>
                </wp:positionH>
                <wp:positionV relativeFrom="paragraph">
                  <wp:posOffset>3504565</wp:posOffset>
                </wp:positionV>
                <wp:extent cx="405765" cy="0"/>
                <wp:effectExtent l="0" t="19050" r="32385" b="19050"/>
                <wp:wrapNone/>
                <wp:docPr id="988777002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085386" id="직선 연결선 56" o:spid="_x0000_s1026" style="position:absolute;left:0;text-align:lef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8.95pt,275.95pt" to="230.9pt,2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C75133B" wp14:editId="7C9355C5">
                <wp:simplePos x="0" y="0"/>
                <wp:positionH relativeFrom="rightMargin">
                  <wp:posOffset>-4163060</wp:posOffset>
                </wp:positionH>
                <wp:positionV relativeFrom="paragraph">
                  <wp:posOffset>3593465</wp:posOffset>
                </wp:positionV>
                <wp:extent cx="552450" cy="372110"/>
                <wp:effectExtent l="0" t="0" r="0" b="0"/>
                <wp:wrapNone/>
                <wp:docPr id="1417910455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AC6AB2" w14:textId="48DDAFEB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5133B" id="_x0000_s1064" type="#_x0000_t202" style="position:absolute;margin-left:-327.8pt;margin-top:282.95pt;width:43.5pt;height:29.3pt;z-index:25176064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" filled="f" stroked="f" strokeweight=".5pt">
                <v:textbox>
                  <w:txbxContent>
                    <w:p w14:paraId="71AC6AB2" w14:textId="48DDAFEB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F5DBFC6" wp14:editId="03CE7AEB">
                <wp:simplePos x="0" y="0"/>
                <wp:positionH relativeFrom="margin">
                  <wp:posOffset>1592033</wp:posOffset>
                </wp:positionH>
                <wp:positionV relativeFrom="paragraph">
                  <wp:posOffset>3853904</wp:posOffset>
                </wp:positionV>
                <wp:extent cx="405765" cy="0"/>
                <wp:effectExtent l="0" t="19050" r="32385" b="19050"/>
                <wp:wrapNone/>
                <wp:docPr id="424466335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11EB01" id="직선 연결선 56" o:spid="_x0000_s1026" style="position:absolute;left:0;text-align:lef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5.35pt,303.45pt" to="157.3pt,30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2A52891" wp14:editId="023B4743">
                <wp:simplePos x="0" y="0"/>
                <wp:positionH relativeFrom="rightMargin">
                  <wp:posOffset>-3259647</wp:posOffset>
                </wp:positionH>
                <wp:positionV relativeFrom="paragraph">
                  <wp:posOffset>3263694</wp:posOffset>
                </wp:positionV>
                <wp:extent cx="552450" cy="372110"/>
                <wp:effectExtent l="0" t="0" r="0" b="0"/>
                <wp:wrapNone/>
                <wp:docPr id="2063118454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3484CA" w14:textId="77777777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3B345E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52891" id="_x0000_s1065" type="#_x0000_t202" style="position:absolute;margin-left:-256.65pt;margin-top:257pt;width:43.5pt;height:29.3pt;z-index:25175756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" filled="f" stroked="f" strokeweight=".5pt">
                <v:textbox>
                  <w:txbxContent>
                    <w:p w14:paraId="3B3484CA" w14:textId="77777777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3B345E"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14CD">
        <w:rPr>
          <w:b/>
          <w:bCs/>
          <w:noProof/>
          <w:sz w:val="22"/>
          <w:szCs w:val="22"/>
        </w:rPr>
        <w:drawing>
          <wp:inline distT="0" distB="0" distL="0" distR="0" wp14:anchorId="6A4BFD35" wp14:editId="5F72C707">
            <wp:extent cx="2964927" cy="6103088"/>
            <wp:effectExtent l="0" t="0" r="6985" b="0"/>
            <wp:docPr id="1926562801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467" cy="612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7E0"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59F454BD" wp14:editId="3BFFC0A2">
            <wp:simplePos x="733647" y="1754372"/>
            <wp:positionH relativeFrom="column">
              <wp:align>left</wp:align>
            </wp:positionH>
            <wp:positionV relativeFrom="paragraph">
              <wp:align>top</wp:align>
            </wp:positionV>
            <wp:extent cx="2959760" cy="6092456"/>
            <wp:effectExtent l="0" t="0" r="0" b="3810"/>
            <wp:wrapSquare wrapText="bothSides"/>
            <wp:docPr id="1881327392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60" cy="609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7E0">
        <w:rPr>
          <w:b/>
          <w:bCs/>
          <w:sz w:val="22"/>
          <w:szCs w:val="22"/>
        </w:rPr>
        <w:br w:type="textWrapping" w:clear="all"/>
      </w:r>
    </w:p>
    <w:p w14:paraId="46A3EDF7" w14:textId="77777777" w:rsidR="005B16CE" w:rsidRDefault="00D0221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 w:rsidR="005B16CE">
        <w:rPr>
          <w:rFonts w:hint="eastAsia"/>
          <w:b/>
          <w:bCs/>
          <w:sz w:val="22"/>
          <w:szCs w:val="22"/>
        </w:rPr>
        <w:t>생활용품을 클릭하면 해당페이지로 이동합니다.</w:t>
      </w:r>
      <w:r w:rsidR="005B16CE">
        <w:rPr>
          <w:b/>
          <w:bCs/>
          <w:sz w:val="22"/>
          <w:szCs w:val="22"/>
        </w:rPr>
        <w:t xml:space="preserve"> </w:t>
      </w:r>
      <w:r w:rsidR="005B16CE">
        <w:rPr>
          <w:rFonts w:hint="eastAsia"/>
          <w:b/>
          <w:bCs/>
          <w:sz w:val="22"/>
          <w:szCs w:val="22"/>
        </w:rPr>
        <w:t xml:space="preserve">각 용품 별 </w:t>
      </w:r>
      <w:r w:rsidR="005B16CE">
        <w:rPr>
          <w:b/>
          <w:bCs/>
          <w:sz w:val="22"/>
          <w:szCs w:val="22"/>
        </w:rPr>
        <w:t>1</w:t>
      </w:r>
      <w:r w:rsidR="005B16CE">
        <w:rPr>
          <w:rFonts w:hint="eastAsia"/>
          <w:b/>
          <w:bCs/>
          <w:sz w:val="22"/>
          <w:szCs w:val="22"/>
        </w:rPr>
        <w:t>회 사용량은 평균통계 값을 앱에서 제공하며,</w:t>
      </w:r>
      <w:r w:rsidR="005B16CE">
        <w:rPr>
          <w:b/>
          <w:bCs/>
          <w:sz w:val="22"/>
          <w:szCs w:val="22"/>
        </w:rPr>
        <w:t xml:space="preserve"> </w:t>
      </w:r>
      <w:r w:rsidR="005B16CE">
        <w:rPr>
          <w:rFonts w:hint="eastAsia"/>
          <w:b/>
          <w:bCs/>
          <w:sz w:val="22"/>
          <w:szCs w:val="22"/>
        </w:rPr>
        <w:t xml:space="preserve">내용들을 입력 후 </w:t>
      </w:r>
      <w:r w:rsidR="005B16CE">
        <w:rPr>
          <w:b/>
          <w:bCs/>
          <w:sz w:val="22"/>
          <w:szCs w:val="22"/>
        </w:rPr>
        <w:t>‘</w:t>
      </w:r>
      <w:r w:rsidR="005B16CE">
        <w:rPr>
          <w:rFonts w:hint="eastAsia"/>
          <w:b/>
          <w:bCs/>
          <w:sz w:val="22"/>
          <w:szCs w:val="22"/>
        </w:rPr>
        <w:t>설정하기</w:t>
      </w:r>
      <w:r w:rsidR="005B16CE">
        <w:rPr>
          <w:b/>
          <w:bCs/>
          <w:sz w:val="22"/>
          <w:szCs w:val="22"/>
        </w:rPr>
        <w:t xml:space="preserve">’를 </w:t>
      </w:r>
      <w:r w:rsidR="005B16CE">
        <w:rPr>
          <w:rFonts w:hint="eastAsia"/>
          <w:b/>
          <w:bCs/>
          <w:sz w:val="22"/>
          <w:szCs w:val="22"/>
        </w:rPr>
        <w:t>클릭하면 날짜선택 폼이 나오며 이곳에서 구매 날짜를 선택하면 입력한 내용들을 통해 예상 재구매날짜를 계산하여 예측합니다.</w:t>
      </w:r>
      <w:r w:rsidR="005B16CE">
        <w:rPr>
          <w:b/>
          <w:bCs/>
          <w:sz w:val="22"/>
          <w:szCs w:val="22"/>
        </w:rPr>
        <w:t xml:space="preserve"> </w:t>
      </w:r>
    </w:p>
    <w:p w14:paraId="0A698250" w14:textId="1D2EC34A" w:rsidR="00D02215" w:rsidRDefault="005B16CE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 xml:space="preserve">내용에는 </w:t>
      </w:r>
      <w:r>
        <w:rPr>
          <w:b/>
          <w:bCs/>
          <w:sz w:val="22"/>
          <w:szCs w:val="22"/>
        </w:rPr>
        <w:t>ml, g</w:t>
      </w:r>
      <w:r>
        <w:rPr>
          <w:rFonts w:hint="eastAsia"/>
          <w:b/>
          <w:bCs/>
          <w:sz w:val="22"/>
          <w:szCs w:val="22"/>
        </w:rPr>
        <w:t>단위를 입력하여도 숫자 값만 추출하여 연산에 사용합니다.</w:t>
      </w:r>
    </w:p>
    <w:p w14:paraId="5EC08B11" w14:textId="61719A4B" w:rsidR="005B16CE" w:rsidRDefault="005B16CE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>2): ‘</w:t>
      </w:r>
      <w:r>
        <w:rPr>
          <w:rFonts w:hint="eastAsia"/>
          <w:b/>
          <w:bCs/>
          <w:sz w:val="22"/>
          <w:szCs w:val="22"/>
        </w:rPr>
        <w:t>예측하기</w:t>
      </w:r>
      <w:r>
        <w:rPr>
          <w:b/>
          <w:bCs/>
          <w:sz w:val="22"/>
          <w:szCs w:val="22"/>
        </w:rPr>
        <w:t>”</w:t>
      </w:r>
      <w:r>
        <w:rPr>
          <w:rFonts w:hint="eastAsia"/>
          <w:b/>
          <w:bCs/>
          <w:sz w:val="22"/>
          <w:szCs w:val="22"/>
        </w:rPr>
        <w:t>를 클릭하면 금일 기준 몇 일 뒤에 재구매해야 하는지 안내합니다.</w:t>
      </w:r>
    </w:p>
    <w:p w14:paraId="2EC4F38E" w14:textId="3D3A2870" w:rsidR="00EA7D61" w:rsidRDefault="00EA7D61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7B2E3743" w14:textId="77777777" w:rsidR="00E447E0" w:rsidRDefault="00E447E0" w:rsidP="00967B57">
      <w:pPr>
        <w:rPr>
          <w:b/>
          <w:bCs/>
          <w:sz w:val="22"/>
          <w:szCs w:val="22"/>
        </w:rPr>
      </w:pPr>
    </w:p>
    <w:p w14:paraId="3AF4ED49" w14:textId="77777777" w:rsidR="00EA7D61" w:rsidRDefault="00EA7D61" w:rsidP="00967B57">
      <w:pPr>
        <w:rPr>
          <w:b/>
          <w:bCs/>
          <w:sz w:val="22"/>
          <w:szCs w:val="22"/>
        </w:rPr>
      </w:pPr>
    </w:p>
    <w:p w14:paraId="61D537C6" w14:textId="5688D2F5" w:rsidR="00EA7D61" w:rsidRDefault="00EA7D61" w:rsidP="00967B57">
      <w:pPr>
        <w:rPr>
          <w:b/>
          <w:bCs/>
          <w:sz w:val="22"/>
          <w:szCs w:val="22"/>
        </w:rPr>
      </w:pPr>
    </w:p>
    <w:p w14:paraId="67505CA4" w14:textId="148EAFE4" w:rsidR="00EA7D61" w:rsidRDefault="00EA7D6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54EC097D" wp14:editId="7C562E9E">
            <wp:extent cx="6092190" cy="7729855"/>
            <wp:effectExtent l="0" t="0" r="3810" b="4445"/>
            <wp:docPr id="1133872493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3181" w14:textId="3C1A267D" w:rsidR="00EA7D61" w:rsidRDefault="005B16CE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용품페이지를 선택합니다.</w:t>
      </w:r>
      <w:r w:rsidR="00EA7D61">
        <w:rPr>
          <w:b/>
          <w:bCs/>
          <w:sz w:val="22"/>
          <w:szCs w:val="22"/>
        </w:rPr>
        <w:br w:type="page"/>
      </w:r>
    </w:p>
    <w:p w14:paraId="3AD09BB0" w14:textId="77777777" w:rsidR="00EA7D61" w:rsidRDefault="00EA7D61" w:rsidP="00967B57">
      <w:pPr>
        <w:rPr>
          <w:b/>
          <w:bCs/>
          <w:sz w:val="22"/>
          <w:szCs w:val="22"/>
        </w:rPr>
      </w:pPr>
    </w:p>
    <w:p w14:paraId="1FA05166" w14:textId="77777777" w:rsidR="00EA7D61" w:rsidRDefault="00EA7D61" w:rsidP="00967B57">
      <w:pPr>
        <w:rPr>
          <w:b/>
          <w:bCs/>
          <w:sz w:val="22"/>
          <w:szCs w:val="22"/>
        </w:rPr>
      </w:pPr>
    </w:p>
    <w:p w14:paraId="3E4036F9" w14:textId="432EBF74" w:rsidR="00EA7D61" w:rsidRDefault="005B16CE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34357DC" wp14:editId="19CB659B">
                <wp:simplePos x="0" y="0"/>
                <wp:positionH relativeFrom="margin">
                  <wp:posOffset>2976894</wp:posOffset>
                </wp:positionH>
                <wp:positionV relativeFrom="paragraph">
                  <wp:posOffset>3582714</wp:posOffset>
                </wp:positionV>
                <wp:extent cx="3519170" cy="563097"/>
                <wp:effectExtent l="0" t="0" r="5080" b="8890"/>
                <wp:wrapNone/>
                <wp:docPr id="14396091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2024BC" w14:textId="13C11B10" w:rsidR="005B16CE" w:rsidRPr="00373F4D" w:rsidRDefault="005B16CE" w:rsidP="005B16CE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선택한 날짜 기준,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몇 일 뒤에 재구매해야 하는지 계산한 후 안내합니다.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357DC" id="_x0000_s1066" type="#_x0000_t202" style="position:absolute;margin-left:234.4pt;margin-top:282.1pt;width:277.1pt;height:44.3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" fillcolor="white [3212]" stroked="f" strokeweight=".5pt">
                <v:textbox>
                  <w:txbxContent>
                    <w:p w14:paraId="362024BC" w14:textId="13C11B10" w:rsidR="005B16CE" w:rsidRPr="00373F4D" w:rsidRDefault="005B16CE" w:rsidP="005B16CE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선택한 날짜 기준,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몇 일 뒤에 재구매해야 하는지 계산한 후 안내합니다.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7D61">
        <w:rPr>
          <w:b/>
          <w:bCs/>
          <w:noProof/>
          <w:sz w:val="22"/>
          <w:szCs w:val="22"/>
        </w:rPr>
        <w:drawing>
          <wp:inline distT="0" distB="0" distL="0" distR="0" wp14:anchorId="474DDDF0" wp14:editId="0BE92B67">
            <wp:extent cx="6092190" cy="3668395"/>
            <wp:effectExtent l="0" t="0" r="3810" b="8255"/>
            <wp:docPr id="1615316648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0CBF" w14:textId="4B0CC001" w:rsidR="00EA7D61" w:rsidRDefault="00EA7D61" w:rsidP="00967B57">
      <w:pPr>
        <w:rPr>
          <w:b/>
          <w:bCs/>
          <w:sz w:val="22"/>
          <w:szCs w:val="22"/>
        </w:rPr>
      </w:pPr>
    </w:p>
    <w:p w14:paraId="098C126B" w14:textId="33274167" w:rsidR="00EA7D61" w:rsidRDefault="00EA7D6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F678F9B" wp14:editId="2663236F">
            <wp:extent cx="6092190" cy="3753485"/>
            <wp:effectExtent l="0" t="0" r="3810" b="0"/>
            <wp:docPr id="1589139850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E5A0D" w14:textId="579173EC" w:rsidR="00E447E0" w:rsidRDefault="00E447E0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507125" w:rsidRPr="00D63BC8" w14:paraId="1E7D7D5E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04AFE3F1" w14:textId="77777777" w:rsidR="00507125" w:rsidRPr="00B75D48" w:rsidRDefault="00507125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AC83A9D" w14:textId="77777777" w:rsidR="00507125" w:rsidRPr="00D63BC8" w:rsidRDefault="00507125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598898BA" w14:textId="752878D9" w:rsidR="00507125" w:rsidRDefault="008314CD" w:rsidP="00967B5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textWrapping" w:clear="all"/>
      </w:r>
    </w:p>
    <w:p w14:paraId="3319D544" w14:textId="47E762E7" w:rsidR="00A0516C" w:rsidRDefault="00936FEA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1552" behindDoc="0" locked="0" layoutInCell="1" allowOverlap="1" wp14:anchorId="1BA137C6" wp14:editId="0E285B32">
            <wp:simplePos x="0" y="0"/>
            <wp:positionH relativeFrom="column">
              <wp:posOffset>9052</wp:posOffset>
            </wp:positionH>
            <wp:positionV relativeFrom="paragraph">
              <wp:posOffset>266065</wp:posOffset>
            </wp:positionV>
            <wp:extent cx="2954020" cy="6081395"/>
            <wp:effectExtent l="0" t="0" r="0" b="0"/>
            <wp:wrapSquare wrapText="bothSides"/>
            <wp:docPr id="722049770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20" cy="608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CAAD92" w14:textId="7A8B2A6C" w:rsidR="00A0516C" w:rsidRDefault="004F1C37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0B9DB0B9" wp14:editId="12CA0087">
            <wp:extent cx="2944264" cy="6060558"/>
            <wp:effectExtent l="0" t="0" r="8890" b="0"/>
            <wp:docPr id="871872024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818" cy="609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16C">
        <w:rPr>
          <w:b/>
          <w:bCs/>
          <w:sz w:val="22"/>
          <w:szCs w:val="22"/>
        </w:rPr>
        <w:br w:type="textWrapping" w:clear="all"/>
      </w:r>
    </w:p>
    <w:p w14:paraId="6627ACEE" w14:textId="038700DF" w:rsidR="005B16CE" w:rsidRDefault="005B16CE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생활용품 페이지에서 플러스를 클릭하면 사용자 정의 입력화면이 나옵니다.</w:t>
      </w:r>
    </w:p>
    <w:p w14:paraId="417EE82A" w14:textId="474508F4" w:rsidR="005B16CE" w:rsidRDefault="005B16CE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용품리스트에 없는 용품을 입력하고 싶을 때 사용할 수 있으며,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 xml:space="preserve">입력한 내용은 </w:t>
      </w:r>
      <w:r>
        <w:rPr>
          <w:b/>
          <w:bCs/>
          <w:sz w:val="22"/>
          <w:szCs w:val="22"/>
        </w:rPr>
        <w:t>‘</w:t>
      </w:r>
      <w:r>
        <w:rPr>
          <w:rFonts w:hint="eastAsia"/>
          <w:b/>
          <w:bCs/>
          <w:sz w:val="22"/>
          <w:szCs w:val="22"/>
        </w:rPr>
        <w:t>기타</w:t>
      </w:r>
      <w:r>
        <w:rPr>
          <w:b/>
          <w:bCs/>
          <w:sz w:val="22"/>
          <w:szCs w:val="22"/>
        </w:rPr>
        <w:t xml:space="preserve">’ </w:t>
      </w:r>
      <w:r>
        <w:rPr>
          <w:rFonts w:hint="eastAsia"/>
          <w:b/>
          <w:bCs/>
          <w:sz w:val="22"/>
          <w:szCs w:val="22"/>
        </w:rPr>
        <w:t>카테고리에서 확인할 수 있습니다.</w:t>
      </w:r>
    </w:p>
    <w:p w14:paraId="433F1D1D" w14:textId="4446A1CE" w:rsidR="00EA7D61" w:rsidRDefault="00EA7D61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4BA2E1B" w14:textId="77777777" w:rsidR="00383F31" w:rsidRDefault="00383F31" w:rsidP="00967B57">
      <w:pPr>
        <w:rPr>
          <w:b/>
          <w:bCs/>
          <w:sz w:val="22"/>
          <w:szCs w:val="22"/>
        </w:rPr>
      </w:pPr>
    </w:p>
    <w:p w14:paraId="50F4A3C0" w14:textId="77777777" w:rsidR="00EA7D61" w:rsidRDefault="00EA7D61" w:rsidP="00967B57">
      <w:pPr>
        <w:rPr>
          <w:b/>
          <w:bCs/>
          <w:sz w:val="22"/>
          <w:szCs w:val="22"/>
        </w:rPr>
      </w:pPr>
    </w:p>
    <w:p w14:paraId="49930BC6" w14:textId="77777777" w:rsidR="00EA7D61" w:rsidRDefault="00EA7D61" w:rsidP="00967B57">
      <w:pPr>
        <w:rPr>
          <w:b/>
          <w:bCs/>
          <w:sz w:val="22"/>
          <w:szCs w:val="22"/>
        </w:rPr>
      </w:pPr>
    </w:p>
    <w:p w14:paraId="52CAA148" w14:textId="049F1763" w:rsidR="00EA7D61" w:rsidRDefault="00EA7D61" w:rsidP="00967B57">
      <w:pPr>
        <w:rPr>
          <w:b/>
          <w:bCs/>
          <w:sz w:val="22"/>
          <w:szCs w:val="22"/>
        </w:rPr>
      </w:pPr>
    </w:p>
    <w:p w14:paraId="6E9DC3AA" w14:textId="49B46513" w:rsidR="00EA7D61" w:rsidRDefault="00EA7D6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5FACE656" wp14:editId="2896635E">
            <wp:extent cx="6092190" cy="4061460"/>
            <wp:effectExtent l="0" t="0" r="3810" b="0"/>
            <wp:docPr id="150160010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8FCF8" w14:textId="75AD9087" w:rsidR="00A77F02" w:rsidRDefault="00A77F02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.</w:t>
      </w:r>
    </w:p>
    <w:p w14:paraId="1F0529E0" w14:textId="3904FD9C" w:rsidR="00271A95" w:rsidRDefault="00271A95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271A95" w:rsidRPr="00D63BC8" w14:paraId="1877C47A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08E09768" w14:textId="77777777" w:rsidR="00271A95" w:rsidRPr="00B75D48" w:rsidRDefault="00271A95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2B1D2741" w14:textId="77777777" w:rsidR="00271A95" w:rsidRPr="00D63BC8" w:rsidRDefault="00271A95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5C0419CA" w14:textId="77777777" w:rsidR="00383F31" w:rsidRDefault="00383F31" w:rsidP="00967B57">
      <w:pPr>
        <w:rPr>
          <w:b/>
          <w:bCs/>
          <w:sz w:val="22"/>
          <w:szCs w:val="22"/>
        </w:rPr>
      </w:pPr>
    </w:p>
    <w:p w14:paraId="64CD7270" w14:textId="433BCB64" w:rsidR="00271A95" w:rsidRDefault="00271A95" w:rsidP="00967B5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textWrapping" w:clear="all"/>
      </w:r>
    </w:p>
    <w:p w14:paraId="723E2458" w14:textId="31F3BB93" w:rsidR="00B9066D" w:rsidRDefault="007F685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21309F7" wp14:editId="7F3563D0">
                <wp:simplePos x="0" y="0"/>
                <wp:positionH relativeFrom="rightMargin">
                  <wp:posOffset>-319405</wp:posOffset>
                </wp:positionH>
                <wp:positionV relativeFrom="paragraph">
                  <wp:posOffset>520065</wp:posOffset>
                </wp:positionV>
                <wp:extent cx="552450" cy="372110"/>
                <wp:effectExtent l="0" t="0" r="0" b="0"/>
                <wp:wrapNone/>
                <wp:docPr id="116978244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0399E0" w14:textId="450CCAD7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309F7" id="_x0000_s1067" type="#_x0000_t202" style="position:absolute;margin-left:-25.15pt;margin-top:40.95pt;width:43.5pt;height:29.3pt;z-index:25177907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" filled="f" stroked="f" strokeweight=".5pt">
                <v:textbox>
                  <w:txbxContent>
                    <w:p w14:paraId="720399E0" w14:textId="450CCAD7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237B08" wp14:editId="51C88413">
                <wp:simplePos x="0" y="0"/>
                <wp:positionH relativeFrom="margin">
                  <wp:posOffset>5466405</wp:posOffset>
                </wp:positionH>
                <wp:positionV relativeFrom="paragraph">
                  <wp:posOffset>780710</wp:posOffset>
                </wp:positionV>
                <wp:extent cx="405765" cy="0"/>
                <wp:effectExtent l="0" t="19050" r="32385" b="19050"/>
                <wp:wrapNone/>
                <wp:docPr id="1141360677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93692A" id="직선 연결선 56" o:spid="_x0000_s1026" style="position:absolute;left:0;text-align:lef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0.45pt,61.45pt" to="462.4pt,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3E16B06" wp14:editId="69836D43">
                <wp:simplePos x="0" y="0"/>
                <wp:positionH relativeFrom="margin">
                  <wp:posOffset>1606550</wp:posOffset>
                </wp:positionH>
                <wp:positionV relativeFrom="paragraph">
                  <wp:posOffset>5203825</wp:posOffset>
                </wp:positionV>
                <wp:extent cx="405765" cy="0"/>
                <wp:effectExtent l="0" t="19050" r="32385" b="19050"/>
                <wp:wrapNone/>
                <wp:docPr id="154925853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3CDAFE" id="직선 연결선 56" o:spid="_x0000_s1026" style="position:absolute;left:0;text-align:lef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6.5pt,409.75pt" to="158.45pt,40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6F4F34" wp14:editId="1F465DA6">
                <wp:simplePos x="0" y="0"/>
                <wp:positionH relativeFrom="rightMargin">
                  <wp:posOffset>-4178699</wp:posOffset>
                </wp:positionH>
                <wp:positionV relativeFrom="paragraph">
                  <wp:posOffset>4943505</wp:posOffset>
                </wp:positionV>
                <wp:extent cx="552450" cy="372110"/>
                <wp:effectExtent l="0" t="0" r="0" b="0"/>
                <wp:wrapNone/>
                <wp:docPr id="781377461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6C8D4E" w14:textId="31E6FBF3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F4F34" id="_x0000_s1068" type="#_x0000_t202" style="position:absolute;margin-left:-329.05pt;margin-top:389.25pt;width:43.5pt;height:29.3pt;z-index:25177600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" filled="f" stroked="f" strokeweight=".5pt">
                <v:textbox>
                  <w:txbxContent>
                    <w:p w14:paraId="6B6C8D4E" w14:textId="31E6FBF3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CFBECA7" wp14:editId="4085E344">
                <wp:simplePos x="0" y="0"/>
                <wp:positionH relativeFrom="margin">
                  <wp:posOffset>2244725</wp:posOffset>
                </wp:positionH>
                <wp:positionV relativeFrom="paragraph">
                  <wp:posOffset>1852930</wp:posOffset>
                </wp:positionV>
                <wp:extent cx="405765" cy="0"/>
                <wp:effectExtent l="0" t="19050" r="32385" b="19050"/>
                <wp:wrapNone/>
                <wp:docPr id="716249061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0D0381" id="직선 연결선 56" o:spid="_x0000_s1026" style="position:absolute;left:0;text-align:lef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76.75pt,145.9pt" to="208.7pt,1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F9D1A2D" wp14:editId="035A76A2">
                <wp:simplePos x="0" y="0"/>
                <wp:positionH relativeFrom="rightMargin">
                  <wp:posOffset>-3540746</wp:posOffset>
                </wp:positionH>
                <wp:positionV relativeFrom="paragraph">
                  <wp:posOffset>1592684</wp:posOffset>
                </wp:positionV>
                <wp:extent cx="552450" cy="372110"/>
                <wp:effectExtent l="0" t="0" r="0" b="0"/>
                <wp:wrapNone/>
                <wp:docPr id="2039344027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632E99" w14:textId="77777777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3B345E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D1A2D" id="_x0000_s1069" type="#_x0000_t202" style="position:absolute;margin-left:-278.8pt;margin-top:125.4pt;width:43.5pt;height:29.3pt;z-index:25177292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" filled="f" stroked="f" strokeweight=".5pt">
                <v:textbox>
                  <w:txbxContent>
                    <w:p w14:paraId="32632E99" w14:textId="77777777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3B345E"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6FEA"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7BE294FF" wp14:editId="7E5E0A14">
            <wp:simplePos x="0" y="0"/>
            <wp:positionH relativeFrom="column">
              <wp:posOffset>41113</wp:posOffset>
            </wp:positionH>
            <wp:positionV relativeFrom="paragraph">
              <wp:posOffset>0</wp:posOffset>
            </wp:positionV>
            <wp:extent cx="2902585" cy="5974715"/>
            <wp:effectExtent l="0" t="0" r="0" b="6985"/>
            <wp:wrapSquare wrapText="bothSides"/>
            <wp:docPr id="259011246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597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0503">
        <w:rPr>
          <w:b/>
          <w:bCs/>
          <w:noProof/>
          <w:sz w:val="22"/>
          <w:szCs w:val="22"/>
        </w:rPr>
        <w:drawing>
          <wp:inline distT="0" distB="0" distL="0" distR="0" wp14:anchorId="2DC706BC" wp14:editId="78B5970D">
            <wp:extent cx="2902689" cy="5974977"/>
            <wp:effectExtent l="0" t="0" r="0" b="6985"/>
            <wp:docPr id="1017135888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854" cy="60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066D">
        <w:rPr>
          <w:b/>
          <w:bCs/>
          <w:sz w:val="22"/>
          <w:szCs w:val="22"/>
        </w:rPr>
        <w:br w:type="textWrapping" w:clear="all"/>
      </w:r>
    </w:p>
    <w:p w14:paraId="70876CBB" w14:textId="575E3741" w:rsidR="00EC67ED" w:rsidRDefault="00EC67E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>
        <w:rPr>
          <w:rFonts w:hint="eastAsia"/>
          <w:b/>
          <w:bCs/>
          <w:sz w:val="22"/>
          <w:szCs w:val="22"/>
        </w:rPr>
        <w:t>게시판을 클릭하면 해당 페이지로 이동하며 게시글들이 최신순으로 정렬되어 출력합니다.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카테고리가</w:t>
      </w:r>
      <w:r>
        <w:rPr>
          <w:b/>
          <w:bCs/>
          <w:sz w:val="22"/>
          <w:szCs w:val="22"/>
        </w:rPr>
        <w:t xml:space="preserve"> ‘</w:t>
      </w:r>
      <w:r>
        <w:rPr>
          <w:rFonts w:hint="eastAsia"/>
          <w:b/>
          <w:bCs/>
          <w:sz w:val="22"/>
          <w:szCs w:val="22"/>
        </w:rPr>
        <w:t>공지</w:t>
      </w:r>
      <w:r>
        <w:rPr>
          <w:b/>
          <w:bCs/>
          <w:sz w:val="22"/>
          <w:szCs w:val="22"/>
        </w:rPr>
        <w:t>’</w:t>
      </w:r>
      <w:r>
        <w:rPr>
          <w:rFonts w:hint="eastAsia"/>
          <w:b/>
          <w:bCs/>
          <w:sz w:val="22"/>
          <w:szCs w:val="22"/>
        </w:rPr>
        <w:t>인 게시글은 정렬에 관계없이 최상단에 위치합니다.</w:t>
      </w:r>
    </w:p>
    <w:p w14:paraId="4F81B299" w14:textId="1C7B5075" w:rsidR="00EC67ED" w:rsidRDefault="00EC67ED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2): </w:t>
      </w:r>
      <w:r>
        <w:rPr>
          <w:rFonts w:hint="eastAsia"/>
          <w:b/>
          <w:bCs/>
          <w:sz w:val="22"/>
          <w:szCs w:val="22"/>
        </w:rPr>
        <w:t>게시판 페이지에서 플러스를 클릭할 경우,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게시글 작성 화면으로 이동합니다.</w:t>
      </w:r>
      <w:r>
        <w:rPr>
          <w:b/>
          <w:bCs/>
          <w:sz w:val="22"/>
          <w:szCs w:val="22"/>
        </w:rPr>
        <w:t xml:space="preserve"> </w:t>
      </w:r>
    </w:p>
    <w:p w14:paraId="09222A3D" w14:textId="425D274A" w:rsidR="00EC67ED" w:rsidRDefault="00EC67ED" w:rsidP="00967B5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(3): </w:t>
      </w:r>
      <w:r>
        <w:rPr>
          <w:rFonts w:hint="eastAsia"/>
          <w:b/>
          <w:bCs/>
          <w:sz w:val="22"/>
          <w:szCs w:val="22"/>
        </w:rPr>
        <w:t>해당 위젯에서 문장을 입력하고 돋보기 버튼을 클릭하면,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해당 문장이 포함된 게시글로만 정렬되어 출력합니다.</w:t>
      </w:r>
    </w:p>
    <w:p w14:paraId="4579E4B7" w14:textId="12D909F7" w:rsidR="007F5FF2" w:rsidRDefault="007F5FF2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6010BD" w14:textId="77777777" w:rsidR="00B9066D" w:rsidRDefault="00B9066D" w:rsidP="00967B57">
      <w:pPr>
        <w:rPr>
          <w:b/>
          <w:bCs/>
          <w:sz w:val="22"/>
          <w:szCs w:val="22"/>
        </w:rPr>
      </w:pPr>
    </w:p>
    <w:p w14:paraId="7D4D0987" w14:textId="77777777" w:rsidR="007F5FF2" w:rsidRDefault="007F5FF2" w:rsidP="00967B57">
      <w:pPr>
        <w:rPr>
          <w:b/>
          <w:bCs/>
          <w:sz w:val="22"/>
          <w:szCs w:val="22"/>
        </w:rPr>
      </w:pPr>
    </w:p>
    <w:p w14:paraId="59710C39" w14:textId="43C67533" w:rsidR="007F5FF2" w:rsidRDefault="007F5FF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48B7128D" wp14:editId="1A08197C">
            <wp:extent cx="6102985" cy="6560185"/>
            <wp:effectExtent l="0" t="0" r="0" b="0"/>
            <wp:docPr id="1177440034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656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3786" w14:textId="0F822DA1" w:rsidR="007F5FF2" w:rsidRDefault="00A77F02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게시판DB에서 게시글 날짜 값에 따라,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최신 게시글 순으로 정렬하고 출력합니다.</w:t>
      </w:r>
    </w:p>
    <w:p w14:paraId="5EE251CD" w14:textId="7B6CE401" w:rsidR="00A77F02" w:rsidRDefault="00A77F02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공지는 게시글 날짜와 관계없이 최상단에 위치하도록 구현하였습니다.</w:t>
      </w:r>
    </w:p>
    <w:p w14:paraId="03849E8A" w14:textId="7CA03570" w:rsidR="007F5FF2" w:rsidRDefault="007F5FF2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92EF297" w14:textId="77777777" w:rsidR="007F5FF2" w:rsidRDefault="007F5FF2" w:rsidP="00967B57">
      <w:pPr>
        <w:rPr>
          <w:b/>
          <w:bCs/>
          <w:sz w:val="22"/>
          <w:szCs w:val="22"/>
        </w:rPr>
      </w:pPr>
    </w:p>
    <w:p w14:paraId="6196A9D1" w14:textId="77777777" w:rsidR="007F5FF2" w:rsidRDefault="007F5FF2" w:rsidP="00967B57">
      <w:pPr>
        <w:rPr>
          <w:b/>
          <w:bCs/>
          <w:sz w:val="22"/>
          <w:szCs w:val="22"/>
        </w:rPr>
      </w:pPr>
    </w:p>
    <w:p w14:paraId="7A56D8FC" w14:textId="77777777" w:rsidR="007F5FF2" w:rsidRDefault="007F5FF2" w:rsidP="00967B57">
      <w:pPr>
        <w:rPr>
          <w:b/>
          <w:bCs/>
          <w:sz w:val="22"/>
          <w:szCs w:val="22"/>
        </w:rPr>
      </w:pPr>
    </w:p>
    <w:p w14:paraId="43A200E5" w14:textId="4EBCF7B9" w:rsidR="007F5FF2" w:rsidRDefault="00A77F0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D776A0" wp14:editId="11A022F7">
                <wp:simplePos x="0" y="0"/>
                <wp:positionH relativeFrom="margin">
                  <wp:posOffset>2998381</wp:posOffset>
                </wp:positionH>
                <wp:positionV relativeFrom="paragraph">
                  <wp:posOffset>3642626</wp:posOffset>
                </wp:positionV>
                <wp:extent cx="3519170" cy="563097"/>
                <wp:effectExtent l="0" t="0" r="5080" b="8890"/>
                <wp:wrapNone/>
                <wp:docPr id="1289242799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EA400F" w14:textId="081E77D5" w:rsidR="00A77F02" w:rsidRPr="00373F4D" w:rsidRDefault="00A77F02" w:rsidP="00A77F02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입력된 문장이 포함된 게시글을 탐색 후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게시글 리스트에 담아 출력합니다.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76A0" id="_x0000_s1070" type="#_x0000_t202" style="position:absolute;margin-left:236.1pt;margin-top:286.8pt;width:277.1pt;height:44.3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" fillcolor="white [3212]" stroked="f" strokeweight=".5pt">
                <v:textbox>
                  <w:txbxContent>
                    <w:p w14:paraId="78EA400F" w14:textId="081E77D5" w:rsidR="00A77F02" w:rsidRPr="00373F4D" w:rsidRDefault="00A77F02" w:rsidP="00A77F02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입력된 문장이 포함된 게시글을 탐색 후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,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게시글 리스트에 담아 출력합니다.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5FF2">
        <w:rPr>
          <w:b/>
          <w:bCs/>
          <w:noProof/>
          <w:sz w:val="22"/>
          <w:szCs w:val="22"/>
        </w:rPr>
        <w:drawing>
          <wp:inline distT="0" distB="0" distL="0" distR="0" wp14:anchorId="04CE4607" wp14:editId="18645A41">
            <wp:extent cx="6092190" cy="5210175"/>
            <wp:effectExtent l="0" t="0" r="3810" b="9525"/>
            <wp:docPr id="676973446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82BBE" w14:textId="77777777" w:rsidR="007F5FF2" w:rsidRDefault="007F5FF2" w:rsidP="00967B57">
      <w:pPr>
        <w:rPr>
          <w:b/>
          <w:bCs/>
          <w:sz w:val="22"/>
          <w:szCs w:val="22"/>
        </w:rPr>
      </w:pPr>
    </w:p>
    <w:p w14:paraId="689675B6" w14:textId="153FF93A" w:rsidR="007F5FF2" w:rsidRDefault="007F5FF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1E2E1F6D" wp14:editId="3AE7431C">
            <wp:extent cx="5433060" cy="893445"/>
            <wp:effectExtent l="0" t="0" r="0" b="1905"/>
            <wp:docPr id="2098497203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6684" w14:textId="46C0BCBC" w:rsidR="007F5FF2" w:rsidRDefault="007F5FF2" w:rsidP="00967B57">
      <w:pPr>
        <w:rPr>
          <w:b/>
          <w:bCs/>
          <w:sz w:val="22"/>
          <w:szCs w:val="22"/>
        </w:rPr>
      </w:pPr>
    </w:p>
    <w:p w14:paraId="7F7A449C" w14:textId="551982D5" w:rsidR="00633F06" w:rsidRDefault="00633F06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633F06" w:rsidRPr="00D63BC8" w14:paraId="4F5A3166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563A127" w14:textId="77777777" w:rsidR="00633F06" w:rsidRPr="00B75D48" w:rsidRDefault="00633F06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A2A2F02" w14:textId="77777777" w:rsidR="00633F06" w:rsidRPr="00D63BC8" w:rsidRDefault="00633F06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5C3E2BB8" w14:textId="77777777" w:rsidR="00633F06" w:rsidRDefault="00633F06" w:rsidP="00967B57">
      <w:pPr>
        <w:rPr>
          <w:b/>
          <w:bCs/>
          <w:sz w:val="22"/>
          <w:szCs w:val="22"/>
        </w:rPr>
      </w:pPr>
    </w:p>
    <w:p w14:paraId="145FB6A4" w14:textId="0E4DBAD8" w:rsidR="00633F06" w:rsidRDefault="00633F06" w:rsidP="00967B57">
      <w:pPr>
        <w:rPr>
          <w:b/>
          <w:bCs/>
          <w:sz w:val="22"/>
          <w:szCs w:val="22"/>
        </w:rPr>
      </w:pPr>
    </w:p>
    <w:p w14:paraId="764AF1DA" w14:textId="24AA3EE0" w:rsidR="00633F06" w:rsidRDefault="00936FEA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3587AC19" wp14:editId="308F35E8">
            <wp:simplePos x="0" y="0"/>
            <wp:positionH relativeFrom="column">
              <wp:posOffset>41113</wp:posOffset>
            </wp:positionH>
            <wp:positionV relativeFrom="paragraph">
              <wp:posOffset>266065</wp:posOffset>
            </wp:positionV>
            <wp:extent cx="2917825" cy="6007100"/>
            <wp:effectExtent l="0" t="0" r="0" b="0"/>
            <wp:wrapSquare wrapText="bothSides"/>
            <wp:docPr id="248112953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E7A6A5" w14:textId="605824F8" w:rsidR="00633F06" w:rsidRDefault="007F685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DEE10E" wp14:editId="37317F88">
                <wp:simplePos x="0" y="0"/>
                <wp:positionH relativeFrom="margin">
                  <wp:posOffset>1812925</wp:posOffset>
                </wp:positionH>
                <wp:positionV relativeFrom="paragraph">
                  <wp:posOffset>4385310</wp:posOffset>
                </wp:positionV>
                <wp:extent cx="405765" cy="0"/>
                <wp:effectExtent l="0" t="19050" r="32385" b="19050"/>
                <wp:wrapNone/>
                <wp:docPr id="1050212647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710C9A" id="직선 연결선 56" o:spid="_x0000_s1026" style="position:absolute;left:0;text-align:lef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2.75pt,345.3pt" to="174.7pt,34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4A8F427" wp14:editId="7C5DD7EC">
                <wp:simplePos x="0" y="0"/>
                <wp:positionH relativeFrom="rightMargin">
                  <wp:posOffset>-3972028</wp:posOffset>
                </wp:positionH>
                <wp:positionV relativeFrom="paragraph">
                  <wp:posOffset>4125182</wp:posOffset>
                </wp:positionV>
                <wp:extent cx="552450" cy="372110"/>
                <wp:effectExtent l="0" t="0" r="0" b="0"/>
                <wp:wrapNone/>
                <wp:docPr id="1100739304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790572" w14:textId="053CF790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8F427" id="_x0000_s1071" type="#_x0000_t202" style="position:absolute;margin-left:-312.75pt;margin-top:324.8pt;width:43.5pt;height:29.3pt;z-index:25178828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" filled="f" stroked="f" strokeweight=".5pt">
                <v:textbox>
                  <w:txbxContent>
                    <w:p w14:paraId="3C790572" w14:textId="053CF790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B7588B9" wp14:editId="2C78643A">
                <wp:simplePos x="0" y="0"/>
                <wp:positionH relativeFrom="margin">
                  <wp:posOffset>2514600</wp:posOffset>
                </wp:positionH>
                <wp:positionV relativeFrom="paragraph">
                  <wp:posOffset>2800985</wp:posOffset>
                </wp:positionV>
                <wp:extent cx="405765" cy="0"/>
                <wp:effectExtent l="0" t="19050" r="32385" b="19050"/>
                <wp:wrapNone/>
                <wp:docPr id="1059916030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5E7298" id="직선 연결선 56" o:spid="_x0000_s1026" style="position:absolute;left:0;text-align:lef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8pt,220.55pt" to="229.95pt,2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BFA4545" wp14:editId="315F34C6">
                <wp:simplePos x="0" y="0"/>
                <wp:positionH relativeFrom="rightMargin">
                  <wp:posOffset>-3270280</wp:posOffset>
                </wp:positionH>
                <wp:positionV relativeFrom="paragraph">
                  <wp:posOffset>2540679</wp:posOffset>
                </wp:positionV>
                <wp:extent cx="552450" cy="372110"/>
                <wp:effectExtent l="0" t="0" r="0" b="0"/>
                <wp:wrapNone/>
                <wp:docPr id="1573581452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923844" w14:textId="09166DA5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A4545" id="_x0000_s1072" type="#_x0000_t202" style="position:absolute;margin-left:-257.5pt;margin-top:200.05pt;width:43.5pt;height:29.3pt;z-index:25178521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" filled="f" stroked="f" strokeweight=".5pt">
                <v:textbox>
                  <w:txbxContent>
                    <w:p w14:paraId="2F923844" w14:textId="09166DA5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F4546EC" wp14:editId="534595D7">
                <wp:simplePos x="0" y="0"/>
                <wp:positionH relativeFrom="rightMargin">
                  <wp:posOffset>-2218055</wp:posOffset>
                </wp:positionH>
                <wp:positionV relativeFrom="paragraph">
                  <wp:posOffset>2550795</wp:posOffset>
                </wp:positionV>
                <wp:extent cx="552450" cy="372110"/>
                <wp:effectExtent l="0" t="0" r="0" b="0"/>
                <wp:wrapNone/>
                <wp:docPr id="886886123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5312F" w14:textId="77777777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3B345E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546EC" id="_x0000_s1073" type="#_x0000_t202" style="position:absolute;margin-left:-174.65pt;margin-top:200.85pt;width:43.5pt;height:29.3pt;z-index:251782144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" filled="f" stroked="f" strokeweight=".5pt">
                <v:textbox>
                  <w:txbxContent>
                    <w:p w14:paraId="73D5312F" w14:textId="77777777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3B345E"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21EC721" wp14:editId="70A9D320">
                <wp:simplePos x="0" y="0"/>
                <wp:positionH relativeFrom="margin">
                  <wp:posOffset>3567829</wp:posOffset>
                </wp:positionH>
                <wp:positionV relativeFrom="paragraph">
                  <wp:posOffset>2811662</wp:posOffset>
                </wp:positionV>
                <wp:extent cx="405765" cy="0"/>
                <wp:effectExtent l="0" t="19050" r="32385" b="19050"/>
                <wp:wrapNone/>
                <wp:docPr id="1194179456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E0E62E" id="직선 연결선 56" o:spid="_x0000_s1026" style="position:absolute;left:0;text-align:lef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0.95pt,221.4pt" to="312.9pt,2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" strokecolor="black [3213]" strokeweight="3pt">
                <w10:wrap anchorx="margin"/>
              </v:line>
            </w:pict>
          </mc:Fallback>
        </mc:AlternateContent>
      </w:r>
      <w:r w:rsidR="00B7325F"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16C3325F" wp14:editId="10834555">
            <wp:extent cx="2908106" cy="5986130"/>
            <wp:effectExtent l="0" t="0" r="6985" b="0"/>
            <wp:docPr id="550365079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038" cy="601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64A">
        <w:rPr>
          <w:b/>
          <w:bCs/>
          <w:sz w:val="22"/>
          <w:szCs w:val="22"/>
        </w:rPr>
        <w:br w:type="textWrapping" w:clear="all"/>
      </w:r>
    </w:p>
    <w:p w14:paraId="1816E3DC" w14:textId="12B9E22B" w:rsidR="00A77F02" w:rsidRDefault="00A77F02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현재 계정이 일반유저</w:t>
      </w:r>
      <w:r>
        <w:rPr>
          <w:b/>
          <w:bCs/>
          <w:sz w:val="22"/>
          <w:szCs w:val="22"/>
        </w:rPr>
        <w:t xml:space="preserve">, </w:t>
      </w:r>
      <w:r>
        <w:rPr>
          <w:rFonts w:hint="eastAsia"/>
          <w:b/>
          <w:bCs/>
          <w:sz w:val="22"/>
          <w:szCs w:val="22"/>
        </w:rPr>
        <w:t>관리자를 분별하여 공지 관리자만 공지 카테고리를 선택할 수 있습니다.</w:t>
      </w:r>
    </w:p>
    <w:p w14:paraId="407819E9" w14:textId="58A4B95D" w:rsidR="00A77F02" w:rsidRDefault="00A77F02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>
        <w:rPr>
          <w:rFonts w:hint="eastAsia"/>
          <w:b/>
          <w:bCs/>
          <w:sz w:val="22"/>
          <w:szCs w:val="22"/>
        </w:rPr>
        <w:t>갤러리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이미지 버튼을 클릭하면 갤러리로 이동하여 사진을 선택할 수 있습니다.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선택한 사진은 버튼 우측에 정렬합니다.</w:t>
      </w:r>
    </w:p>
    <w:p w14:paraId="29FF190A" w14:textId="2D15C380" w:rsidR="00A77F02" w:rsidRDefault="00A77F02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2): </w:t>
      </w:r>
      <w:r>
        <w:rPr>
          <w:rFonts w:hint="eastAsia"/>
          <w:b/>
          <w:bCs/>
          <w:sz w:val="22"/>
          <w:szCs w:val="22"/>
        </w:rPr>
        <w:t>우측에 정렬된 이미지는 사용자가 이미 선택한 이미지이며,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해당 이미지를 클릭하면 삭제되어 이미지 선택 취소 기능을 담당합니다.</w:t>
      </w:r>
    </w:p>
    <w:p w14:paraId="2800208D" w14:textId="46A6D595" w:rsidR="00A77F02" w:rsidRDefault="00A77F02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3): </w:t>
      </w:r>
      <w:r>
        <w:rPr>
          <w:rFonts w:hint="eastAsia"/>
          <w:b/>
          <w:bCs/>
          <w:sz w:val="22"/>
          <w:szCs w:val="22"/>
        </w:rPr>
        <w:t>제목,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카테고리,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내용이 모두 입력된 상태에서만 작성을 허용합니다.</w:t>
      </w:r>
    </w:p>
    <w:p w14:paraId="1B66D985" w14:textId="7DA1C777" w:rsidR="007F5FF2" w:rsidRDefault="007F5FF2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584685F2" w14:textId="77777777" w:rsidR="007F5FF2" w:rsidRDefault="007F5FF2" w:rsidP="00967B57">
      <w:pPr>
        <w:rPr>
          <w:b/>
          <w:bCs/>
          <w:sz w:val="22"/>
          <w:szCs w:val="22"/>
        </w:rPr>
      </w:pPr>
    </w:p>
    <w:p w14:paraId="3C4C085E" w14:textId="77777777" w:rsidR="007F5FF2" w:rsidRDefault="007F5FF2" w:rsidP="00967B57">
      <w:pPr>
        <w:rPr>
          <w:b/>
          <w:bCs/>
          <w:sz w:val="22"/>
          <w:szCs w:val="22"/>
        </w:rPr>
      </w:pPr>
    </w:p>
    <w:p w14:paraId="60C7B4D1" w14:textId="041773BE" w:rsidR="007F5FF2" w:rsidRDefault="007F5FF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253EA802" wp14:editId="40E50149">
            <wp:extent cx="6092190" cy="1860698"/>
            <wp:effectExtent l="0" t="0" r="3810" b="6350"/>
            <wp:docPr id="37518802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239" cy="186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4623" w14:textId="77777777" w:rsidR="007F5FF2" w:rsidRDefault="007F5FF2" w:rsidP="00967B57">
      <w:pPr>
        <w:rPr>
          <w:b/>
          <w:bCs/>
          <w:sz w:val="22"/>
          <w:szCs w:val="22"/>
        </w:rPr>
      </w:pPr>
    </w:p>
    <w:p w14:paraId="770B7EB8" w14:textId="75237630" w:rsidR="007F5FF2" w:rsidRDefault="007F5FF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1BF02641" wp14:editId="0FF82A64">
            <wp:extent cx="6092190" cy="5348177"/>
            <wp:effectExtent l="0" t="0" r="3810" b="5080"/>
            <wp:docPr id="200791981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076" cy="53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22F3" w14:textId="2D4BE43C" w:rsidR="007F5FF2" w:rsidRDefault="007F5FF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2A6A39A1" wp14:editId="522D420E">
            <wp:extent cx="6092190" cy="1722755"/>
            <wp:effectExtent l="0" t="0" r="3810" b="0"/>
            <wp:docPr id="1625994745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8284" w14:textId="2CFDB0DC" w:rsidR="00B7325F" w:rsidRDefault="00B7325F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B7325F" w:rsidRPr="00D63BC8" w14:paraId="4800CD1F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3DFC28C" w14:textId="77777777" w:rsidR="00B7325F" w:rsidRPr="00B75D48" w:rsidRDefault="00B7325F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A375691" w14:textId="77777777" w:rsidR="00B7325F" w:rsidRPr="00D63BC8" w:rsidRDefault="00B7325F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1B76B686" w14:textId="77777777" w:rsidR="00B7325F" w:rsidRDefault="00B7325F" w:rsidP="00967B57">
      <w:pPr>
        <w:rPr>
          <w:b/>
          <w:bCs/>
          <w:sz w:val="22"/>
          <w:szCs w:val="22"/>
        </w:rPr>
      </w:pPr>
    </w:p>
    <w:p w14:paraId="1A938264" w14:textId="77777777" w:rsidR="00B7325F" w:rsidRDefault="00B7325F" w:rsidP="00967B57">
      <w:pPr>
        <w:rPr>
          <w:b/>
          <w:bCs/>
          <w:sz w:val="22"/>
          <w:szCs w:val="22"/>
        </w:rPr>
      </w:pPr>
    </w:p>
    <w:p w14:paraId="52F6B5E5" w14:textId="19412DF3" w:rsidR="00B7325F" w:rsidRDefault="00E85274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6372A2AA" wp14:editId="23985ED7">
            <wp:simplePos x="0" y="0"/>
            <wp:positionH relativeFrom="margin">
              <wp:posOffset>91913</wp:posOffset>
            </wp:positionH>
            <wp:positionV relativeFrom="paragraph">
              <wp:posOffset>267970</wp:posOffset>
            </wp:positionV>
            <wp:extent cx="2880995" cy="5930900"/>
            <wp:effectExtent l="0" t="0" r="0" b="0"/>
            <wp:wrapSquare wrapText="bothSides"/>
            <wp:docPr id="101431839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0CC04" w14:textId="00AAEA71" w:rsidR="00B7325F" w:rsidRDefault="007F685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6776DCB" wp14:editId="19059192">
                <wp:simplePos x="0" y="0"/>
                <wp:positionH relativeFrom="margin">
                  <wp:posOffset>4644390</wp:posOffset>
                </wp:positionH>
                <wp:positionV relativeFrom="paragraph">
                  <wp:posOffset>5215255</wp:posOffset>
                </wp:positionV>
                <wp:extent cx="405765" cy="0"/>
                <wp:effectExtent l="0" t="19050" r="32385" b="19050"/>
                <wp:wrapNone/>
                <wp:docPr id="1404669024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76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1D03C" id="직선 연결선 56" o:spid="_x0000_s1026" style="position:absolute;left:0;text-align:lef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65.7pt,410.65pt" to="397.65pt,4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" strokecolor="black [3213]" strokeweight="3pt">
                <w10:wrap anchorx="margin"/>
              </v:lin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56E73A8" wp14:editId="7E7992E7">
                <wp:simplePos x="0" y="0"/>
                <wp:positionH relativeFrom="rightMargin">
                  <wp:posOffset>-1140475</wp:posOffset>
                </wp:positionH>
                <wp:positionV relativeFrom="paragraph">
                  <wp:posOffset>4954934</wp:posOffset>
                </wp:positionV>
                <wp:extent cx="552450" cy="372110"/>
                <wp:effectExtent l="0" t="0" r="0" b="0"/>
                <wp:wrapNone/>
                <wp:docPr id="1466114552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F21407" w14:textId="77777777" w:rsidR="007F6851" w:rsidRPr="003B345E" w:rsidRDefault="007F6851" w:rsidP="007F685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3B345E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3B345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E73A8" id="_x0000_s1074" type="#_x0000_t202" style="position:absolute;margin-left:-89.8pt;margin-top:390.15pt;width:43.5pt;height:29.3pt;z-index:25179136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" filled="f" stroked="f" strokeweight=".5pt">
                <v:textbox>
                  <w:txbxContent>
                    <w:p w14:paraId="0EF21407" w14:textId="77777777" w:rsidR="007F6851" w:rsidRPr="003B345E" w:rsidRDefault="007F6851" w:rsidP="007F685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3B345E"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3B345E"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5274"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0D1CDE25" wp14:editId="54AB1D86">
            <wp:extent cx="2881423" cy="5931200"/>
            <wp:effectExtent l="0" t="0" r="0" b="0"/>
            <wp:docPr id="380971619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576" cy="596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274">
        <w:rPr>
          <w:b/>
          <w:bCs/>
          <w:sz w:val="22"/>
          <w:szCs w:val="22"/>
        </w:rPr>
        <w:br w:type="textWrapping" w:clear="all"/>
      </w:r>
    </w:p>
    <w:p w14:paraId="3F21EF0D" w14:textId="46405BE5" w:rsidR="00A77F02" w:rsidRDefault="00A77F02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 xml:space="preserve">1): </w:t>
      </w:r>
      <w:r>
        <w:rPr>
          <w:rFonts w:hint="eastAsia"/>
          <w:b/>
          <w:bCs/>
          <w:sz w:val="22"/>
          <w:szCs w:val="22"/>
        </w:rPr>
        <w:t>게시글 안에서 플러스를 클릭하면 댓글쓰기 화면이 출력됩니다.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해당 위젯에 문장을 입력하고 작성하기를 누르면 댓글이 작성되어 해당 게시글의 댓글 내용에 바로 포함됩니다.</w:t>
      </w:r>
    </w:p>
    <w:p w14:paraId="64C05AE7" w14:textId="0786020F" w:rsidR="007F5FF2" w:rsidRDefault="007F5FF2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553C6F0B" w14:textId="77777777" w:rsidR="007F5FF2" w:rsidRDefault="007F5FF2" w:rsidP="00967B57">
      <w:pPr>
        <w:rPr>
          <w:b/>
          <w:bCs/>
          <w:sz w:val="22"/>
          <w:szCs w:val="22"/>
        </w:rPr>
      </w:pPr>
    </w:p>
    <w:p w14:paraId="7C2AC970" w14:textId="00686465" w:rsidR="007F5FF2" w:rsidRDefault="007F5FF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5993DE2C" wp14:editId="1F9A2B28">
            <wp:extent cx="6092190" cy="1488558"/>
            <wp:effectExtent l="0" t="0" r="3810" b="0"/>
            <wp:docPr id="386864481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07" cy="149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A731" w14:textId="77777777" w:rsidR="007F5FF2" w:rsidRPr="007F5FF2" w:rsidRDefault="007F5FF2" w:rsidP="00967B57">
      <w:pPr>
        <w:rPr>
          <w:b/>
          <w:bCs/>
          <w:sz w:val="16"/>
          <w:szCs w:val="16"/>
        </w:rPr>
      </w:pPr>
    </w:p>
    <w:p w14:paraId="68FB949C" w14:textId="1E851946" w:rsidR="007F5FF2" w:rsidRDefault="000236CF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F15DB3F" wp14:editId="7327441B">
                <wp:simplePos x="0" y="0"/>
                <wp:positionH relativeFrom="page">
                  <wp:align>right</wp:align>
                </wp:positionH>
                <wp:positionV relativeFrom="paragraph">
                  <wp:posOffset>2687468</wp:posOffset>
                </wp:positionV>
                <wp:extent cx="3519170" cy="563097"/>
                <wp:effectExtent l="0" t="0" r="5080" b="8890"/>
                <wp:wrapNone/>
                <wp:docPr id="911044124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6993A2" w14:textId="5E60BC07" w:rsidR="000236CF" w:rsidRPr="00373F4D" w:rsidRDefault="000236CF" w:rsidP="000236CF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게시판에서 목록 중 하나를 클릭하면,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해당 내용으로 게시글 화면 구성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5DB3F" id="_x0000_s1075" type="#_x0000_t202" style="position:absolute;margin-left:225.9pt;margin-top:211.6pt;width:277.1pt;height:44.35pt;z-index:25183436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" fillcolor="white [3212]" stroked="f" strokeweight=".5pt">
                <v:textbox>
                  <w:txbxContent>
                    <w:p w14:paraId="5F6993A2" w14:textId="5E60BC07" w:rsidR="000236CF" w:rsidRPr="00373F4D" w:rsidRDefault="000236CF" w:rsidP="000236CF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게시판에서 목록 중 하나를 클릭하면,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해당 내용으로 게시글 화면 구성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F5FF2">
        <w:rPr>
          <w:b/>
          <w:bCs/>
          <w:noProof/>
          <w:sz w:val="22"/>
          <w:szCs w:val="22"/>
        </w:rPr>
        <w:drawing>
          <wp:inline distT="0" distB="0" distL="0" distR="0" wp14:anchorId="5BE4816C" wp14:editId="289292DE">
            <wp:extent cx="6092190" cy="5241851"/>
            <wp:effectExtent l="0" t="0" r="3810" b="0"/>
            <wp:docPr id="1938837503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471" cy="524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E2043" w14:textId="77777777" w:rsidR="007F5FF2" w:rsidRDefault="007F5FF2" w:rsidP="00967B57">
      <w:pPr>
        <w:rPr>
          <w:b/>
          <w:bCs/>
          <w:sz w:val="22"/>
          <w:szCs w:val="22"/>
        </w:rPr>
      </w:pPr>
    </w:p>
    <w:p w14:paraId="149C325C" w14:textId="2651E857" w:rsidR="007F5FF2" w:rsidRDefault="007F5FF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20C2CDC5" wp14:editId="74060745">
            <wp:extent cx="6102985" cy="2265045"/>
            <wp:effectExtent l="0" t="0" r="0" b="1905"/>
            <wp:docPr id="1189101309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753C" w14:textId="4BE9C315" w:rsidR="007F5FF2" w:rsidRDefault="007F5FF2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1EDDAAA" w14:textId="77777777" w:rsidR="00E85274" w:rsidRDefault="00E85274" w:rsidP="00967B57">
      <w:pPr>
        <w:rPr>
          <w:b/>
          <w:bCs/>
          <w:sz w:val="22"/>
          <w:szCs w:val="22"/>
        </w:rPr>
      </w:pPr>
    </w:p>
    <w:p w14:paraId="4BD7B2F8" w14:textId="77777777" w:rsidR="007F5FF2" w:rsidRDefault="007F5FF2" w:rsidP="00967B57">
      <w:pPr>
        <w:rPr>
          <w:b/>
          <w:bCs/>
          <w:sz w:val="22"/>
          <w:szCs w:val="22"/>
        </w:rPr>
      </w:pPr>
    </w:p>
    <w:p w14:paraId="02FCAB34" w14:textId="03E8902F" w:rsidR="007F5FF2" w:rsidRDefault="00A77F0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7250F58" wp14:editId="5838615F">
                <wp:simplePos x="0" y="0"/>
                <wp:positionH relativeFrom="margin">
                  <wp:align>right</wp:align>
                </wp:positionH>
                <wp:positionV relativeFrom="paragraph">
                  <wp:posOffset>4244281</wp:posOffset>
                </wp:positionV>
                <wp:extent cx="3519170" cy="563097"/>
                <wp:effectExtent l="0" t="0" r="5080" b="8890"/>
                <wp:wrapNone/>
                <wp:docPr id="1449155025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9053AC" w14:textId="64BE78E0" w:rsidR="00A77F02" w:rsidRPr="00373F4D" w:rsidRDefault="00A77F02" w:rsidP="00A77F02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기존 선택한 이미지를 클릭하면 </w:t>
                            </w:r>
                            <w:r w:rsidR="000236CF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삭제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50F58" id="_x0000_s1076" type="#_x0000_t202" style="position:absolute;margin-left:225.9pt;margin-top:334.2pt;width:277.1pt;height:44.35pt;z-index:251830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" fillcolor="white [3212]" stroked="f" strokeweight=".5pt">
                <v:textbox>
                  <w:txbxContent>
                    <w:p w14:paraId="559053AC" w14:textId="64BE78E0" w:rsidR="00A77F02" w:rsidRPr="00373F4D" w:rsidRDefault="00A77F02" w:rsidP="00A77F02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기존 선택한 이미지를 클릭하면 </w:t>
                      </w:r>
                      <w:r w:rsidR="000236CF"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삭제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78D292C" wp14:editId="281E3CCA">
                <wp:simplePos x="0" y="0"/>
                <wp:positionH relativeFrom="margin">
                  <wp:posOffset>2744411</wp:posOffset>
                </wp:positionH>
                <wp:positionV relativeFrom="paragraph">
                  <wp:posOffset>1637104</wp:posOffset>
                </wp:positionV>
                <wp:extent cx="3519170" cy="563097"/>
                <wp:effectExtent l="0" t="0" r="5080" b="8890"/>
                <wp:wrapNone/>
                <wp:docPr id="86259084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471046" w14:textId="0B87DD50" w:rsidR="00A77F02" w:rsidRPr="00373F4D" w:rsidRDefault="00A77F02" w:rsidP="00A77F02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게시판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B에,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내용 규격에 맞춰 데이터가 저장됩니다.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292C" id="_x0000_s1077" type="#_x0000_t202" style="position:absolute;margin-left:216.1pt;margin-top:128.9pt;width:277.1pt;height:44.3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" fillcolor="white [3212]" stroked="f" strokeweight=".5pt">
                <v:textbox>
                  <w:txbxContent>
                    <w:p w14:paraId="31471046" w14:textId="0B87DD50" w:rsidR="00A77F02" w:rsidRPr="00373F4D" w:rsidRDefault="00A77F02" w:rsidP="00A77F02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게시판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D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B에,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내용 규격에 맞춰 데이터가 저장됩니다.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5FF2">
        <w:rPr>
          <w:b/>
          <w:bCs/>
          <w:noProof/>
          <w:sz w:val="22"/>
          <w:szCs w:val="22"/>
        </w:rPr>
        <w:drawing>
          <wp:inline distT="0" distB="0" distL="0" distR="0" wp14:anchorId="1159C47C" wp14:editId="2E4A0D7E">
            <wp:extent cx="6092190" cy="5231130"/>
            <wp:effectExtent l="0" t="0" r="3810" b="7620"/>
            <wp:docPr id="115248660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52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649A" w14:textId="77777777" w:rsidR="007F5FF2" w:rsidRDefault="007F5FF2" w:rsidP="00967B57">
      <w:pPr>
        <w:rPr>
          <w:b/>
          <w:bCs/>
          <w:sz w:val="22"/>
          <w:szCs w:val="22"/>
        </w:rPr>
      </w:pPr>
    </w:p>
    <w:p w14:paraId="6F51519E" w14:textId="711DC7C1" w:rsidR="007F5FF2" w:rsidRDefault="000236CF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46B2DF9" wp14:editId="0907C439">
                <wp:simplePos x="0" y="0"/>
                <wp:positionH relativeFrom="margin">
                  <wp:posOffset>2632267</wp:posOffset>
                </wp:positionH>
                <wp:positionV relativeFrom="paragraph">
                  <wp:posOffset>2075653</wp:posOffset>
                </wp:positionV>
                <wp:extent cx="3519170" cy="563097"/>
                <wp:effectExtent l="0" t="0" r="5080" b="8890"/>
                <wp:wrapNone/>
                <wp:docPr id="231537551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63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C786A1" w14:textId="42B6CF8B" w:rsidR="000236CF" w:rsidRPr="00373F4D" w:rsidRDefault="000236CF" w:rsidP="000236CF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댓글을 작성하면,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해당 게시글의 댓글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리스트에 반영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2DF9" id="_x0000_s1078" type="#_x0000_t202" style="position:absolute;margin-left:207.25pt;margin-top:163.45pt;width:277.1pt;height:44.3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" fillcolor="white [3212]" stroked="f" strokeweight=".5pt">
                <v:textbox>
                  <w:txbxContent>
                    <w:p w14:paraId="3FC786A1" w14:textId="42B6CF8B" w:rsidR="000236CF" w:rsidRPr="00373F4D" w:rsidRDefault="000236CF" w:rsidP="000236CF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댓글을 작성하면,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해당 게시글의 댓글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리스트에 반영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5FF2">
        <w:rPr>
          <w:b/>
          <w:bCs/>
          <w:noProof/>
          <w:sz w:val="22"/>
          <w:szCs w:val="22"/>
        </w:rPr>
        <w:drawing>
          <wp:inline distT="0" distB="0" distL="0" distR="0" wp14:anchorId="34777071" wp14:editId="2AC4C4CF">
            <wp:extent cx="6134735" cy="3200400"/>
            <wp:effectExtent l="0" t="0" r="0" b="0"/>
            <wp:docPr id="769893697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F368" w14:textId="5552D9C3" w:rsidR="00E85274" w:rsidRDefault="00E85274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E85274" w:rsidRPr="00D63BC8" w14:paraId="2A4C0663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B765D53" w14:textId="77777777" w:rsidR="00E85274" w:rsidRPr="00B75D48" w:rsidRDefault="00E85274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6E71637" w14:textId="77777777" w:rsidR="00E85274" w:rsidRPr="00D63BC8" w:rsidRDefault="00E85274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6678E6C7" w14:textId="77777777" w:rsidR="00E85274" w:rsidRDefault="00E85274" w:rsidP="00967B57">
      <w:pPr>
        <w:rPr>
          <w:b/>
          <w:bCs/>
          <w:sz w:val="22"/>
          <w:szCs w:val="22"/>
        </w:rPr>
      </w:pPr>
    </w:p>
    <w:p w14:paraId="5CB28347" w14:textId="77777777" w:rsidR="00E85274" w:rsidRDefault="00E85274" w:rsidP="00967B57">
      <w:pPr>
        <w:rPr>
          <w:b/>
          <w:bCs/>
          <w:sz w:val="22"/>
          <w:szCs w:val="22"/>
        </w:rPr>
      </w:pPr>
    </w:p>
    <w:p w14:paraId="430C4F21" w14:textId="33895412" w:rsidR="00E85274" w:rsidRDefault="00936FEA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631B9A01" wp14:editId="3F66C366">
            <wp:simplePos x="0" y="0"/>
            <wp:positionH relativeFrom="column">
              <wp:posOffset>51273</wp:posOffset>
            </wp:positionH>
            <wp:positionV relativeFrom="paragraph">
              <wp:posOffset>266065</wp:posOffset>
            </wp:positionV>
            <wp:extent cx="2902585" cy="5974715"/>
            <wp:effectExtent l="0" t="0" r="0" b="6985"/>
            <wp:wrapSquare wrapText="bothSides"/>
            <wp:docPr id="697367304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597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6329EF" w14:textId="4101E8B6" w:rsidR="00E85274" w:rsidRDefault="0012271C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277EA17D" wp14:editId="01496E7B">
            <wp:extent cx="2902563" cy="5974715"/>
            <wp:effectExtent l="0" t="0" r="0" b="6985"/>
            <wp:docPr id="1018151318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526" cy="602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940">
        <w:rPr>
          <w:b/>
          <w:bCs/>
          <w:sz w:val="22"/>
          <w:szCs w:val="22"/>
        </w:rPr>
        <w:br w:type="textWrapping" w:clear="all"/>
      </w:r>
    </w:p>
    <w:p w14:paraId="66BB4ADA" w14:textId="18520711" w:rsidR="007F5FF2" w:rsidRDefault="000236CF" w:rsidP="007F5FF2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자신이 작성한 게시글이라면 수정,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삭제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버튼이 활성화되어 게시글을 수정하거나 삭제할 수 있습니다.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만약 자신이 작성한 게시글이 아니라면 신고 버튼만 활성화됩니다.</w:t>
      </w:r>
    </w:p>
    <w:p w14:paraId="50EDDF79" w14:textId="59D22ECE" w:rsidR="000236CF" w:rsidRDefault="000236CF" w:rsidP="007F5FF2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(관리자일 경우 모든 게시글에 수정,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삭제 버튼이 활성화됩니다.</w:t>
      </w:r>
      <w:r>
        <w:rPr>
          <w:b/>
          <w:bCs/>
          <w:sz w:val="22"/>
          <w:szCs w:val="22"/>
        </w:rPr>
        <w:t>)</w:t>
      </w:r>
    </w:p>
    <w:p w14:paraId="193F2629" w14:textId="26A7A074" w:rsidR="0012271C" w:rsidRDefault="0012271C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12271C" w:rsidRPr="00D63BC8" w14:paraId="7EB4A724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0C21959" w14:textId="77777777" w:rsidR="0012271C" w:rsidRPr="00B75D48" w:rsidRDefault="0012271C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1532B65" w14:textId="77777777" w:rsidR="0012271C" w:rsidRPr="00D63BC8" w:rsidRDefault="0012271C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07C34667" w14:textId="77777777" w:rsidR="0012271C" w:rsidRDefault="0012271C" w:rsidP="00967B57">
      <w:pPr>
        <w:rPr>
          <w:b/>
          <w:bCs/>
          <w:sz w:val="22"/>
          <w:szCs w:val="22"/>
        </w:rPr>
      </w:pPr>
    </w:p>
    <w:p w14:paraId="1F902FC9" w14:textId="77777777" w:rsidR="0012271C" w:rsidRDefault="0012271C" w:rsidP="00967B57">
      <w:pPr>
        <w:rPr>
          <w:b/>
          <w:bCs/>
          <w:sz w:val="22"/>
          <w:szCs w:val="22"/>
        </w:rPr>
      </w:pPr>
    </w:p>
    <w:p w14:paraId="2306B0B0" w14:textId="6C0A2ECA" w:rsidR="0012271C" w:rsidRDefault="00815413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65800348" wp14:editId="5B7CB9DF">
            <wp:simplePos x="0" y="0"/>
            <wp:positionH relativeFrom="margin">
              <wp:posOffset>61433</wp:posOffset>
            </wp:positionH>
            <wp:positionV relativeFrom="paragraph">
              <wp:posOffset>267970</wp:posOffset>
            </wp:positionV>
            <wp:extent cx="2912745" cy="5996305"/>
            <wp:effectExtent l="0" t="0" r="1905" b="4445"/>
            <wp:wrapSquare wrapText="bothSides"/>
            <wp:docPr id="31511580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A380B" w14:textId="3106C6ED" w:rsidR="0012271C" w:rsidRDefault="00815413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32E0765C" wp14:editId="5EC077DA">
            <wp:extent cx="2902688" cy="5974974"/>
            <wp:effectExtent l="0" t="0" r="0" b="6985"/>
            <wp:docPr id="1922532095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34" cy="601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5EC">
        <w:rPr>
          <w:b/>
          <w:bCs/>
          <w:sz w:val="22"/>
          <w:szCs w:val="22"/>
        </w:rPr>
        <w:br w:type="textWrapping" w:clear="all"/>
      </w:r>
    </w:p>
    <w:p w14:paraId="7C5A48BF" w14:textId="72883F8C" w:rsidR="000236CF" w:rsidRDefault="000236CF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댓글을 꾹 누르면 선택 목록이 화면에 표출되며,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자신이 작성한 댓글일 경우 게시글의 기능처럼 수정,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삭제 버튼이 활성화됩니다.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자신이 작성한 게시글이 아니라면 신고 버튼만 활성화됩니다.</w:t>
      </w:r>
    </w:p>
    <w:p w14:paraId="04069615" w14:textId="606557CC" w:rsidR="000236CF" w:rsidRDefault="000236CF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(관리자일 경우 게시글 기능과 동일)</w:t>
      </w:r>
    </w:p>
    <w:p w14:paraId="1501443D" w14:textId="55E733D7" w:rsidR="007F5FF2" w:rsidRDefault="007F5FF2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1BC9CFE" w14:textId="77777777" w:rsidR="00815413" w:rsidRDefault="00815413" w:rsidP="00967B57">
      <w:pPr>
        <w:rPr>
          <w:b/>
          <w:bCs/>
          <w:sz w:val="22"/>
          <w:szCs w:val="22"/>
        </w:rPr>
      </w:pPr>
    </w:p>
    <w:p w14:paraId="293BA2FB" w14:textId="77777777" w:rsidR="007F5FF2" w:rsidRDefault="007F5FF2" w:rsidP="00967B57">
      <w:pPr>
        <w:rPr>
          <w:b/>
          <w:bCs/>
          <w:sz w:val="22"/>
          <w:szCs w:val="22"/>
        </w:rPr>
      </w:pPr>
    </w:p>
    <w:p w14:paraId="74965693" w14:textId="77777777" w:rsidR="0031097C" w:rsidRDefault="0031097C" w:rsidP="00967B57">
      <w:pPr>
        <w:rPr>
          <w:b/>
          <w:bCs/>
          <w:sz w:val="22"/>
          <w:szCs w:val="22"/>
        </w:rPr>
      </w:pPr>
    </w:p>
    <w:p w14:paraId="5A9A66A0" w14:textId="77777777" w:rsidR="0031097C" w:rsidRDefault="0031097C" w:rsidP="00967B57">
      <w:pPr>
        <w:rPr>
          <w:b/>
          <w:bCs/>
          <w:sz w:val="22"/>
          <w:szCs w:val="22"/>
        </w:rPr>
      </w:pPr>
    </w:p>
    <w:p w14:paraId="2A1BEA84" w14:textId="5DDA3C6A" w:rsidR="0031097C" w:rsidRDefault="0031097C" w:rsidP="00967B57">
      <w:pPr>
        <w:rPr>
          <w:b/>
          <w:bCs/>
          <w:sz w:val="22"/>
          <w:szCs w:val="22"/>
        </w:rPr>
      </w:pPr>
    </w:p>
    <w:p w14:paraId="0C5C99AB" w14:textId="0059878C" w:rsidR="0031097C" w:rsidRDefault="0031097C" w:rsidP="00967B57">
      <w:pPr>
        <w:rPr>
          <w:b/>
          <w:bCs/>
          <w:sz w:val="22"/>
          <w:szCs w:val="22"/>
        </w:rPr>
      </w:pPr>
    </w:p>
    <w:p w14:paraId="3A03F832" w14:textId="72084697" w:rsidR="007F5FF2" w:rsidRDefault="007F5FF2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2EB8BC0" wp14:editId="1D7E3682">
            <wp:extent cx="6092190" cy="5231130"/>
            <wp:effectExtent l="0" t="0" r="3810" b="7620"/>
            <wp:docPr id="1215414659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52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9F2D2" w14:textId="440181B3" w:rsidR="00B3426D" w:rsidRDefault="000236CF">
      <w:pPr>
        <w:spacing w:line="24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유저를 판별하여 수정,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삭제 버튼 활성화 결정</w:t>
      </w:r>
      <w:r w:rsidR="00B3426D">
        <w:rPr>
          <w:b/>
          <w:bCs/>
          <w:sz w:val="22"/>
          <w:szCs w:val="22"/>
        </w:rPr>
        <w:br w:type="page"/>
      </w:r>
    </w:p>
    <w:p w14:paraId="28636975" w14:textId="77777777" w:rsidR="00B3426D" w:rsidRDefault="00B3426D" w:rsidP="00967B57">
      <w:pPr>
        <w:rPr>
          <w:b/>
          <w:bCs/>
          <w:sz w:val="22"/>
          <w:szCs w:val="22"/>
        </w:rPr>
      </w:pPr>
    </w:p>
    <w:p w14:paraId="65A75627" w14:textId="77777777" w:rsidR="00B3426D" w:rsidRDefault="00B3426D" w:rsidP="00967B57">
      <w:pPr>
        <w:rPr>
          <w:b/>
          <w:bCs/>
          <w:sz w:val="22"/>
          <w:szCs w:val="22"/>
        </w:rPr>
      </w:pPr>
    </w:p>
    <w:p w14:paraId="71651FBE" w14:textId="6604404C" w:rsidR="00B3426D" w:rsidRDefault="00B3426D" w:rsidP="00967B57">
      <w:pPr>
        <w:rPr>
          <w:b/>
          <w:bCs/>
          <w:sz w:val="22"/>
          <w:szCs w:val="22"/>
        </w:rPr>
      </w:pPr>
    </w:p>
    <w:p w14:paraId="3ED90F3B" w14:textId="63BC9416" w:rsidR="00B3426D" w:rsidRDefault="00B3426D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D1EFDAA" wp14:editId="489E17AF">
            <wp:extent cx="6102985" cy="2764155"/>
            <wp:effectExtent l="0" t="0" r="0" b="0"/>
            <wp:docPr id="1721307434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9778" w14:textId="40F30816" w:rsidR="00B3426D" w:rsidRDefault="000236CF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2E3359C" wp14:editId="63B18B2B">
                <wp:simplePos x="0" y="0"/>
                <wp:positionH relativeFrom="page">
                  <wp:posOffset>3911600</wp:posOffset>
                </wp:positionH>
                <wp:positionV relativeFrom="paragraph">
                  <wp:posOffset>217332</wp:posOffset>
                </wp:positionV>
                <wp:extent cx="3519170" cy="935355"/>
                <wp:effectExtent l="0" t="0" r="5080" b="0"/>
                <wp:wrapNone/>
                <wp:docPr id="2085618753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935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D99C14" w14:textId="70C58C6D" w:rsidR="000236CF" w:rsidRPr="00373F4D" w:rsidRDefault="000236CF" w:rsidP="000236CF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신고를 선택하면 해당 게시글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또는 댓글 내용이 신고내역D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에 전달되고,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관리자 계정에서 신고내역을 열람할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3359C" id="_x0000_s1079" type="#_x0000_t202" style="position:absolute;margin-left:308pt;margin-top:17.1pt;width:277.1pt;height:73.65pt;z-index:2518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" fillcolor="white [3212]" stroked="f" strokeweight=".5pt">
                <v:textbox>
                  <w:txbxContent>
                    <w:p w14:paraId="08D99C14" w14:textId="70C58C6D" w:rsidR="000236CF" w:rsidRPr="00373F4D" w:rsidRDefault="000236CF" w:rsidP="000236CF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신고를 선택하면 해당 게시글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또는 댓글 내용이 신고내역D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에 전달되고,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관리자 계정에서 신고내역을 열람할 수 있습니다.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935BBFE" w14:textId="468A12C7" w:rsidR="00B3426D" w:rsidRDefault="000236CF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A877E8A" wp14:editId="0239B075">
                <wp:simplePos x="0" y="0"/>
                <wp:positionH relativeFrom="page">
                  <wp:posOffset>3540598</wp:posOffset>
                </wp:positionH>
                <wp:positionV relativeFrom="paragraph">
                  <wp:posOffset>2101658</wp:posOffset>
                </wp:positionV>
                <wp:extent cx="3519170" cy="574158"/>
                <wp:effectExtent l="0" t="0" r="5080" b="0"/>
                <wp:wrapNone/>
                <wp:docPr id="1778620699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741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7D1693" w14:textId="77232332" w:rsidR="000236CF" w:rsidRPr="00373F4D" w:rsidRDefault="000236CF" w:rsidP="000236CF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삭제를 선택하면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에서 해당 내용 삭제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7E8A" id="_x0000_s1080" type="#_x0000_t202" style="position:absolute;margin-left:278.8pt;margin-top:165.5pt;width:277.1pt;height:45.2pt;z-index:251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" fillcolor="white [3212]" stroked="f" strokeweight=".5pt">
                <v:textbox>
                  <w:txbxContent>
                    <w:p w14:paraId="017D1693" w14:textId="77232332" w:rsidR="000236CF" w:rsidRPr="00373F4D" w:rsidRDefault="000236CF" w:rsidP="000236CF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삭제를 선택하면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DB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에서 해당 내용 삭제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426D">
        <w:rPr>
          <w:b/>
          <w:bCs/>
          <w:noProof/>
          <w:sz w:val="22"/>
          <w:szCs w:val="22"/>
        </w:rPr>
        <w:drawing>
          <wp:inline distT="0" distB="0" distL="0" distR="0" wp14:anchorId="2F624794" wp14:editId="6F5DC05A">
            <wp:extent cx="6092190" cy="4083050"/>
            <wp:effectExtent l="0" t="0" r="3810" b="0"/>
            <wp:docPr id="1967143720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BA656" w14:textId="4DF8D8BB" w:rsidR="00815413" w:rsidRDefault="00815413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815413" w:rsidRPr="00D63BC8" w14:paraId="34C870B6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3524C9E" w14:textId="77777777" w:rsidR="00815413" w:rsidRPr="00B75D48" w:rsidRDefault="00815413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75220FD" w14:textId="77777777" w:rsidR="00815413" w:rsidRPr="00D63BC8" w:rsidRDefault="00815413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5E9F4D35" w14:textId="77777777" w:rsidR="00815413" w:rsidRDefault="00815413" w:rsidP="00967B57">
      <w:pPr>
        <w:rPr>
          <w:b/>
          <w:bCs/>
          <w:sz w:val="22"/>
          <w:szCs w:val="22"/>
        </w:rPr>
      </w:pPr>
    </w:p>
    <w:p w14:paraId="6AA52DB5" w14:textId="77777777" w:rsidR="00815413" w:rsidRDefault="00815413" w:rsidP="00967B57">
      <w:pPr>
        <w:rPr>
          <w:b/>
          <w:bCs/>
          <w:sz w:val="22"/>
          <w:szCs w:val="22"/>
        </w:rPr>
      </w:pPr>
    </w:p>
    <w:p w14:paraId="2AC18949" w14:textId="54E2E1CA" w:rsidR="00815413" w:rsidRDefault="00442117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anchor distT="0" distB="0" distL="114300" distR="114300" simplePos="0" relativeHeight="251677696" behindDoc="0" locked="0" layoutInCell="1" allowOverlap="1" wp14:anchorId="25F0D73D" wp14:editId="0B576F83">
            <wp:simplePos x="0" y="0"/>
            <wp:positionH relativeFrom="margin">
              <wp:align>left</wp:align>
            </wp:positionH>
            <wp:positionV relativeFrom="paragraph">
              <wp:posOffset>267970</wp:posOffset>
            </wp:positionV>
            <wp:extent cx="2912745" cy="5996305"/>
            <wp:effectExtent l="0" t="0" r="1905" b="4445"/>
            <wp:wrapSquare wrapText="bothSides"/>
            <wp:docPr id="139767816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6A0B8" w14:textId="5A3C42FE" w:rsidR="00815413" w:rsidRDefault="00442117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742E7AA2" wp14:editId="04FA2483">
            <wp:extent cx="2908107" cy="5986130"/>
            <wp:effectExtent l="0" t="0" r="6985" b="0"/>
            <wp:docPr id="310802157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968" cy="6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br w:type="textWrapping" w:clear="all"/>
      </w:r>
    </w:p>
    <w:p w14:paraId="52DF98A3" w14:textId="6B8E7231" w:rsidR="00FD6605" w:rsidRDefault="00FD66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우측상단의 아이콘을 클릭하면 마이페이지 화면으로 이동합니다.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이곳에서 앱 정보,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 xml:space="preserve">앱 이용약관을 </w:t>
      </w:r>
      <w:r>
        <w:rPr>
          <w:b/>
          <w:bCs/>
          <w:sz w:val="22"/>
          <w:szCs w:val="22"/>
        </w:rPr>
        <w:t>Dialog</w:t>
      </w:r>
      <w:r>
        <w:rPr>
          <w:rFonts w:hint="eastAsia"/>
          <w:b/>
          <w:bCs/>
          <w:sz w:val="22"/>
          <w:szCs w:val="22"/>
        </w:rPr>
        <w:t>로 안내하고,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로그아웃,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회원정보 수정,</w:t>
      </w:r>
      <w:r>
        <w:rPr>
          <w:b/>
          <w:bCs/>
          <w:sz w:val="22"/>
          <w:szCs w:val="22"/>
        </w:rPr>
        <w:t xml:space="preserve"> </w:t>
      </w:r>
      <w:r>
        <w:rPr>
          <w:rFonts w:hint="eastAsia"/>
          <w:b/>
          <w:bCs/>
          <w:sz w:val="22"/>
          <w:szCs w:val="22"/>
        </w:rPr>
        <w:t>회원탈퇴를 할 수 있습니다.</w:t>
      </w:r>
    </w:p>
    <w:p w14:paraId="1FD06591" w14:textId="219F4560" w:rsidR="00FD6605" w:rsidRDefault="00FD66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현재 계정이 관리자일 경우 신고내역열람 카테고리가 활성화되어 이곳에서 신고 내역들을 확인하고 조치할 수 있습니다.</w:t>
      </w:r>
    </w:p>
    <w:p w14:paraId="3A7BA1E2" w14:textId="4F7FA991" w:rsidR="00B3426D" w:rsidRDefault="00B3426D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F990F17" w14:textId="77777777" w:rsidR="00442117" w:rsidRDefault="00442117" w:rsidP="00967B57">
      <w:pPr>
        <w:rPr>
          <w:b/>
          <w:bCs/>
          <w:sz w:val="22"/>
          <w:szCs w:val="22"/>
        </w:rPr>
      </w:pPr>
    </w:p>
    <w:p w14:paraId="31DA0A2D" w14:textId="77777777" w:rsidR="00B3426D" w:rsidRDefault="00B3426D" w:rsidP="00967B57">
      <w:pPr>
        <w:rPr>
          <w:b/>
          <w:bCs/>
          <w:sz w:val="22"/>
          <w:szCs w:val="22"/>
        </w:rPr>
      </w:pPr>
    </w:p>
    <w:p w14:paraId="61D1E7B0" w14:textId="77777777" w:rsidR="00B3426D" w:rsidRDefault="00B3426D" w:rsidP="00967B57">
      <w:pPr>
        <w:rPr>
          <w:b/>
          <w:bCs/>
          <w:sz w:val="22"/>
          <w:szCs w:val="22"/>
        </w:rPr>
      </w:pPr>
    </w:p>
    <w:p w14:paraId="6DAEE49F" w14:textId="70952A1B" w:rsidR="00B3426D" w:rsidRDefault="00B3426D" w:rsidP="00967B57">
      <w:pPr>
        <w:rPr>
          <w:b/>
          <w:bCs/>
          <w:sz w:val="22"/>
          <w:szCs w:val="22"/>
        </w:rPr>
      </w:pPr>
    </w:p>
    <w:p w14:paraId="6C9B3D83" w14:textId="2D89D61A" w:rsidR="00B3426D" w:rsidRDefault="00FD6605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DECE136" wp14:editId="568165E1">
                <wp:simplePos x="0" y="0"/>
                <wp:positionH relativeFrom="page">
                  <wp:posOffset>1794141</wp:posOffset>
                </wp:positionH>
                <wp:positionV relativeFrom="paragraph">
                  <wp:posOffset>2221954</wp:posOffset>
                </wp:positionV>
                <wp:extent cx="3519170" cy="574158"/>
                <wp:effectExtent l="0" t="0" r="5080" b="0"/>
                <wp:wrapNone/>
                <wp:docPr id="1456416067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5741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A87CA1" w14:textId="3D507622" w:rsidR="00FD6605" w:rsidRPr="00373F4D" w:rsidRDefault="00FD6605" w:rsidP="00FD66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로그아웃과 동시에 자동 로그인의 저장된 내용도 삭제하여 해제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CE136" id="_x0000_s1081" type="#_x0000_t202" style="position:absolute;margin-left:141.25pt;margin-top:174.95pt;width:277.1pt;height:45.2pt;z-index:2518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" fillcolor="white [3212]" stroked="f" strokeweight=".5pt">
                <v:textbox>
                  <w:txbxContent>
                    <w:p w14:paraId="53A87CA1" w14:textId="3D507622" w:rsidR="00FD6605" w:rsidRPr="00373F4D" w:rsidRDefault="00FD6605" w:rsidP="00FD6605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로그아웃과 동시에 자동 로그인의 저장된 내용도 삭제하여 해제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426D">
        <w:rPr>
          <w:b/>
          <w:bCs/>
          <w:noProof/>
          <w:sz w:val="22"/>
          <w:szCs w:val="22"/>
        </w:rPr>
        <w:drawing>
          <wp:inline distT="0" distB="0" distL="0" distR="0" wp14:anchorId="2D07ECE5" wp14:editId="4645F202">
            <wp:extent cx="6092190" cy="2477135"/>
            <wp:effectExtent l="0" t="0" r="3810" b="0"/>
            <wp:docPr id="114657048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3300" w14:textId="77777777" w:rsidR="00B3426D" w:rsidRDefault="00B3426D" w:rsidP="00967B57">
      <w:pPr>
        <w:rPr>
          <w:b/>
          <w:bCs/>
          <w:sz w:val="22"/>
          <w:szCs w:val="22"/>
        </w:rPr>
      </w:pPr>
    </w:p>
    <w:p w14:paraId="4F52087D" w14:textId="2EE304EB" w:rsidR="0031097C" w:rsidRDefault="0031097C" w:rsidP="00967B57">
      <w:pPr>
        <w:rPr>
          <w:b/>
          <w:bCs/>
          <w:sz w:val="22"/>
          <w:szCs w:val="22"/>
        </w:rPr>
      </w:pPr>
    </w:p>
    <w:p w14:paraId="54D4EF28" w14:textId="1BE771BF" w:rsidR="00B3426D" w:rsidRDefault="00FD6605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586F0F8" wp14:editId="6456E39B">
                <wp:simplePos x="0" y="0"/>
                <wp:positionH relativeFrom="page">
                  <wp:posOffset>2168879</wp:posOffset>
                </wp:positionH>
                <wp:positionV relativeFrom="paragraph">
                  <wp:posOffset>3175369</wp:posOffset>
                </wp:positionV>
                <wp:extent cx="3519170" cy="935665"/>
                <wp:effectExtent l="0" t="0" r="5080" b="0"/>
                <wp:wrapNone/>
                <wp:docPr id="32274705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9356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E4CC22" w14:textId="7B59F6BB" w:rsidR="00FD6605" w:rsidRDefault="00FD6605" w:rsidP="00FD66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파이어베이스에서 제공하는 탈퇴기능을 통해</w:t>
                            </w:r>
                          </w:p>
                          <w:p w14:paraId="5AB38BC6" w14:textId="4DE7F156" w:rsidR="00FD6605" w:rsidRPr="00FD6605" w:rsidRDefault="00FD6605" w:rsidP="00FD66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탈퇴를 실행합니다.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탈퇴와 동시의 유저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IdToken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이 삭제되어 종속된 데이터들도 같이 삭제됩니다.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6F0F8" id="_x0000_s1082" type="#_x0000_t202" style="position:absolute;margin-left:170.8pt;margin-top:250.05pt;width:277.1pt;height:73.65pt;z-index:25185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" fillcolor="white [3212]" stroked="f" strokeweight=".5pt">
                <v:textbox>
                  <w:txbxContent>
                    <w:p w14:paraId="3EE4CC22" w14:textId="7B59F6BB" w:rsidR="00FD6605" w:rsidRDefault="00FD6605" w:rsidP="00FD6605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파이어베이스에서</w:t>
                      </w:r>
                      <w:proofErr w:type="spellEnd"/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 제공하는 탈퇴기능을 통해</w:t>
                      </w:r>
                    </w:p>
                    <w:p w14:paraId="5AB38BC6" w14:textId="4DE7F156" w:rsidR="00FD6605" w:rsidRPr="00FD6605" w:rsidRDefault="00FD6605" w:rsidP="00FD6605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탈퇴를 실행합니다.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탈퇴와 동시의 유저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IdToken</w:t>
                      </w:r>
                      <w:proofErr w:type="spellEnd"/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이 삭제되어 종속된 데이터들도 같이 삭제됩니다.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426D">
        <w:rPr>
          <w:b/>
          <w:bCs/>
          <w:noProof/>
          <w:sz w:val="22"/>
          <w:szCs w:val="22"/>
        </w:rPr>
        <w:drawing>
          <wp:inline distT="0" distB="0" distL="0" distR="0" wp14:anchorId="54DC1307" wp14:editId="455DCAFA">
            <wp:extent cx="6092190" cy="3572510"/>
            <wp:effectExtent l="0" t="0" r="3810" b="8890"/>
            <wp:docPr id="1368020669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2C19" w14:textId="793A9A8A" w:rsidR="00442117" w:rsidRDefault="00442117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442117" w:rsidRPr="00D63BC8" w14:paraId="67B124FA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B9F0DAC" w14:textId="77777777" w:rsidR="00442117" w:rsidRPr="00B75D48" w:rsidRDefault="00442117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FDC763F" w14:textId="77777777" w:rsidR="00442117" w:rsidRPr="00D63BC8" w:rsidRDefault="00442117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584789B5" w14:textId="77777777" w:rsidR="00442117" w:rsidRDefault="00442117" w:rsidP="00967B57">
      <w:pPr>
        <w:rPr>
          <w:b/>
          <w:bCs/>
          <w:sz w:val="22"/>
          <w:szCs w:val="22"/>
        </w:rPr>
      </w:pPr>
    </w:p>
    <w:p w14:paraId="06042A62" w14:textId="77777777" w:rsidR="00442117" w:rsidRDefault="00442117" w:rsidP="00967B57">
      <w:pPr>
        <w:rPr>
          <w:b/>
          <w:bCs/>
          <w:sz w:val="22"/>
          <w:szCs w:val="22"/>
        </w:rPr>
      </w:pPr>
    </w:p>
    <w:p w14:paraId="282F541A" w14:textId="77777777" w:rsidR="00442117" w:rsidRDefault="00442117" w:rsidP="00967B57">
      <w:pPr>
        <w:rPr>
          <w:b/>
          <w:bCs/>
          <w:sz w:val="22"/>
          <w:szCs w:val="22"/>
        </w:rPr>
      </w:pPr>
    </w:p>
    <w:p w14:paraId="13CB9AB1" w14:textId="4CAF803B" w:rsidR="00442117" w:rsidRDefault="00907E43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55678C24" wp14:editId="402D321A">
            <wp:extent cx="2970091" cy="6113721"/>
            <wp:effectExtent l="0" t="0" r="1905" b="1905"/>
            <wp:docPr id="686724356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876" cy="613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24"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7362846A" wp14:editId="13DC138D">
            <wp:simplePos x="733647" y="1754372"/>
            <wp:positionH relativeFrom="column">
              <wp:align>left</wp:align>
            </wp:positionH>
            <wp:positionV relativeFrom="paragraph">
              <wp:align>top</wp:align>
            </wp:positionV>
            <wp:extent cx="2959761" cy="6092456"/>
            <wp:effectExtent l="0" t="0" r="0" b="3810"/>
            <wp:wrapSquare wrapText="bothSides"/>
            <wp:docPr id="501414632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61" cy="609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4724">
        <w:rPr>
          <w:b/>
          <w:bCs/>
          <w:sz w:val="22"/>
          <w:szCs w:val="22"/>
        </w:rPr>
        <w:br w:type="textWrapping" w:clear="all"/>
      </w:r>
    </w:p>
    <w:p w14:paraId="1E95CFBA" w14:textId="054B199A" w:rsidR="00FD6605" w:rsidRDefault="00FD66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회원정보 수정하기에서 각 변경하고자 하는 내용을 선택하면 해당 내용 변경화면이 출력되고,</w:t>
      </w:r>
    </w:p>
    <w:p w14:paraId="08C6D941" w14:textId="1AAD2C2D" w:rsidR="00FD6605" w:rsidRDefault="00FD66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이곳에서 변경한 내용은 실시간으로 적용됩니다.</w:t>
      </w:r>
    </w:p>
    <w:p w14:paraId="76CEA2C8" w14:textId="64B1771C" w:rsidR="00FD6605" w:rsidRDefault="00FD66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F</w:t>
      </w:r>
      <w:r>
        <w:rPr>
          <w:b/>
          <w:bCs/>
          <w:sz w:val="22"/>
          <w:szCs w:val="22"/>
        </w:rPr>
        <w:t>AQ</w:t>
      </w:r>
      <w:r>
        <w:rPr>
          <w:rFonts w:hint="eastAsia"/>
          <w:b/>
          <w:bCs/>
          <w:sz w:val="22"/>
          <w:szCs w:val="22"/>
        </w:rPr>
        <w:t>에서는 답변을 보고싶은 질문을 클릭하면 해당 답변이 모션을 취하며 출력됩니다.</w:t>
      </w:r>
    </w:p>
    <w:p w14:paraId="11636E9F" w14:textId="69858EB6" w:rsidR="00B3426D" w:rsidRDefault="00B3426D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43C0CC23" w14:textId="77777777" w:rsidR="00907E43" w:rsidRDefault="00907E43" w:rsidP="00967B57">
      <w:pPr>
        <w:rPr>
          <w:b/>
          <w:bCs/>
          <w:sz w:val="22"/>
          <w:szCs w:val="22"/>
        </w:rPr>
      </w:pPr>
    </w:p>
    <w:p w14:paraId="6CE7C80B" w14:textId="77777777" w:rsidR="00B3426D" w:rsidRDefault="00B3426D" w:rsidP="00967B57">
      <w:pPr>
        <w:rPr>
          <w:b/>
          <w:bCs/>
          <w:sz w:val="22"/>
          <w:szCs w:val="22"/>
        </w:rPr>
      </w:pPr>
    </w:p>
    <w:p w14:paraId="5AAEBADF" w14:textId="791607AC" w:rsidR="00B3426D" w:rsidRDefault="00B3426D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50CC10A2" wp14:editId="0F7CCAE3">
            <wp:extent cx="6092190" cy="2615565"/>
            <wp:effectExtent l="0" t="0" r="3810" b="0"/>
            <wp:docPr id="120940470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A3BC" w14:textId="324E75F8" w:rsidR="00B3426D" w:rsidRDefault="00B3426D" w:rsidP="00967B57">
      <w:pPr>
        <w:rPr>
          <w:b/>
          <w:bCs/>
          <w:sz w:val="22"/>
          <w:szCs w:val="22"/>
        </w:rPr>
      </w:pPr>
    </w:p>
    <w:p w14:paraId="708CFBDD" w14:textId="5D313B35" w:rsidR="00B3426D" w:rsidRDefault="00FD6605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FBC7B1A" wp14:editId="3CE05159">
                <wp:simplePos x="0" y="0"/>
                <wp:positionH relativeFrom="page">
                  <wp:posOffset>3837703</wp:posOffset>
                </wp:positionH>
                <wp:positionV relativeFrom="paragraph">
                  <wp:posOffset>2270480</wp:posOffset>
                </wp:positionV>
                <wp:extent cx="3519170" cy="393404"/>
                <wp:effectExtent l="0" t="0" r="5080" b="6985"/>
                <wp:wrapNone/>
                <wp:docPr id="379242099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3934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1EABC3" w14:textId="7163E7D1" w:rsidR="00FD6605" w:rsidRPr="00FD6605" w:rsidRDefault="00FD6605" w:rsidP="00FD660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질문과 답변 내용으로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List View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2"/>
                              </w:rPr>
                              <w:t>설정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C7B1A" id="_x0000_s1083" type="#_x0000_t202" style="position:absolute;margin-left:302.2pt;margin-top:178.8pt;width:277.1pt;height:31pt;z-index:2518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" fillcolor="white [3212]" stroked="f" strokeweight=".5pt">
                <v:textbox>
                  <w:txbxContent>
                    <w:p w14:paraId="5B1EABC3" w14:textId="7163E7D1" w:rsidR="00FD6605" w:rsidRPr="00FD6605" w:rsidRDefault="00FD6605" w:rsidP="00FD6605">
                      <w:pP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 xml:space="preserve">질문과 답변 내용으로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List View </w:t>
                      </w:r>
                      <w:r>
                        <w:rPr>
                          <w:rFonts w:hint="eastAsia"/>
                          <w:b/>
                          <w:bCs/>
                          <w:sz w:val="22"/>
                          <w:szCs w:val="22"/>
                        </w:rPr>
                        <w:t>설정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426D">
        <w:rPr>
          <w:b/>
          <w:bCs/>
          <w:noProof/>
          <w:sz w:val="22"/>
          <w:szCs w:val="22"/>
        </w:rPr>
        <w:drawing>
          <wp:inline distT="0" distB="0" distL="0" distR="0" wp14:anchorId="78F62F96" wp14:editId="226EE6CA">
            <wp:extent cx="6092190" cy="5220335"/>
            <wp:effectExtent l="0" t="0" r="3810" b="0"/>
            <wp:docPr id="901128919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7EE0" w14:textId="66E52FF0" w:rsidR="00B3426D" w:rsidRDefault="00B3426D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016CFEDB" w14:textId="77777777" w:rsidR="00B3426D" w:rsidRDefault="00B3426D" w:rsidP="00967B57">
      <w:pPr>
        <w:rPr>
          <w:b/>
          <w:bCs/>
          <w:sz w:val="22"/>
          <w:szCs w:val="22"/>
        </w:rPr>
      </w:pPr>
    </w:p>
    <w:p w14:paraId="535DD63A" w14:textId="77777777" w:rsidR="00B3426D" w:rsidRDefault="00B3426D" w:rsidP="00967B57">
      <w:pPr>
        <w:rPr>
          <w:b/>
          <w:bCs/>
          <w:sz w:val="22"/>
          <w:szCs w:val="22"/>
        </w:rPr>
      </w:pPr>
    </w:p>
    <w:p w14:paraId="37386B76" w14:textId="77777777" w:rsidR="00B3426D" w:rsidRDefault="00B3426D" w:rsidP="00967B57">
      <w:pPr>
        <w:rPr>
          <w:b/>
          <w:bCs/>
          <w:sz w:val="22"/>
          <w:szCs w:val="22"/>
        </w:rPr>
      </w:pPr>
    </w:p>
    <w:p w14:paraId="0CFE43BB" w14:textId="0C307C01" w:rsidR="00B3426D" w:rsidRDefault="00B3426D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1D047DCC" wp14:editId="1BD9C392">
            <wp:extent cx="6092190" cy="4401820"/>
            <wp:effectExtent l="0" t="0" r="3810" b="0"/>
            <wp:docPr id="88266449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46A4" w14:textId="77777777" w:rsidR="00B3426D" w:rsidRDefault="00B3426D" w:rsidP="00967B57">
      <w:pPr>
        <w:rPr>
          <w:b/>
          <w:bCs/>
          <w:sz w:val="22"/>
          <w:szCs w:val="22"/>
        </w:rPr>
      </w:pPr>
    </w:p>
    <w:p w14:paraId="74A1A316" w14:textId="77FA722F" w:rsidR="00907E43" w:rsidRDefault="00907E43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907E43" w:rsidRPr="00D63BC8" w14:paraId="42BFB5C3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73B1ED0" w14:textId="77777777" w:rsidR="00907E43" w:rsidRPr="00B75D48" w:rsidRDefault="00907E43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219CC4E" w14:textId="77777777" w:rsidR="00907E43" w:rsidRPr="00D63BC8" w:rsidRDefault="00907E43" w:rsidP="00800592">
            <w:pPr>
              <w:pStyle w:val="1"/>
              <w:jc w:val="center"/>
            </w:pPr>
            <w:r>
              <w:rPr>
                <w:rFonts w:hint="eastAsia"/>
              </w:rPr>
              <w:t>애플리케이션 운영</w:t>
            </w:r>
          </w:p>
        </w:tc>
      </w:tr>
    </w:tbl>
    <w:p w14:paraId="5DFB6431" w14:textId="77777777" w:rsidR="00907E43" w:rsidRDefault="00907E43" w:rsidP="00967B57">
      <w:pPr>
        <w:rPr>
          <w:b/>
          <w:bCs/>
          <w:sz w:val="22"/>
          <w:szCs w:val="22"/>
        </w:rPr>
      </w:pPr>
    </w:p>
    <w:p w14:paraId="31C64877" w14:textId="77777777" w:rsidR="00907E43" w:rsidRDefault="00907E43" w:rsidP="00967B57">
      <w:pPr>
        <w:rPr>
          <w:b/>
          <w:bCs/>
          <w:sz w:val="22"/>
          <w:szCs w:val="22"/>
        </w:rPr>
      </w:pPr>
    </w:p>
    <w:p w14:paraId="31761130" w14:textId="04C06AA5" w:rsidR="00907E43" w:rsidRDefault="00370A71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6541ECAC" wp14:editId="231E03BA">
            <wp:simplePos x="0" y="0"/>
            <wp:positionH relativeFrom="margin">
              <wp:posOffset>112233</wp:posOffset>
            </wp:positionH>
            <wp:positionV relativeFrom="paragraph">
              <wp:posOffset>267970</wp:posOffset>
            </wp:positionV>
            <wp:extent cx="2849245" cy="5865495"/>
            <wp:effectExtent l="0" t="0" r="8255" b="1905"/>
            <wp:wrapSquare wrapText="bothSides"/>
            <wp:docPr id="1771303652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586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CBF2C5" w14:textId="7A1B4F5C" w:rsidR="00907E43" w:rsidRDefault="00370A71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3A170B49" wp14:editId="2680629F">
            <wp:extent cx="2830628" cy="5826642"/>
            <wp:effectExtent l="0" t="0" r="8255" b="3175"/>
            <wp:docPr id="1467567022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2" cy="58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br w:type="textWrapping" w:clear="all"/>
      </w:r>
    </w:p>
    <w:p w14:paraId="12AB68BC" w14:textId="65B13342" w:rsidR="00FD6605" w:rsidRDefault="00FD66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신고내역 화면에서 내역 중 하나를 선택하면 해당 신고에 대한 조치를 선택하는 화면이 나옵니다.</w:t>
      </w:r>
      <w:r>
        <w:rPr>
          <w:b/>
          <w:bCs/>
          <w:sz w:val="22"/>
          <w:szCs w:val="22"/>
        </w:rPr>
        <w:t xml:space="preserve"> ‘</w:t>
      </w:r>
      <w:r>
        <w:rPr>
          <w:rFonts w:hint="eastAsia"/>
          <w:b/>
          <w:bCs/>
          <w:sz w:val="22"/>
          <w:szCs w:val="22"/>
        </w:rPr>
        <w:t>유저 강퇴하기</w:t>
      </w:r>
      <w:r>
        <w:rPr>
          <w:b/>
          <w:bCs/>
          <w:sz w:val="22"/>
          <w:szCs w:val="22"/>
        </w:rPr>
        <w:t>’</w:t>
      </w:r>
      <w:r>
        <w:rPr>
          <w:rFonts w:hint="eastAsia"/>
          <w:b/>
          <w:bCs/>
          <w:sz w:val="22"/>
          <w:szCs w:val="22"/>
        </w:rPr>
        <w:t>를 선택하면 해당 유저의 데이터를 삭제시키며 탈퇴기능을 실행하고,</w:t>
      </w:r>
    </w:p>
    <w:p w14:paraId="0F104061" w14:textId="43E308F5" w:rsidR="00FD6605" w:rsidRDefault="00FD6605" w:rsidP="00967B5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무시하기를 선택하면 신고내역D</w:t>
      </w:r>
      <w:r>
        <w:rPr>
          <w:b/>
          <w:bCs/>
          <w:sz w:val="22"/>
          <w:szCs w:val="22"/>
        </w:rPr>
        <w:t>B</w:t>
      </w:r>
      <w:r>
        <w:rPr>
          <w:rFonts w:hint="eastAsia"/>
          <w:b/>
          <w:bCs/>
          <w:sz w:val="22"/>
          <w:szCs w:val="22"/>
        </w:rPr>
        <w:t xml:space="preserve">에서 해당 내용을 삭제 시키기만 하여 </w:t>
      </w:r>
      <w:r w:rsidR="007D675D">
        <w:rPr>
          <w:rFonts w:hint="eastAsia"/>
          <w:b/>
          <w:bCs/>
          <w:sz w:val="22"/>
          <w:szCs w:val="22"/>
        </w:rPr>
        <w:t>조치를 신고내역 화면에서 해당 내역만 삭제합니다.</w:t>
      </w:r>
    </w:p>
    <w:p w14:paraId="0551EA1F" w14:textId="328F5651" w:rsidR="00B3426D" w:rsidRDefault="00B3426D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3FEF3DF6" w14:textId="77777777" w:rsidR="00B3426D" w:rsidRDefault="00B3426D" w:rsidP="00967B57">
      <w:pPr>
        <w:rPr>
          <w:b/>
          <w:bCs/>
          <w:sz w:val="22"/>
          <w:szCs w:val="22"/>
        </w:rPr>
      </w:pPr>
    </w:p>
    <w:p w14:paraId="350E2D54" w14:textId="77777777" w:rsidR="00B3426D" w:rsidRDefault="00B3426D" w:rsidP="00967B57">
      <w:pPr>
        <w:rPr>
          <w:b/>
          <w:bCs/>
          <w:sz w:val="22"/>
          <w:szCs w:val="22"/>
        </w:rPr>
      </w:pPr>
    </w:p>
    <w:p w14:paraId="7AD679FB" w14:textId="77777777" w:rsidR="00B3426D" w:rsidRDefault="00B3426D" w:rsidP="00967B57">
      <w:pPr>
        <w:rPr>
          <w:b/>
          <w:bCs/>
          <w:sz w:val="22"/>
          <w:szCs w:val="22"/>
        </w:rPr>
      </w:pPr>
    </w:p>
    <w:p w14:paraId="0D3997BD" w14:textId="77777777" w:rsidR="00B3426D" w:rsidRDefault="00B3426D" w:rsidP="00967B57">
      <w:pPr>
        <w:rPr>
          <w:b/>
          <w:bCs/>
          <w:sz w:val="22"/>
          <w:szCs w:val="22"/>
        </w:rPr>
      </w:pPr>
    </w:p>
    <w:p w14:paraId="39F03FC7" w14:textId="2E3FAB88" w:rsidR="00B3426D" w:rsidRDefault="00B3426D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1726F79C" wp14:editId="2E11D2F0">
            <wp:extent cx="6092190" cy="3168650"/>
            <wp:effectExtent l="0" t="0" r="3810" b="0"/>
            <wp:docPr id="440507651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8593" w14:textId="77777777" w:rsidR="00B3426D" w:rsidRDefault="00B3426D" w:rsidP="00967B57">
      <w:pPr>
        <w:rPr>
          <w:b/>
          <w:bCs/>
          <w:sz w:val="22"/>
          <w:szCs w:val="22"/>
        </w:rPr>
      </w:pPr>
    </w:p>
    <w:p w14:paraId="2A9A42D6" w14:textId="77777777" w:rsidR="00ED2C59" w:rsidRDefault="00ED2C59" w:rsidP="00967B57">
      <w:pPr>
        <w:rPr>
          <w:b/>
          <w:bCs/>
          <w:sz w:val="22"/>
          <w:szCs w:val="22"/>
        </w:rPr>
      </w:pPr>
    </w:p>
    <w:p w14:paraId="2C169ED6" w14:textId="57FD5F59" w:rsidR="00B3426D" w:rsidRDefault="00B3426D" w:rsidP="00967B5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0A13F430" wp14:editId="68D895F2">
            <wp:extent cx="6102985" cy="4231640"/>
            <wp:effectExtent l="0" t="0" r="0" b="0"/>
            <wp:docPr id="1910374611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8FFF3" w14:textId="21B9732B" w:rsidR="00740C76" w:rsidRDefault="00740C76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740C76" w:rsidRPr="00D63BC8" w14:paraId="3C46824F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981384C" w14:textId="77777777" w:rsidR="00740C76" w:rsidRPr="00B75D48" w:rsidRDefault="00740C76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D597768" w14:textId="1838F761" w:rsidR="00740C76" w:rsidRPr="005C596A" w:rsidRDefault="00740C76" w:rsidP="00800592">
            <w:pPr>
              <w:pStyle w:val="1"/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테스트 검증서</w:t>
            </w:r>
          </w:p>
        </w:tc>
      </w:tr>
    </w:tbl>
    <w:p w14:paraId="075487A5" w14:textId="77777777" w:rsidR="00623467" w:rsidRDefault="00623467" w:rsidP="00740C76">
      <w:pPr>
        <w:rPr>
          <w:b/>
          <w:bCs/>
          <w:sz w:val="22"/>
          <w:szCs w:val="22"/>
        </w:rPr>
      </w:pPr>
    </w:p>
    <w:p w14:paraId="1695786E" w14:textId="77777777" w:rsidR="009A65C4" w:rsidRDefault="009A65C4" w:rsidP="00740C76">
      <w:pPr>
        <w:rPr>
          <w:b/>
          <w:bCs/>
          <w:sz w:val="22"/>
          <w:szCs w:val="22"/>
        </w:rPr>
      </w:pPr>
    </w:p>
    <w:p w14:paraId="32B23E4E" w14:textId="77777777" w:rsidR="00D52A88" w:rsidRPr="009A2303" w:rsidRDefault="00D52A88" w:rsidP="00740C76">
      <w:pPr>
        <w:rPr>
          <w:b/>
          <w:bCs/>
          <w:sz w:val="22"/>
          <w:szCs w:val="22"/>
        </w:rPr>
      </w:pPr>
    </w:p>
    <w:p w14:paraId="4008875D" w14:textId="77777777" w:rsidR="00740C76" w:rsidRPr="004D50DF" w:rsidRDefault="00740C76" w:rsidP="00740C76">
      <w:pPr>
        <w:rPr>
          <w:sz w:val="6"/>
          <w:szCs w:val="6"/>
        </w:rPr>
      </w:pPr>
    </w:p>
    <w:p w14:paraId="223DC50B" w14:textId="6A8E50CD" w:rsidR="00740C76" w:rsidRPr="00623467" w:rsidRDefault="00740C76" w:rsidP="00740C76">
      <w:pPr>
        <w:rPr>
          <w:b/>
          <w:bCs/>
          <w:sz w:val="20"/>
          <w:szCs w:val="20"/>
        </w:rPr>
      </w:pPr>
      <w:r w:rsidRPr="00623467">
        <w:rPr>
          <w:rFonts w:hint="eastAsia"/>
          <w:b/>
          <w:bCs/>
          <w:sz w:val="20"/>
          <w:szCs w:val="20"/>
        </w:rPr>
        <w:t xml:space="preserve">□ 기능 </w:t>
      </w:r>
      <w:r w:rsidR="001B5D57" w:rsidRPr="00623467">
        <w:rPr>
          <w:rFonts w:hint="eastAsia"/>
          <w:b/>
          <w:bCs/>
          <w:sz w:val="20"/>
          <w:szCs w:val="20"/>
        </w:rPr>
        <w:t>테스트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1555"/>
        <w:gridCol w:w="2976"/>
        <w:gridCol w:w="4111"/>
        <w:gridCol w:w="952"/>
      </w:tblGrid>
      <w:tr w:rsidR="00740C76" w:rsidRPr="00D63BC8" w14:paraId="36E2ABE5" w14:textId="77777777" w:rsidTr="00512DEE">
        <w:trPr>
          <w:cantSplit/>
          <w:trHeight w:val="288"/>
        </w:trPr>
        <w:tc>
          <w:tcPr>
            <w:tcW w:w="1555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6BCEAB3" w14:textId="77777777" w:rsidR="00740C76" w:rsidRPr="00B75D48" w:rsidRDefault="00740C76" w:rsidP="00800592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업무</w:t>
            </w:r>
          </w:p>
        </w:tc>
        <w:tc>
          <w:tcPr>
            <w:tcW w:w="7087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6AC4892" w14:textId="50074D8B" w:rsidR="00740C76" w:rsidRPr="00B75D48" w:rsidRDefault="001B5D57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테스트 내용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</w:tcPr>
          <w:p w14:paraId="4A68F097" w14:textId="0E617E52" w:rsidR="00740C76" w:rsidRPr="00B75D48" w:rsidRDefault="001B5D57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검증결과</w:t>
            </w:r>
          </w:p>
        </w:tc>
      </w:tr>
      <w:tr w:rsidR="008B2927" w:rsidRPr="00D63BC8" w14:paraId="6A6C563F" w14:textId="77777777" w:rsidTr="00512DEE">
        <w:trPr>
          <w:cantSplit/>
          <w:trHeight w:val="288"/>
        </w:trPr>
        <w:tc>
          <w:tcPr>
            <w:tcW w:w="1555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0E93E45" w14:textId="77777777" w:rsidR="008B2927" w:rsidRPr="001B5D57" w:rsidRDefault="008B2927" w:rsidP="00800592">
            <w:pPr>
              <w:pStyle w:val="af0"/>
              <w:jc w:val="left"/>
              <w:rPr>
                <w:sz w:val="18"/>
              </w:rPr>
            </w:pPr>
            <w:r w:rsidRPr="001B5D57">
              <w:rPr>
                <w:rFonts w:hint="eastAsia"/>
                <w:sz w:val="18"/>
              </w:rPr>
              <w:t>계정관리</w:t>
            </w:r>
          </w:p>
        </w:tc>
        <w:tc>
          <w:tcPr>
            <w:tcW w:w="2976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F069AE1" w14:textId="77777777" w:rsidR="008B2927" w:rsidRPr="001B5D57" w:rsidRDefault="008B2927" w:rsidP="001B552F">
            <w:pPr>
              <w:pStyle w:val="af0"/>
              <w:rPr>
                <w:sz w:val="20"/>
                <w:szCs w:val="20"/>
              </w:rPr>
            </w:pPr>
            <w:r w:rsidRPr="001B5D57">
              <w:rPr>
                <w:rFonts w:hint="eastAsia"/>
                <w:sz w:val="20"/>
                <w:szCs w:val="20"/>
              </w:rPr>
              <w:t>회원가입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B5CBDEB" w14:textId="25FC2D49" w:rsidR="008B2927" w:rsidRPr="00512DEE" w:rsidRDefault="008B2927" w:rsidP="00800592">
            <w:pPr>
              <w:pStyle w:val="af0"/>
              <w:rPr>
                <w:sz w:val="18"/>
              </w:rPr>
            </w:pPr>
            <w:r w:rsidRPr="00512DEE">
              <w:rPr>
                <w:rFonts w:ascii="Segoe UI" w:hAnsi="Segoe UI" w:cs="Segoe UI"/>
                <w:color w:val="374151"/>
                <w:sz w:val="18"/>
              </w:rPr>
              <w:t>필수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입력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필드가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비어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있을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회원가입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시도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FEEE24C" w14:textId="4D37C6DC" w:rsidR="008B2927" w:rsidRPr="001B5D57" w:rsidRDefault="001B5D57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8B2927" w:rsidRPr="00D63BC8" w14:paraId="292A5D1F" w14:textId="77777777" w:rsidTr="00512DEE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2CFD500" w14:textId="77777777" w:rsidR="008B2927" w:rsidRDefault="008B2927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A2B53B8" w14:textId="77777777" w:rsidR="008B2927" w:rsidRPr="001B5D57" w:rsidRDefault="008B2927" w:rsidP="001B552F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B3770D7" w14:textId="3B87F050" w:rsidR="008B2927" w:rsidRPr="00512DEE" w:rsidRDefault="008B2927" w:rsidP="00800592">
            <w:pPr>
              <w:pStyle w:val="af0"/>
              <w:rPr>
                <w:sz w:val="18"/>
              </w:rPr>
            </w:pPr>
            <w:r w:rsidRPr="00512DEE">
              <w:rPr>
                <w:rFonts w:ascii="Segoe UI" w:hAnsi="Segoe UI" w:cs="Segoe UI"/>
                <w:color w:val="374151"/>
                <w:sz w:val="18"/>
              </w:rPr>
              <w:t>올바르지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않은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형식으로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회원가입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시도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8F0CE62" w14:textId="575D1826" w:rsidR="008B2927" w:rsidRPr="009948BD" w:rsidRDefault="001B5D57" w:rsidP="00800592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8B2927" w:rsidRPr="00D63BC8" w14:paraId="6F7FAA84" w14:textId="77777777" w:rsidTr="00512DEE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EEA5B71" w14:textId="77777777" w:rsidR="008B2927" w:rsidRDefault="008B2927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FC2CED4" w14:textId="77777777" w:rsidR="008B2927" w:rsidRPr="001B5D57" w:rsidRDefault="008B2927" w:rsidP="001B552F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F854726" w14:textId="33EA4EC1" w:rsidR="008B2927" w:rsidRPr="00512DEE" w:rsidRDefault="008B2927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512DEE">
              <w:rPr>
                <w:rFonts w:ascii="Segoe UI" w:hAnsi="Segoe UI" w:cs="Segoe UI"/>
                <w:color w:val="374151"/>
                <w:sz w:val="18"/>
              </w:rPr>
              <w:t>중복된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 w:hint="eastAsia"/>
                <w:color w:val="374151"/>
                <w:sz w:val="18"/>
              </w:rPr>
              <w:t>정보입력으로</w:t>
            </w:r>
            <w:r w:rsidRPr="00512DEE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회원가입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12DEE">
              <w:rPr>
                <w:rFonts w:ascii="Segoe UI" w:hAnsi="Segoe UI" w:cs="Segoe UI"/>
                <w:color w:val="374151"/>
                <w:sz w:val="18"/>
              </w:rPr>
              <w:t>시도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7707561E" w14:textId="29743F86" w:rsidR="008B2927" w:rsidRPr="009948BD" w:rsidRDefault="001B5D57" w:rsidP="00800592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8B2927" w:rsidRPr="00D63BC8" w14:paraId="78E80000" w14:textId="77777777" w:rsidTr="00512DEE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5935AA84" w14:textId="77777777" w:rsidR="008B2927" w:rsidRPr="00BA0215" w:rsidRDefault="008B2927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ADB7EEA" w14:textId="77777777" w:rsidR="008B2927" w:rsidRPr="001B5D57" w:rsidRDefault="008B2927" w:rsidP="001B552F">
            <w:pPr>
              <w:jc w:val="center"/>
              <w:rPr>
                <w:b/>
                <w:sz w:val="20"/>
                <w:szCs w:val="20"/>
              </w:rPr>
            </w:pPr>
            <w:r w:rsidRPr="001B5D57">
              <w:rPr>
                <w:rFonts w:hint="eastAsia"/>
                <w:b/>
                <w:sz w:val="20"/>
                <w:szCs w:val="20"/>
              </w:rPr>
              <w:t>로그인/로그아웃 기능</w:t>
            </w: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FC982AF" w14:textId="3621A03B" w:rsidR="008B2927" w:rsidRPr="001B5D57" w:rsidRDefault="008B2927" w:rsidP="00800592">
            <w:pPr>
              <w:pStyle w:val="ae"/>
              <w:jc w:val="center"/>
              <w:rPr>
                <w:b/>
                <w:bCs/>
                <w:sz w:val="18"/>
                <w:szCs w:val="18"/>
              </w:rPr>
            </w:pP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올바른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이메일과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비밀번호를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입력하여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로그인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10A72FF8" w14:textId="6BB5C9B9" w:rsidR="008B2927" w:rsidRPr="001B5D57" w:rsidRDefault="001B5D57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8B2927" w:rsidRPr="00D63BC8" w14:paraId="5C320851" w14:textId="77777777" w:rsidTr="00512DEE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3177FC15" w14:textId="77777777" w:rsidR="008B2927" w:rsidRPr="00BA0215" w:rsidRDefault="008B2927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30E7510" w14:textId="77777777" w:rsidR="008B2927" w:rsidRPr="001B5D57" w:rsidRDefault="008B2927" w:rsidP="001B552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CADD2EF" w14:textId="00CD216B" w:rsidR="008B2927" w:rsidRPr="001B5D57" w:rsidRDefault="008B2927" w:rsidP="00800592">
            <w:pPr>
              <w:pStyle w:val="ae"/>
              <w:jc w:val="center"/>
              <w:rPr>
                <w:b/>
                <w:bCs/>
                <w:sz w:val="18"/>
                <w:szCs w:val="18"/>
              </w:rPr>
            </w:pP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로그아웃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버튼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클릭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시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로그인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페이지로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이동하는지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381F8C8" w14:textId="3808BA70" w:rsidR="008B2927" w:rsidRPr="001B5D57" w:rsidRDefault="001B5D57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8B2927" w:rsidRPr="00D63BC8" w14:paraId="4FC91686" w14:textId="77777777" w:rsidTr="00512DEE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77550811" w14:textId="77777777" w:rsidR="008B2927" w:rsidRPr="00BA0215" w:rsidRDefault="008B2927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4236EFC" w14:textId="77777777" w:rsidR="008B2927" w:rsidRPr="001B5D57" w:rsidRDefault="008B2927" w:rsidP="001B552F">
            <w:pPr>
              <w:jc w:val="center"/>
              <w:rPr>
                <w:b/>
                <w:sz w:val="20"/>
                <w:szCs w:val="20"/>
              </w:rPr>
            </w:pPr>
            <w:r w:rsidRPr="001B5D57">
              <w:rPr>
                <w:b/>
                <w:sz w:val="20"/>
                <w:szCs w:val="20"/>
              </w:rPr>
              <w:t>아이디, 비밀번호 찾기 기능</w:t>
            </w: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82AA1C8" w14:textId="053A95A9" w:rsidR="008B2927" w:rsidRPr="001B5D57" w:rsidRDefault="008B2927" w:rsidP="00800592">
            <w:pPr>
              <w:pStyle w:val="ae"/>
              <w:jc w:val="center"/>
              <w:rPr>
                <w:b/>
                <w:bCs/>
                <w:sz w:val="18"/>
                <w:szCs w:val="18"/>
              </w:rPr>
            </w:pP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등록된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이메일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주소</w:t>
            </w:r>
            <w:r w:rsidRPr="001B5D57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,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비밀번호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를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입력하여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아이디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찾기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시도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68D24C9" w14:textId="41E53AD2" w:rsidR="008B2927" w:rsidRPr="001B5D57" w:rsidRDefault="001B5D57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8B2927" w:rsidRPr="00D63BC8" w14:paraId="04DBD8DF" w14:textId="77777777" w:rsidTr="00512DEE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16B7DDA2" w14:textId="77777777" w:rsidR="008B2927" w:rsidRPr="00BA0215" w:rsidRDefault="008B2927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6BE59BC" w14:textId="77777777" w:rsidR="008B2927" w:rsidRPr="001B5D57" w:rsidRDefault="008B2927" w:rsidP="001B552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F853884" w14:textId="388A70D7" w:rsidR="008B2927" w:rsidRPr="001B5D57" w:rsidRDefault="008B2927" w:rsidP="00800592">
            <w:pPr>
              <w:pStyle w:val="ae"/>
              <w:jc w:val="center"/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</w:pP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등록된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이메일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주소</w:t>
            </w:r>
            <w:r w:rsidRPr="001B5D57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,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비밀번호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가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아닌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경우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에러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메시지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4D61B22" w14:textId="120E65DB" w:rsidR="008B2927" w:rsidRPr="001B5D57" w:rsidRDefault="001B5D57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8B2927" w:rsidRPr="00D63BC8" w14:paraId="1EBD1DBA" w14:textId="77777777" w:rsidTr="00512DEE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0092D6A7" w14:textId="77777777" w:rsidR="008B2927" w:rsidRPr="00BA0215" w:rsidRDefault="008B2927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C41742D" w14:textId="77777777" w:rsidR="008B2927" w:rsidRPr="001B5D57" w:rsidRDefault="008B2927" w:rsidP="001B552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6129BF9" w14:textId="6A56DD36" w:rsidR="008B2927" w:rsidRPr="001B5D57" w:rsidRDefault="008B2927" w:rsidP="00800592">
            <w:pPr>
              <w:pStyle w:val="ae"/>
              <w:jc w:val="center"/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</w:pP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비밀번호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재설정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후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새로운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비밀번호로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로그인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시도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2F65238" w14:textId="4D6634AF" w:rsidR="008B2927" w:rsidRPr="001B5D57" w:rsidRDefault="001B5D57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8B2927" w:rsidRPr="00D63BC8" w14:paraId="5B417E0F" w14:textId="77777777" w:rsidTr="00512DEE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7071F4E8" w14:textId="77777777" w:rsidR="008B2927" w:rsidRPr="00BA0215" w:rsidRDefault="008B2927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ECD6D81" w14:textId="77777777" w:rsidR="008B2927" w:rsidRPr="001B5D57" w:rsidRDefault="008B2927" w:rsidP="001B552F">
            <w:pPr>
              <w:jc w:val="center"/>
              <w:rPr>
                <w:b/>
                <w:sz w:val="20"/>
                <w:szCs w:val="20"/>
              </w:rPr>
            </w:pPr>
            <w:r w:rsidRPr="001B5D57">
              <w:rPr>
                <w:rFonts w:hint="eastAsia"/>
                <w:b/>
                <w:sz w:val="20"/>
                <w:szCs w:val="20"/>
              </w:rPr>
              <w:t xml:space="preserve">닉네임, </w:t>
            </w:r>
            <w:r w:rsidRPr="001B5D57">
              <w:rPr>
                <w:b/>
                <w:sz w:val="20"/>
                <w:szCs w:val="20"/>
              </w:rPr>
              <w:t>비밀번호 변경 기능</w:t>
            </w: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83698A7" w14:textId="0834DD66" w:rsidR="008B2927" w:rsidRPr="001B5D57" w:rsidRDefault="008B2927" w:rsidP="00800592">
            <w:pPr>
              <w:pStyle w:val="ae"/>
              <w:jc w:val="center"/>
              <w:rPr>
                <w:b/>
                <w:bCs/>
                <w:sz w:val="18"/>
                <w:szCs w:val="18"/>
              </w:rPr>
            </w:pP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변경된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닉네임이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화면에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적용되는지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18AF763" w14:textId="65000B44" w:rsidR="008B2927" w:rsidRPr="001B5D57" w:rsidRDefault="001B5D57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8B2927" w:rsidRPr="00D63BC8" w14:paraId="21992975" w14:textId="77777777" w:rsidTr="00512DEE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3B8FC3F3" w14:textId="77777777" w:rsidR="008B2927" w:rsidRPr="00BA0215" w:rsidRDefault="008B2927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55D1786" w14:textId="77777777" w:rsidR="008B2927" w:rsidRDefault="008B2927" w:rsidP="001B552F">
            <w:pPr>
              <w:jc w:val="center"/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F5C25C7" w14:textId="1F41C9E4" w:rsidR="008B2927" w:rsidRPr="001B5D57" w:rsidRDefault="008B2927" w:rsidP="00800592">
            <w:pPr>
              <w:pStyle w:val="ae"/>
              <w:jc w:val="center"/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</w:pP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현재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비밀번호와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새로운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비밀번호를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입력하여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비밀번호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변경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1B5D5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시도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D2222AC" w14:textId="4DBD2CE8" w:rsidR="008B2927" w:rsidRPr="001B5D57" w:rsidRDefault="001B5D57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</w:tbl>
    <w:p w14:paraId="02F57349" w14:textId="13052116" w:rsidR="00512DEE" w:rsidRDefault="00512DEE" w:rsidP="00740C76"/>
    <w:p w14:paraId="46D311AC" w14:textId="77777777" w:rsidR="00512DEE" w:rsidRDefault="00512DEE">
      <w:pPr>
        <w:spacing w:line="240" w:lineRule="auto"/>
      </w:pPr>
      <w: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95093" w:rsidRPr="00D63BC8" w14:paraId="7FF898D0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BA2138C" w14:textId="77777777" w:rsidR="00095093" w:rsidRPr="00B75D48" w:rsidRDefault="00095093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3D4A632" w14:textId="77777777" w:rsidR="00095093" w:rsidRPr="005C596A" w:rsidRDefault="00095093" w:rsidP="00800592">
            <w:pPr>
              <w:pStyle w:val="1"/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테스트 검증서</w:t>
            </w:r>
          </w:p>
        </w:tc>
      </w:tr>
    </w:tbl>
    <w:p w14:paraId="71F3D40D" w14:textId="77777777" w:rsidR="00095093" w:rsidRDefault="00095093" w:rsidP="00095093">
      <w:pPr>
        <w:rPr>
          <w:b/>
          <w:bCs/>
          <w:sz w:val="22"/>
          <w:szCs w:val="22"/>
        </w:rPr>
      </w:pPr>
    </w:p>
    <w:p w14:paraId="53FCC0B1" w14:textId="77777777" w:rsidR="005039F7" w:rsidRPr="009A2303" w:rsidRDefault="005039F7" w:rsidP="00095093">
      <w:pPr>
        <w:rPr>
          <w:b/>
          <w:bCs/>
          <w:sz w:val="22"/>
          <w:szCs w:val="22"/>
        </w:rPr>
      </w:pPr>
    </w:p>
    <w:p w14:paraId="321ADDC0" w14:textId="77777777" w:rsidR="00095093" w:rsidRPr="004D50DF" w:rsidRDefault="00095093" w:rsidP="00095093">
      <w:pPr>
        <w:rPr>
          <w:sz w:val="6"/>
          <w:szCs w:val="6"/>
        </w:rPr>
      </w:pPr>
    </w:p>
    <w:p w14:paraId="4BB9DF4C" w14:textId="77777777" w:rsidR="00095093" w:rsidRPr="00623467" w:rsidRDefault="00095093" w:rsidP="00095093">
      <w:pPr>
        <w:rPr>
          <w:b/>
          <w:bCs/>
          <w:sz w:val="20"/>
          <w:szCs w:val="20"/>
        </w:rPr>
      </w:pPr>
      <w:r w:rsidRPr="00623467">
        <w:rPr>
          <w:rFonts w:hint="eastAsia"/>
          <w:b/>
          <w:bCs/>
          <w:sz w:val="20"/>
          <w:szCs w:val="20"/>
        </w:rPr>
        <w:t>□ 기능 테스트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1555"/>
        <w:gridCol w:w="2976"/>
        <w:gridCol w:w="4111"/>
        <w:gridCol w:w="952"/>
      </w:tblGrid>
      <w:tr w:rsidR="00095093" w:rsidRPr="00D63BC8" w14:paraId="1027A139" w14:textId="77777777" w:rsidTr="00800592">
        <w:trPr>
          <w:cantSplit/>
          <w:trHeight w:val="288"/>
        </w:trPr>
        <w:tc>
          <w:tcPr>
            <w:tcW w:w="1555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4B84A91" w14:textId="77777777" w:rsidR="00095093" w:rsidRPr="00B75D48" w:rsidRDefault="00095093" w:rsidP="00800592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업무</w:t>
            </w:r>
          </w:p>
        </w:tc>
        <w:tc>
          <w:tcPr>
            <w:tcW w:w="7087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D115BFE" w14:textId="77777777" w:rsidR="00095093" w:rsidRPr="00B75D48" w:rsidRDefault="00095093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테스트 내용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</w:tcPr>
          <w:p w14:paraId="3E02E568" w14:textId="77777777" w:rsidR="00095093" w:rsidRPr="00B75D48" w:rsidRDefault="00095093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검증결과</w:t>
            </w:r>
          </w:p>
        </w:tc>
      </w:tr>
      <w:tr w:rsidR="000F03D2" w:rsidRPr="00D63BC8" w14:paraId="3A448375" w14:textId="77777777" w:rsidTr="00800592">
        <w:trPr>
          <w:cantSplit/>
          <w:trHeight w:val="288"/>
        </w:trPr>
        <w:tc>
          <w:tcPr>
            <w:tcW w:w="1555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B60C466" w14:textId="6851FDDC" w:rsidR="000F03D2" w:rsidRPr="001B5D57" w:rsidRDefault="000F03D2" w:rsidP="00800592">
            <w:pPr>
              <w:pStyle w:val="af0"/>
              <w:jc w:val="left"/>
              <w:rPr>
                <w:sz w:val="18"/>
              </w:rPr>
            </w:pPr>
            <w:r>
              <w:rPr>
                <w:rFonts w:hint="eastAsia"/>
                <w:sz w:val="18"/>
              </w:rPr>
              <w:t>자금통계</w:t>
            </w:r>
          </w:p>
        </w:tc>
        <w:tc>
          <w:tcPr>
            <w:tcW w:w="2976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A5B5BD7" w14:textId="5DEBB9E1" w:rsidR="000F03D2" w:rsidRPr="00294E8B" w:rsidRDefault="000F03D2" w:rsidP="00800592">
            <w:pPr>
              <w:pStyle w:val="af0"/>
              <w:rPr>
                <w:sz w:val="20"/>
                <w:szCs w:val="20"/>
              </w:rPr>
            </w:pPr>
            <w:r w:rsidRPr="00294E8B">
              <w:rPr>
                <w:rFonts w:hint="eastAsia"/>
                <w:sz w:val="20"/>
                <w:szCs w:val="20"/>
              </w:rPr>
              <w:t>지출</w:t>
            </w:r>
            <w:r w:rsidRPr="00294E8B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·</w:t>
            </w:r>
            <w:r w:rsidRPr="00294E8B">
              <w:rPr>
                <w:rFonts w:hint="eastAsia"/>
                <w:sz w:val="20"/>
                <w:szCs w:val="20"/>
              </w:rPr>
              <w:t>수입현황판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DDF1855" w14:textId="0F63520D" w:rsidR="000F03D2" w:rsidRPr="008C0B11" w:rsidRDefault="000F03D2" w:rsidP="00800592">
            <w:pPr>
              <w:pStyle w:val="af0"/>
              <w:rPr>
                <w:sz w:val="18"/>
              </w:rPr>
            </w:pPr>
            <w:r w:rsidRPr="008C0B11">
              <w:rPr>
                <w:rFonts w:ascii="Segoe UI" w:hAnsi="Segoe UI" w:cs="Segoe UI"/>
                <w:color w:val="374151"/>
                <w:sz w:val="18"/>
              </w:rPr>
              <w:t>새로운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지출</w:t>
            </w:r>
            <w:r w:rsidRPr="008C0B11">
              <w:rPr>
                <w:rFonts w:ascii="Arial" w:hAnsi="Arial" w:cs="Arial"/>
                <w:color w:val="202122"/>
                <w:sz w:val="18"/>
                <w:shd w:val="clear" w:color="auto" w:fill="FFFFFF"/>
              </w:rPr>
              <w:t>·</w:t>
            </w:r>
            <w:r w:rsidRPr="008C0B11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수입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내역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을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입력하여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통계그래프가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구현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되는지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42B52475" w14:textId="77777777" w:rsidR="000F03D2" w:rsidRPr="001B5D57" w:rsidRDefault="000F03D2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0F03D2" w:rsidRPr="00D63BC8" w14:paraId="131878B5" w14:textId="77777777" w:rsidTr="00120C60">
        <w:trPr>
          <w:cantSplit/>
          <w:trHeight w:val="288"/>
        </w:trPr>
        <w:tc>
          <w:tcPr>
            <w:tcW w:w="1555" w:type="dxa"/>
            <w:vMerge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C8FB048" w14:textId="77777777" w:rsidR="000F03D2" w:rsidRDefault="000F03D2" w:rsidP="00800592">
            <w:pPr>
              <w:pStyle w:val="af0"/>
              <w:jc w:val="left"/>
              <w:rPr>
                <w:sz w:val="18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F6A76D9" w14:textId="77777777" w:rsidR="000F03D2" w:rsidRPr="00294E8B" w:rsidRDefault="000F03D2" w:rsidP="00800592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33E0608" w14:textId="77777777" w:rsidR="000F03D2" w:rsidRPr="008C0B11" w:rsidRDefault="000F03D2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연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,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월에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맞춰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자금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기록을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정확히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불러와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</w:p>
          <w:p w14:paraId="425E419E" w14:textId="3AD9FA15" w:rsidR="000F03D2" w:rsidRPr="008C0B11" w:rsidRDefault="000F03D2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통계그래프를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구현하는지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35081B9F" w14:textId="3CDB8CB0" w:rsidR="000F03D2" w:rsidRPr="001B5D57" w:rsidRDefault="00D6082A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DB7B27" w:rsidRPr="00D63BC8" w14:paraId="5B5DE119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173E902" w14:textId="77777777" w:rsidR="00DB7B27" w:rsidRDefault="00DB7B27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6BED2D6" w14:textId="21C416BB" w:rsidR="00DB7B27" w:rsidRPr="008C0B11" w:rsidRDefault="00DB7B27" w:rsidP="00800592">
            <w:pPr>
              <w:pStyle w:val="af0"/>
              <w:rPr>
                <w:sz w:val="20"/>
                <w:szCs w:val="20"/>
              </w:rPr>
            </w:pPr>
            <w:r w:rsidRPr="008C0B11">
              <w:rPr>
                <w:sz w:val="20"/>
                <w:szCs w:val="20"/>
              </w:rPr>
              <w:t>고정 지출</w:t>
            </w:r>
            <w:r w:rsidRPr="008C0B11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·</w:t>
            </w:r>
            <w:r w:rsidRPr="008C0B11">
              <w:rPr>
                <w:sz w:val="20"/>
                <w:szCs w:val="20"/>
              </w:rPr>
              <w:t>수입 계획 수립 입력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55E1215" w14:textId="77777777" w:rsidR="00DB7B27" w:rsidRPr="008C0B11" w:rsidRDefault="00DB7B27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월이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바뀌었을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때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,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고정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데이터가</w:t>
            </w:r>
          </w:p>
          <w:p w14:paraId="61AB1ECD" w14:textId="3742EBEF" w:rsidR="00DB7B27" w:rsidRPr="008C0B11" w:rsidRDefault="00DB7B27" w:rsidP="00800592">
            <w:pPr>
              <w:pStyle w:val="af0"/>
              <w:rPr>
                <w:sz w:val="18"/>
              </w:rPr>
            </w:pP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자동으로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데이터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복제가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적용되는지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7CC98E1D" w14:textId="77777777" w:rsidR="00DB7B27" w:rsidRPr="009948BD" w:rsidRDefault="00DB7B27" w:rsidP="00800592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DB7B27" w:rsidRPr="00D63BC8" w14:paraId="533BA5EE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EF2C6CE" w14:textId="77777777" w:rsidR="00DB7B27" w:rsidRDefault="00DB7B27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2C1C6E4" w14:textId="77777777" w:rsidR="00DB7B27" w:rsidRPr="008C0B11" w:rsidRDefault="00DB7B27" w:rsidP="00800592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EF814FD" w14:textId="757711B4" w:rsidR="00DB7B27" w:rsidRPr="008C0B11" w:rsidRDefault="00DB7B27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8C0B11">
              <w:rPr>
                <w:rFonts w:ascii="Segoe UI" w:hAnsi="Segoe UI" w:cs="Segoe UI"/>
                <w:color w:val="374151"/>
                <w:sz w:val="18"/>
              </w:rPr>
              <w:t>올바르지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않은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형식의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금액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또는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날짜를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입력할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에러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메시지가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발생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E49E0A3" w14:textId="4DB11148" w:rsidR="00DB7B27" w:rsidRPr="001B5D57" w:rsidRDefault="00D6082A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DB7B27" w:rsidRPr="00D63BC8" w14:paraId="23243C4C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3E75BC4" w14:textId="77777777" w:rsidR="00DB7B27" w:rsidRDefault="00DB7B27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DB830A9" w14:textId="77777777" w:rsidR="00DB7B27" w:rsidRPr="008C0B11" w:rsidRDefault="00DB7B27" w:rsidP="00800592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E2FC805" w14:textId="43D56DCF" w:rsidR="00DB7B27" w:rsidRPr="008C0B11" w:rsidRDefault="00DB7B27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8C0B11">
              <w:rPr>
                <w:rFonts w:ascii="Segoe UI" w:hAnsi="Segoe UI" w:cs="Segoe UI"/>
                <w:color w:val="374151"/>
                <w:sz w:val="18"/>
              </w:rPr>
              <w:t>필수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입력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필드가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비어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있을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유동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지출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또는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수입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입력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시도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시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에러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2A192EC6" w14:textId="1CF0CCBA" w:rsidR="00DB7B27" w:rsidRPr="001B5D57" w:rsidRDefault="00D6082A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D6082A" w:rsidRPr="00D63BC8" w14:paraId="3E080C60" w14:textId="77777777" w:rsidTr="00D6568C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B9171F2" w14:textId="77777777" w:rsidR="00D6082A" w:rsidRDefault="00D6082A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5CD200A" w14:textId="38276AFB" w:rsidR="00D6082A" w:rsidRPr="008C0B11" w:rsidRDefault="00D6082A" w:rsidP="00800592">
            <w:pPr>
              <w:pStyle w:val="af0"/>
              <w:rPr>
                <w:sz w:val="20"/>
                <w:szCs w:val="20"/>
              </w:rPr>
            </w:pPr>
            <w:r w:rsidRPr="008C0B11">
              <w:rPr>
                <w:sz w:val="20"/>
                <w:szCs w:val="20"/>
              </w:rPr>
              <w:t>유동 지출</w:t>
            </w:r>
            <w:r w:rsidRPr="008C0B11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·</w:t>
            </w:r>
            <w:r w:rsidRPr="008C0B11">
              <w:rPr>
                <w:sz w:val="20"/>
                <w:szCs w:val="20"/>
              </w:rPr>
              <w:t>수입</w:t>
            </w:r>
            <w:r w:rsidRPr="008C0B11">
              <w:rPr>
                <w:rFonts w:hint="eastAsia"/>
                <w:sz w:val="20"/>
                <w:szCs w:val="20"/>
              </w:rPr>
              <w:t xml:space="preserve"> </w:t>
            </w:r>
            <w:r w:rsidRPr="008C0B11">
              <w:rPr>
                <w:sz w:val="20"/>
                <w:szCs w:val="20"/>
              </w:rPr>
              <w:t>입력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952F248" w14:textId="4DF59E1D" w:rsidR="00D6082A" w:rsidRPr="008C0B11" w:rsidRDefault="00D6082A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8C0B11">
              <w:rPr>
                <w:rFonts w:ascii="Segoe UI" w:hAnsi="Segoe UI" w:cs="Segoe UI"/>
                <w:color w:val="374151"/>
                <w:sz w:val="18"/>
              </w:rPr>
              <w:t>올바르지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않은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형식의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금액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또는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날짜를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입력할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에러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메시지가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발생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3E25750B" w14:textId="77777777" w:rsidR="00D6082A" w:rsidRPr="009948BD" w:rsidRDefault="00D6082A" w:rsidP="00800592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D6082A" w:rsidRPr="00D63BC8" w14:paraId="6050F8FF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4BC9CC1" w14:textId="77777777" w:rsidR="00D6082A" w:rsidRDefault="00D6082A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2D66D61" w14:textId="77777777" w:rsidR="00D6082A" w:rsidRPr="00294E8B" w:rsidRDefault="00D6082A" w:rsidP="00800592">
            <w:pPr>
              <w:pStyle w:val="af0"/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72F1733" w14:textId="1A7BB7D0" w:rsidR="00D6082A" w:rsidRPr="008C0B11" w:rsidRDefault="00D6082A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8C0B11">
              <w:rPr>
                <w:rFonts w:ascii="Segoe UI" w:hAnsi="Segoe UI" w:cs="Segoe UI"/>
                <w:color w:val="374151"/>
                <w:sz w:val="18"/>
              </w:rPr>
              <w:t>필수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입력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필드가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비어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있을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유동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지출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또는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수입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입력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시도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시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8C0B11">
              <w:rPr>
                <w:rFonts w:ascii="Segoe UI" w:hAnsi="Segoe UI" w:cs="Segoe UI"/>
                <w:color w:val="374151"/>
                <w:sz w:val="18"/>
              </w:rPr>
              <w:t>에러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4499EE1F" w14:textId="5CEABFAE" w:rsidR="00D6082A" w:rsidRPr="001B5D57" w:rsidRDefault="00D6082A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8C0B11" w:rsidRPr="00D63BC8" w14:paraId="205A22B8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55CF8F7F" w14:textId="77777777" w:rsidR="008C0B11" w:rsidRPr="00BA0215" w:rsidRDefault="008C0B11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6C0E610" w14:textId="276416EF" w:rsidR="008C0B11" w:rsidRPr="001B5D57" w:rsidRDefault="008C0B11" w:rsidP="00800592">
            <w:pPr>
              <w:jc w:val="center"/>
              <w:rPr>
                <w:b/>
                <w:sz w:val="20"/>
                <w:szCs w:val="20"/>
              </w:rPr>
            </w:pPr>
            <w:r w:rsidRPr="00294E8B">
              <w:rPr>
                <w:b/>
                <w:bCs/>
                <w:sz w:val="20"/>
                <w:szCs w:val="20"/>
              </w:rPr>
              <w:t>지출</w:t>
            </w:r>
            <w:r w:rsidRPr="00294E8B">
              <w:rPr>
                <w:rFonts w:ascii="Arial" w:hAnsi="Arial" w:cs="Arial"/>
                <w:b/>
                <w:bCs/>
                <w:color w:val="202122"/>
                <w:sz w:val="20"/>
                <w:szCs w:val="20"/>
                <w:shd w:val="clear" w:color="auto" w:fill="FFFFFF"/>
              </w:rPr>
              <w:t>·</w:t>
            </w:r>
            <w:r w:rsidRPr="00294E8B">
              <w:rPr>
                <w:b/>
                <w:bCs/>
                <w:sz w:val="20"/>
                <w:szCs w:val="20"/>
              </w:rPr>
              <w:t xml:space="preserve">수입 </w:t>
            </w:r>
            <w:r w:rsidRPr="00294E8B">
              <w:rPr>
                <w:rFonts w:hint="eastAsia"/>
                <w:b/>
                <w:bCs/>
                <w:sz w:val="20"/>
                <w:szCs w:val="20"/>
              </w:rPr>
              <w:t>내역 수정, 삭제 기능</w:t>
            </w: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146AF03" w14:textId="6B1B1856" w:rsidR="008C0B11" w:rsidRPr="008C0B11" w:rsidRDefault="008C0B11" w:rsidP="00800592">
            <w:pPr>
              <w:pStyle w:val="ae"/>
              <w:jc w:val="center"/>
              <w:rPr>
                <w:b/>
                <w:sz w:val="18"/>
                <w:szCs w:val="18"/>
              </w:rPr>
            </w:pP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기존의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지출</w:t>
            </w:r>
            <w:r w:rsidRPr="008C0B11">
              <w:rPr>
                <w:rFonts w:ascii="Arial" w:hAnsi="Arial" w:cs="Arial"/>
                <w:b/>
                <w:color w:val="202122"/>
                <w:sz w:val="18"/>
                <w:szCs w:val="18"/>
                <w:shd w:val="clear" w:color="auto" w:fill="FFFFFF"/>
              </w:rPr>
              <w:t>·</w:t>
            </w:r>
            <w:r w:rsidRPr="008C0B11">
              <w:rPr>
                <w:rFonts w:ascii="Arial" w:hAnsi="Arial" w:cs="Arial" w:hint="eastAsia"/>
                <w:b/>
                <w:color w:val="202122"/>
                <w:sz w:val="18"/>
                <w:szCs w:val="18"/>
                <w:shd w:val="clear" w:color="auto" w:fill="FFFFFF"/>
              </w:rPr>
              <w:t>수입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내역을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수정하여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변경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내용이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정상적으로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저장되는지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0FB4A63D" w14:textId="77777777" w:rsidR="008C0B11" w:rsidRPr="001B5D57" w:rsidRDefault="008C0B11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8C0B11" w:rsidRPr="00D63BC8" w14:paraId="36F83DC1" w14:textId="77777777" w:rsidTr="00CA06D7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3CF2A06F" w14:textId="77777777" w:rsidR="008C0B11" w:rsidRPr="00BA0215" w:rsidRDefault="008C0B11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3018B44" w14:textId="77777777" w:rsidR="008C0B11" w:rsidRPr="001B5D57" w:rsidRDefault="008C0B11" w:rsidP="00800592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BA00641" w14:textId="77777777" w:rsidR="008C0B11" w:rsidRPr="008C0B11" w:rsidRDefault="008C0B11" w:rsidP="00800592">
            <w:pPr>
              <w:pStyle w:val="ae"/>
              <w:jc w:val="center"/>
              <w:rPr>
                <w:rFonts w:ascii="Segoe UI" w:hAnsi="Segoe UI" w:cs="Segoe UI"/>
                <w:b/>
                <w:color w:val="374151"/>
                <w:sz w:val="18"/>
                <w:szCs w:val="18"/>
              </w:rPr>
            </w:pP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변경된</w:t>
            </w: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내역이</w:t>
            </w: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다른</w:t>
            </w: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기능에</w:t>
            </w: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올바르게</w:t>
            </w:r>
            <w:r w:rsidRPr="008C0B11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</w:p>
          <w:p w14:paraId="2D48960E" w14:textId="3F38B4A4" w:rsidR="008C0B11" w:rsidRPr="008C0B11" w:rsidRDefault="008C0B11" w:rsidP="00800592">
            <w:pPr>
              <w:pStyle w:val="ae"/>
              <w:jc w:val="center"/>
              <w:rPr>
                <w:b/>
                <w:sz w:val="18"/>
                <w:szCs w:val="18"/>
              </w:rPr>
            </w:pPr>
            <w:r w:rsidRPr="008C0B11">
              <w:rPr>
                <w:rFonts w:hint="eastAsia"/>
                <w:b/>
                <w:sz w:val="18"/>
                <w:szCs w:val="18"/>
              </w:rPr>
              <w:t>적용되었는지 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4B17592" w14:textId="77777777" w:rsidR="008C0B11" w:rsidRPr="001B5D57" w:rsidRDefault="008C0B11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8C0B11" w:rsidRPr="00D63BC8" w14:paraId="1D533B98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661AB981" w14:textId="77777777" w:rsidR="008C0B11" w:rsidRPr="00BA0215" w:rsidRDefault="008C0B11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A4B863F" w14:textId="77777777" w:rsidR="008C0B11" w:rsidRPr="001B5D57" w:rsidRDefault="008C0B11" w:rsidP="00800592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E69E672" w14:textId="57CC597E" w:rsidR="008C0B11" w:rsidRPr="008C0B11" w:rsidRDefault="008C0B11" w:rsidP="00800592">
            <w:pPr>
              <w:pStyle w:val="ae"/>
              <w:jc w:val="center"/>
              <w:rPr>
                <w:rFonts w:ascii="Segoe UI" w:hAnsi="Segoe UI" w:cs="Segoe UI"/>
                <w:b/>
                <w:color w:val="374151"/>
                <w:sz w:val="18"/>
                <w:szCs w:val="18"/>
              </w:rPr>
            </w:pP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특정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지출</w:t>
            </w:r>
            <w:r w:rsidRPr="008C0B11">
              <w:rPr>
                <w:rFonts w:ascii="Arial" w:hAnsi="Arial" w:cs="Arial"/>
                <w:b/>
                <w:color w:val="202122"/>
                <w:sz w:val="18"/>
                <w:szCs w:val="18"/>
                <w:shd w:val="clear" w:color="auto" w:fill="FFFFFF"/>
              </w:rPr>
              <w:t>·</w:t>
            </w:r>
            <w:r w:rsidRPr="008C0B11">
              <w:rPr>
                <w:rFonts w:ascii="Arial" w:hAnsi="Arial" w:cs="Arial" w:hint="eastAsia"/>
                <w:b/>
                <w:color w:val="202122"/>
                <w:sz w:val="18"/>
                <w:szCs w:val="18"/>
                <w:shd w:val="clear" w:color="auto" w:fill="FFFFFF"/>
              </w:rPr>
              <w:t>수입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내역을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삭제하여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데이터베이스에서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정상적으로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삭제되는지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8C0B11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FBA68CD" w14:textId="3A0A563E" w:rsidR="008C0B11" w:rsidRPr="001B5D57" w:rsidRDefault="009A65C4" w:rsidP="00800592">
            <w:pPr>
              <w:pStyle w:val="ae"/>
              <w:jc w:val="center"/>
              <w:rPr>
                <w:b/>
                <w:bCs/>
                <w:sz w:val="22"/>
                <w:szCs w:val="22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095093" w:rsidRPr="00D63BC8" w14:paraId="4F9BFCBF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6C65D52D" w14:textId="77777777" w:rsidR="00095093" w:rsidRPr="00BA0215" w:rsidRDefault="00095093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9B004CE" w14:textId="68996F29" w:rsidR="00095093" w:rsidRPr="001B5D57" w:rsidRDefault="008C0B11" w:rsidP="00800592">
            <w:pPr>
              <w:jc w:val="center"/>
              <w:rPr>
                <w:b/>
                <w:sz w:val="20"/>
                <w:szCs w:val="20"/>
              </w:rPr>
            </w:pPr>
            <w:r w:rsidRPr="00294E8B">
              <w:rPr>
                <w:rFonts w:hint="eastAsia"/>
                <w:b/>
                <w:bCs/>
                <w:sz w:val="20"/>
                <w:szCs w:val="20"/>
              </w:rPr>
              <w:t>계획 대비 지출</w:t>
            </w:r>
            <w:r w:rsidRPr="00294E8B">
              <w:rPr>
                <w:rFonts w:ascii="Arial" w:hAnsi="Arial" w:cs="Arial"/>
                <w:b/>
                <w:bCs/>
                <w:color w:val="202122"/>
                <w:sz w:val="20"/>
                <w:szCs w:val="20"/>
                <w:shd w:val="clear" w:color="auto" w:fill="FFFFFF"/>
              </w:rPr>
              <w:t>·</w:t>
            </w:r>
            <w:r w:rsidRPr="00294E8B">
              <w:rPr>
                <w:rFonts w:hint="eastAsia"/>
                <w:b/>
                <w:bCs/>
                <w:sz w:val="20"/>
                <w:szCs w:val="20"/>
              </w:rPr>
              <w:t>수입량 통계 기능</w:t>
            </w: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EEDF7A0" w14:textId="77777777" w:rsidR="00095093" w:rsidRDefault="00983109" w:rsidP="00800592">
            <w:pPr>
              <w:pStyle w:val="ae"/>
              <w:jc w:val="center"/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</w:pP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주간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단위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운용가능한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예산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편성이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정확하게</w:t>
            </w:r>
          </w:p>
          <w:p w14:paraId="10B50438" w14:textId="104253E8" w:rsidR="00983109" w:rsidRPr="001056F2" w:rsidRDefault="00983109" w:rsidP="00800592">
            <w:pPr>
              <w:pStyle w:val="ae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구현되는지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0B6F805C" w14:textId="77777777" w:rsidR="00095093" w:rsidRPr="001B5D57" w:rsidRDefault="00095093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095093" w:rsidRPr="00D63BC8" w14:paraId="58057832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2E3C157D" w14:textId="77777777" w:rsidR="00095093" w:rsidRPr="00BA0215" w:rsidRDefault="00095093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21117AD" w14:textId="77777777" w:rsidR="00095093" w:rsidRPr="001B5D57" w:rsidRDefault="00095093" w:rsidP="00800592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8F0C3F2" w14:textId="77777777" w:rsidR="00095093" w:rsidRDefault="00B61019" w:rsidP="00800592">
            <w:pPr>
              <w:pStyle w:val="ae"/>
              <w:jc w:val="center"/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</w:pP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계획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대비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사용한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자금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대비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,</w:t>
            </w:r>
            <w:r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잔여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자금에</w:t>
            </w:r>
          </w:p>
          <w:p w14:paraId="74C63BAF" w14:textId="40F15F86" w:rsidR="00B61019" w:rsidRPr="001056F2" w:rsidRDefault="00B61019" w:rsidP="00800592">
            <w:pPr>
              <w:pStyle w:val="ae"/>
              <w:jc w:val="center"/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</w:pP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맞춰</w:t>
            </w:r>
            <w:r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="0035619D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통계그래프가</w:t>
            </w:r>
            <w:r w:rsidR="0035619D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="0035619D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정확히</w:t>
            </w:r>
            <w:r w:rsidR="0035619D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="0035619D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알려주는지</w:t>
            </w:r>
            <w:r w:rsidR="0035619D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="0035619D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3ECA1BB" w14:textId="77777777" w:rsidR="00095093" w:rsidRPr="001B5D57" w:rsidRDefault="00095093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095093" w:rsidRPr="00D63BC8" w14:paraId="27DCBF70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64E0FA57" w14:textId="77777777" w:rsidR="00095093" w:rsidRPr="00BA0215" w:rsidRDefault="00095093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5F0D631" w14:textId="77777777" w:rsidR="00095093" w:rsidRPr="001B5D57" w:rsidRDefault="00095093" w:rsidP="00800592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355CF93" w14:textId="21DDB4EE" w:rsidR="00095093" w:rsidRPr="000D5942" w:rsidRDefault="000D5942" w:rsidP="00800592">
            <w:pPr>
              <w:pStyle w:val="ae"/>
              <w:jc w:val="center"/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</w:pP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그래프에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표시된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비율이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실제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계산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결과와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일치하는지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0D5942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E08EF9A" w14:textId="77777777" w:rsidR="00095093" w:rsidRPr="001B5D57" w:rsidRDefault="00095093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095093" w:rsidRPr="00D63BC8" w14:paraId="5CBB56C5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5AA8F305" w14:textId="77777777" w:rsidR="00095093" w:rsidRPr="00BA0215" w:rsidRDefault="00095093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E7FDDA9" w14:textId="493A1367" w:rsidR="00095093" w:rsidRPr="001B5D57" w:rsidRDefault="000D5942" w:rsidP="00800592">
            <w:pPr>
              <w:jc w:val="center"/>
              <w:rPr>
                <w:b/>
                <w:sz w:val="20"/>
                <w:szCs w:val="20"/>
              </w:rPr>
            </w:pPr>
            <w:r w:rsidRPr="00294E8B">
              <w:rPr>
                <w:rFonts w:hint="eastAsia"/>
                <w:b/>
                <w:bCs/>
                <w:sz w:val="20"/>
                <w:szCs w:val="20"/>
              </w:rPr>
              <w:t>예산 한도 비례 안내 기능</w:t>
            </w: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A6763E1" w14:textId="3E280961" w:rsidR="00095093" w:rsidRPr="005039F7" w:rsidRDefault="005039F7" w:rsidP="00800592">
            <w:pPr>
              <w:pStyle w:val="ae"/>
              <w:jc w:val="center"/>
              <w:rPr>
                <w:b/>
                <w:bCs/>
                <w:sz w:val="18"/>
                <w:szCs w:val="18"/>
              </w:rPr>
            </w:pP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예산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한도에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따라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지출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내역이나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수입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내역에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안내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 w:hint="eastAsia"/>
                <w:b/>
                <w:bCs/>
                <w:color w:val="374151"/>
                <w:sz w:val="18"/>
                <w:szCs w:val="18"/>
              </w:rPr>
              <w:t>문구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가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정확하게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표시되는지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 xml:space="preserve"> </w:t>
            </w:r>
            <w:r w:rsidRPr="005039F7">
              <w:rPr>
                <w:rFonts w:ascii="Segoe UI" w:hAnsi="Segoe UI" w:cs="Segoe UI"/>
                <w:b/>
                <w:bCs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B6F6D27" w14:textId="77777777" w:rsidR="00095093" w:rsidRPr="001B5D57" w:rsidRDefault="00095093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</w:tbl>
    <w:p w14:paraId="35D3A246" w14:textId="48314E48" w:rsidR="005039F7" w:rsidRDefault="005039F7" w:rsidP="00740C76"/>
    <w:p w14:paraId="2694FD5E" w14:textId="77777777" w:rsidR="005039F7" w:rsidRDefault="005039F7">
      <w:pPr>
        <w:spacing w:line="240" w:lineRule="auto"/>
      </w:pPr>
      <w: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5039F7" w:rsidRPr="00D63BC8" w14:paraId="08DC1612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12D4CBD" w14:textId="77777777" w:rsidR="005039F7" w:rsidRPr="00B75D48" w:rsidRDefault="005039F7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21E5D2FE" w14:textId="77777777" w:rsidR="005039F7" w:rsidRPr="005C596A" w:rsidRDefault="005039F7" w:rsidP="00800592">
            <w:pPr>
              <w:pStyle w:val="1"/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테스트 검증서</w:t>
            </w:r>
          </w:p>
        </w:tc>
      </w:tr>
    </w:tbl>
    <w:p w14:paraId="4DF4ECE8" w14:textId="77777777" w:rsidR="00740C76" w:rsidRPr="00D63BC8" w:rsidRDefault="00740C76" w:rsidP="00740C76"/>
    <w:p w14:paraId="62840AF7" w14:textId="77777777" w:rsidR="00740C76" w:rsidRDefault="00740C76" w:rsidP="00967B57">
      <w:pPr>
        <w:rPr>
          <w:b/>
          <w:bCs/>
          <w:sz w:val="22"/>
          <w:szCs w:val="22"/>
        </w:rPr>
      </w:pPr>
    </w:p>
    <w:p w14:paraId="3B330E0F" w14:textId="77777777" w:rsidR="00D52A88" w:rsidRDefault="00D52A88" w:rsidP="00967B57">
      <w:pPr>
        <w:rPr>
          <w:b/>
          <w:bCs/>
          <w:sz w:val="22"/>
          <w:szCs w:val="22"/>
        </w:rPr>
      </w:pPr>
    </w:p>
    <w:p w14:paraId="4F252BF6" w14:textId="77777777" w:rsidR="00521DB8" w:rsidRPr="00623467" w:rsidRDefault="00521DB8" w:rsidP="00521DB8">
      <w:pPr>
        <w:rPr>
          <w:b/>
          <w:bCs/>
          <w:sz w:val="20"/>
          <w:szCs w:val="20"/>
        </w:rPr>
      </w:pPr>
      <w:r w:rsidRPr="00623467">
        <w:rPr>
          <w:rFonts w:hint="eastAsia"/>
          <w:b/>
          <w:bCs/>
          <w:sz w:val="20"/>
          <w:szCs w:val="20"/>
        </w:rPr>
        <w:t>□ 기능 테스트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1555"/>
        <w:gridCol w:w="2976"/>
        <w:gridCol w:w="4111"/>
        <w:gridCol w:w="952"/>
      </w:tblGrid>
      <w:tr w:rsidR="00521DB8" w:rsidRPr="00D63BC8" w14:paraId="113D19E7" w14:textId="77777777" w:rsidTr="00800592">
        <w:trPr>
          <w:cantSplit/>
          <w:trHeight w:val="288"/>
        </w:trPr>
        <w:tc>
          <w:tcPr>
            <w:tcW w:w="1555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0144D10" w14:textId="77777777" w:rsidR="00521DB8" w:rsidRPr="00B75D48" w:rsidRDefault="00521DB8" w:rsidP="00800592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업무</w:t>
            </w:r>
          </w:p>
        </w:tc>
        <w:tc>
          <w:tcPr>
            <w:tcW w:w="7087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5DD50B5" w14:textId="77777777" w:rsidR="00521DB8" w:rsidRPr="00B75D48" w:rsidRDefault="00521DB8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테스트 내용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</w:tcPr>
          <w:p w14:paraId="166DE6D4" w14:textId="77777777" w:rsidR="00521DB8" w:rsidRPr="00B75D48" w:rsidRDefault="00521DB8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검증결과</w:t>
            </w:r>
          </w:p>
        </w:tc>
      </w:tr>
      <w:tr w:rsidR="007C2F4C" w:rsidRPr="00D63BC8" w14:paraId="4AB93092" w14:textId="77777777" w:rsidTr="00800592">
        <w:trPr>
          <w:cantSplit/>
          <w:trHeight w:val="288"/>
        </w:trPr>
        <w:tc>
          <w:tcPr>
            <w:tcW w:w="1555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0175FF3" w14:textId="451390F2" w:rsidR="007C2F4C" w:rsidRPr="00C40112" w:rsidRDefault="007C2F4C" w:rsidP="00F9659C">
            <w:pPr>
              <w:pStyle w:val="af0"/>
              <w:jc w:val="left"/>
              <w:rPr>
                <w:sz w:val="18"/>
              </w:rPr>
            </w:pPr>
            <w:r w:rsidRPr="00C40112">
              <w:rPr>
                <w:rFonts w:hint="eastAsia"/>
                <w:sz w:val="18"/>
              </w:rPr>
              <w:t>생활용품 통계</w:t>
            </w:r>
          </w:p>
        </w:tc>
        <w:tc>
          <w:tcPr>
            <w:tcW w:w="2976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BC8CD7C" w14:textId="13B8C702" w:rsidR="007C2F4C" w:rsidRPr="00D52A88" w:rsidRDefault="007C2F4C" w:rsidP="00F9659C">
            <w:pPr>
              <w:pStyle w:val="af0"/>
              <w:rPr>
                <w:sz w:val="20"/>
                <w:szCs w:val="20"/>
              </w:rPr>
            </w:pPr>
            <w:r w:rsidRPr="00D52A88">
              <w:rPr>
                <w:rFonts w:hint="eastAsia"/>
                <w:sz w:val="20"/>
                <w:szCs w:val="20"/>
              </w:rPr>
              <w:t>생활용품 입력,</w:t>
            </w:r>
            <w:r w:rsidRPr="00D52A88">
              <w:rPr>
                <w:sz w:val="20"/>
                <w:szCs w:val="20"/>
              </w:rPr>
              <w:t xml:space="preserve"> </w:t>
            </w:r>
            <w:r w:rsidRPr="00D52A88">
              <w:rPr>
                <w:rFonts w:hint="eastAsia"/>
                <w:sz w:val="20"/>
                <w:szCs w:val="20"/>
              </w:rPr>
              <w:t>수정,</w:t>
            </w:r>
            <w:r w:rsidRPr="00D52A88">
              <w:rPr>
                <w:sz w:val="20"/>
                <w:szCs w:val="20"/>
              </w:rPr>
              <w:t xml:space="preserve"> </w:t>
            </w:r>
            <w:r w:rsidRPr="00D52A88">
              <w:rPr>
                <w:rFonts w:hint="eastAsia"/>
                <w:sz w:val="20"/>
                <w:szCs w:val="20"/>
              </w:rPr>
              <w:t>삭제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17FF093" w14:textId="67A30251" w:rsidR="007C2F4C" w:rsidRPr="00B9287B" w:rsidRDefault="007C2F4C" w:rsidP="00F9659C">
            <w:pPr>
              <w:pStyle w:val="af0"/>
              <w:rPr>
                <w:sz w:val="18"/>
              </w:rPr>
            </w:pPr>
            <w:r w:rsidRPr="00B9287B">
              <w:rPr>
                <w:rFonts w:ascii="Segoe UI" w:hAnsi="Segoe UI" w:cs="Segoe UI"/>
                <w:color w:val="374151"/>
                <w:sz w:val="18"/>
              </w:rPr>
              <w:t>새로운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생활용품을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입력하여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저장되는지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43D3222" w14:textId="77777777" w:rsidR="007C2F4C" w:rsidRPr="001B5D57" w:rsidRDefault="007C2F4C" w:rsidP="00F9659C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7C2F4C" w:rsidRPr="00D63BC8" w14:paraId="5652A2EA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D89324C" w14:textId="77777777" w:rsidR="007C2F4C" w:rsidRDefault="007C2F4C" w:rsidP="00F9659C">
            <w:pPr>
              <w:pStyle w:val="af0"/>
              <w:jc w:val="left"/>
              <w:rPr>
                <w:sz w:val="18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35B5E9B" w14:textId="77777777" w:rsidR="007C2F4C" w:rsidRPr="00D52A88" w:rsidRDefault="007C2F4C" w:rsidP="00F9659C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D50DE11" w14:textId="3EBAFFE6" w:rsidR="007C2F4C" w:rsidRPr="00B9287B" w:rsidRDefault="007C2F4C" w:rsidP="00F9659C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B9287B">
              <w:rPr>
                <w:rFonts w:ascii="Segoe UI" w:hAnsi="Segoe UI" w:cs="Segoe UI"/>
                <w:color w:val="374151"/>
                <w:sz w:val="18"/>
              </w:rPr>
              <w:t>필수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입력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필드가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비어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있을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생활용품을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입력할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에러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메시지가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발생하는지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02642100" w14:textId="77777777" w:rsidR="007C2F4C" w:rsidRPr="001B5D57" w:rsidRDefault="007C2F4C" w:rsidP="00F9659C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7C2F4C" w:rsidRPr="00D63BC8" w14:paraId="51EFB08C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F7436F6" w14:textId="77777777" w:rsidR="007C2F4C" w:rsidRDefault="007C2F4C" w:rsidP="00F9659C">
            <w:pPr>
              <w:pStyle w:val="af0"/>
              <w:jc w:val="left"/>
              <w:rPr>
                <w:sz w:val="18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86D6DEF" w14:textId="77777777" w:rsidR="007C2F4C" w:rsidRPr="00D52A88" w:rsidRDefault="007C2F4C" w:rsidP="00F9659C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91F393F" w14:textId="151D72CF" w:rsidR="007C2F4C" w:rsidRPr="00B9287B" w:rsidRDefault="00B9287B" w:rsidP="00F9659C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B9287B">
              <w:rPr>
                <w:rFonts w:ascii="Segoe UI" w:hAnsi="Segoe UI" w:cs="Segoe UI"/>
                <w:color w:val="374151"/>
                <w:sz w:val="18"/>
              </w:rPr>
              <w:t>기존의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생활용품을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수정하여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변경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내용이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저장되는지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1DE41469" w14:textId="76A8B1A9" w:rsidR="007C2F4C" w:rsidRPr="001B5D57" w:rsidRDefault="00B9287B" w:rsidP="00F9659C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7C2F4C" w:rsidRPr="00D63BC8" w14:paraId="1AB0B1D3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CDF4C0B" w14:textId="77777777" w:rsidR="007C2F4C" w:rsidRDefault="007C2F4C" w:rsidP="00F9659C">
            <w:pPr>
              <w:pStyle w:val="af0"/>
              <w:jc w:val="left"/>
              <w:rPr>
                <w:sz w:val="18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D74FC71" w14:textId="77777777" w:rsidR="007C2F4C" w:rsidRPr="00D52A88" w:rsidRDefault="007C2F4C" w:rsidP="00F9659C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C05489A" w14:textId="0EBEF35E" w:rsidR="007C2F4C" w:rsidRPr="00B9287B" w:rsidRDefault="00B9287B" w:rsidP="00F9659C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B9287B">
              <w:rPr>
                <w:rFonts w:ascii="Segoe UI" w:hAnsi="Segoe UI" w:cs="Segoe UI"/>
                <w:color w:val="374151"/>
                <w:sz w:val="18"/>
              </w:rPr>
              <w:t>특정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생활용품을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삭제하여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데이터베이스에서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삭제되는지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B9287B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01BF15B7" w14:textId="40B485EC" w:rsidR="007C2F4C" w:rsidRPr="001B5D57" w:rsidRDefault="00B9287B" w:rsidP="00F9659C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F9659C" w:rsidRPr="00D63BC8" w14:paraId="1DE4AE5C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B40C167" w14:textId="77777777" w:rsidR="00F9659C" w:rsidRDefault="00F9659C" w:rsidP="00F9659C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E486775" w14:textId="1E6B55AE" w:rsidR="00F9659C" w:rsidRPr="00D52A88" w:rsidRDefault="00F9659C" w:rsidP="00F9659C">
            <w:pPr>
              <w:pStyle w:val="af0"/>
              <w:rPr>
                <w:sz w:val="20"/>
                <w:szCs w:val="20"/>
              </w:rPr>
            </w:pPr>
            <w:r w:rsidRPr="00D52A88">
              <w:rPr>
                <w:rFonts w:hint="eastAsia"/>
                <w:sz w:val="20"/>
                <w:szCs w:val="20"/>
              </w:rPr>
              <w:t>생활용품 사용기간 예측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9D02EF2" w14:textId="07893D63" w:rsidR="00F9659C" w:rsidRPr="00E74615" w:rsidRDefault="00E74615" w:rsidP="00F9659C">
            <w:pPr>
              <w:pStyle w:val="af0"/>
              <w:rPr>
                <w:sz w:val="18"/>
              </w:rPr>
            </w:pPr>
            <w:r w:rsidRPr="00E74615">
              <w:rPr>
                <w:rFonts w:ascii="Segoe UI" w:hAnsi="Segoe UI" w:cs="Segoe UI"/>
                <w:color w:val="374151"/>
                <w:sz w:val="18"/>
              </w:rPr>
              <w:t>생활용품의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입력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시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예상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사용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기간이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정확하게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계산되는지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32A5CE36" w14:textId="77777777" w:rsidR="00F9659C" w:rsidRPr="009948BD" w:rsidRDefault="00F9659C" w:rsidP="00F9659C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F9659C" w:rsidRPr="00D63BC8" w14:paraId="15570621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901B07F" w14:textId="77777777" w:rsidR="00F9659C" w:rsidRDefault="00F9659C" w:rsidP="00F9659C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0DCF75E" w14:textId="77777777" w:rsidR="00F9659C" w:rsidRPr="00D52A88" w:rsidRDefault="00F9659C" w:rsidP="00F9659C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80A94F6" w14:textId="1147B952" w:rsidR="00F9659C" w:rsidRPr="00E74615" w:rsidRDefault="00E74615" w:rsidP="00F9659C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E74615">
              <w:rPr>
                <w:rFonts w:ascii="Segoe UI" w:hAnsi="Segoe UI" w:cs="Segoe UI"/>
                <w:color w:val="374151"/>
                <w:sz w:val="18"/>
              </w:rPr>
              <w:t>다양한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종류의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생활용품에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대한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사용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기간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예측이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정확한지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0901639C" w14:textId="77777777" w:rsidR="00F9659C" w:rsidRPr="001B5D57" w:rsidRDefault="00F9659C" w:rsidP="00F9659C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F9659C" w:rsidRPr="00D63BC8" w14:paraId="5231AC74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692EB24" w14:textId="77777777" w:rsidR="00F9659C" w:rsidRDefault="00F9659C" w:rsidP="00F9659C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D53A50A" w14:textId="77777777" w:rsidR="00F9659C" w:rsidRPr="00D52A88" w:rsidRDefault="00F9659C" w:rsidP="00F9659C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CEF25C1" w14:textId="6215DF88" w:rsidR="00F9659C" w:rsidRPr="00E74615" w:rsidRDefault="00E74615" w:rsidP="00F9659C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E74615">
              <w:rPr>
                <w:rFonts w:ascii="Segoe UI" w:hAnsi="Segoe UI" w:cs="Segoe UI"/>
                <w:color w:val="374151"/>
                <w:sz w:val="18"/>
              </w:rPr>
              <w:t>사용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중인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생활용품에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대한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예측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기간이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실제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사용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중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변경될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정확하게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업데이트되는지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E74615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D8854FF" w14:textId="77777777" w:rsidR="00F9659C" w:rsidRPr="001B5D57" w:rsidRDefault="00F9659C" w:rsidP="00F9659C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F9659C" w:rsidRPr="00D63BC8" w14:paraId="430BA403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6B1B49B" w14:textId="77777777" w:rsidR="00F9659C" w:rsidRDefault="00F9659C" w:rsidP="00F9659C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A6A8FAC" w14:textId="66B68AFA" w:rsidR="00F9659C" w:rsidRPr="00D52A88" w:rsidRDefault="00F9659C" w:rsidP="00F9659C">
            <w:pPr>
              <w:pStyle w:val="af0"/>
              <w:rPr>
                <w:sz w:val="20"/>
                <w:szCs w:val="20"/>
              </w:rPr>
            </w:pPr>
            <w:r w:rsidRPr="00D52A88">
              <w:rPr>
                <w:rFonts w:hint="eastAsia"/>
                <w:sz w:val="20"/>
                <w:szCs w:val="20"/>
              </w:rPr>
              <w:t>생활용품 재구매 안내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516B2DE" w14:textId="6657F9DC" w:rsidR="00F9659C" w:rsidRPr="00D52A88" w:rsidRDefault="00D52A88" w:rsidP="00F9659C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D52A88">
              <w:rPr>
                <w:rFonts w:ascii="Segoe UI" w:hAnsi="Segoe UI" w:cs="Segoe UI"/>
                <w:color w:val="374151"/>
                <w:sz w:val="18"/>
              </w:rPr>
              <w:t>사용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중인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생활용품의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사용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기간이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끝날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정확한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시점에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재구매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안내가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표시되는지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32D8D261" w14:textId="77777777" w:rsidR="00F9659C" w:rsidRPr="009948BD" w:rsidRDefault="00F9659C" w:rsidP="00F9659C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F9659C" w:rsidRPr="00D63BC8" w14:paraId="018B20B7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09FD996" w14:textId="77777777" w:rsidR="00F9659C" w:rsidRDefault="00F9659C" w:rsidP="00F9659C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F6B28CE" w14:textId="77777777" w:rsidR="00F9659C" w:rsidRPr="00294E8B" w:rsidRDefault="00F9659C" w:rsidP="00F9659C">
            <w:pPr>
              <w:pStyle w:val="af0"/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D095475" w14:textId="145E0661" w:rsidR="00F9659C" w:rsidRPr="00D52A88" w:rsidRDefault="00D52A88" w:rsidP="00F9659C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D52A88">
              <w:rPr>
                <w:rFonts w:ascii="Segoe UI" w:hAnsi="Segoe UI" w:cs="Segoe UI"/>
                <w:color w:val="374151"/>
                <w:sz w:val="18"/>
              </w:rPr>
              <w:t>재구매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안내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 w:hint="eastAsia"/>
                <w:color w:val="374151"/>
                <w:sz w:val="18"/>
              </w:rPr>
              <w:t>문구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가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사용자에게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적절하게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전달되는지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D52A8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79F9DC73" w14:textId="77777777" w:rsidR="00F9659C" w:rsidRPr="001B5D57" w:rsidRDefault="00F9659C" w:rsidP="00F9659C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</w:tbl>
    <w:p w14:paraId="0CD8C60F" w14:textId="77777777" w:rsidR="00521DB8" w:rsidRDefault="00521DB8" w:rsidP="00521DB8"/>
    <w:p w14:paraId="138A027E" w14:textId="30AF3848" w:rsidR="00D52A88" w:rsidRDefault="00D52A88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D52A88" w:rsidRPr="00D63BC8" w14:paraId="301585DD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063158B" w14:textId="77777777" w:rsidR="00D52A88" w:rsidRPr="00B75D48" w:rsidRDefault="00D52A88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43E2B73" w14:textId="77777777" w:rsidR="00D52A88" w:rsidRPr="005C596A" w:rsidRDefault="00D52A88" w:rsidP="00800592">
            <w:pPr>
              <w:pStyle w:val="1"/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테스트 검증서</w:t>
            </w:r>
          </w:p>
        </w:tc>
      </w:tr>
    </w:tbl>
    <w:p w14:paraId="44BD33C5" w14:textId="77777777" w:rsidR="00D52A88" w:rsidRDefault="00D52A88" w:rsidP="00D52A88">
      <w:pPr>
        <w:rPr>
          <w:b/>
          <w:bCs/>
          <w:sz w:val="22"/>
          <w:szCs w:val="22"/>
        </w:rPr>
      </w:pPr>
    </w:p>
    <w:p w14:paraId="2977E728" w14:textId="77777777" w:rsidR="00D52A88" w:rsidRPr="009A2303" w:rsidRDefault="00D52A88" w:rsidP="00D52A88">
      <w:pPr>
        <w:rPr>
          <w:b/>
          <w:bCs/>
          <w:sz w:val="22"/>
          <w:szCs w:val="22"/>
        </w:rPr>
      </w:pPr>
    </w:p>
    <w:p w14:paraId="77EBB428" w14:textId="77777777" w:rsidR="00D52A88" w:rsidRPr="004D50DF" w:rsidRDefault="00D52A88" w:rsidP="00D52A88">
      <w:pPr>
        <w:rPr>
          <w:sz w:val="6"/>
          <w:szCs w:val="6"/>
        </w:rPr>
      </w:pPr>
    </w:p>
    <w:p w14:paraId="286B5F70" w14:textId="77777777" w:rsidR="00D52A88" w:rsidRPr="00623467" w:rsidRDefault="00D52A88" w:rsidP="00D52A88">
      <w:pPr>
        <w:rPr>
          <w:b/>
          <w:bCs/>
          <w:sz w:val="20"/>
          <w:szCs w:val="20"/>
        </w:rPr>
      </w:pPr>
      <w:r w:rsidRPr="00623467">
        <w:rPr>
          <w:rFonts w:hint="eastAsia"/>
          <w:b/>
          <w:bCs/>
          <w:sz w:val="20"/>
          <w:szCs w:val="20"/>
        </w:rPr>
        <w:t>□ 기능 테스트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1555"/>
        <w:gridCol w:w="2976"/>
        <w:gridCol w:w="4111"/>
        <w:gridCol w:w="952"/>
      </w:tblGrid>
      <w:tr w:rsidR="00D52A88" w:rsidRPr="00D63BC8" w14:paraId="09E0DA27" w14:textId="77777777" w:rsidTr="00800592">
        <w:trPr>
          <w:cantSplit/>
          <w:trHeight w:val="288"/>
        </w:trPr>
        <w:tc>
          <w:tcPr>
            <w:tcW w:w="1555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391DBC" w14:textId="77777777" w:rsidR="00D52A88" w:rsidRPr="00B75D48" w:rsidRDefault="00D52A88" w:rsidP="00800592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업무</w:t>
            </w:r>
          </w:p>
        </w:tc>
        <w:tc>
          <w:tcPr>
            <w:tcW w:w="7087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C368B2A" w14:textId="77777777" w:rsidR="00D52A88" w:rsidRPr="00B75D48" w:rsidRDefault="00D52A88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테스트 내용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</w:tcPr>
          <w:p w14:paraId="1385AA3E" w14:textId="77777777" w:rsidR="00D52A88" w:rsidRPr="00B75D48" w:rsidRDefault="00D52A88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검증결과</w:t>
            </w:r>
          </w:p>
        </w:tc>
      </w:tr>
      <w:tr w:rsidR="00600164" w:rsidRPr="00D63BC8" w14:paraId="42D6EB5A" w14:textId="77777777" w:rsidTr="00800592">
        <w:trPr>
          <w:cantSplit/>
          <w:trHeight w:val="288"/>
        </w:trPr>
        <w:tc>
          <w:tcPr>
            <w:tcW w:w="1555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21DC48A" w14:textId="08F3275C" w:rsidR="00600164" w:rsidRPr="001B5D57" w:rsidRDefault="00600164" w:rsidP="00800592">
            <w:pPr>
              <w:pStyle w:val="af0"/>
              <w:jc w:val="left"/>
              <w:rPr>
                <w:sz w:val="18"/>
              </w:rPr>
            </w:pPr>
            <w:r>
              <w:rPr>
                <w:rFonts w:hint="eastAsia"/>
                <w:sz w:val="18"/>
              </w:rPr>
              <w:t>게시판</w:t>
            </w:r>
          </w:p>
        </w:tc>
        <w:tc>
          <w:tcPr>
            <w:tcW w:w="2976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B09A8B8" w14:textId="2DA033FD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  <w:r w:rsidRPr="0024312C">
              <w:rPr>
                <w:rFonts w:hint="eastAsia"/>
                <w:sz w:val="20"/>
                <w:szCs w:val="20"/>
              </w:rPr>
              <w:t>글쓰기</w:t>
            </w:r>
            <w:r w:rsidRPr="0024312C">
              <w:rPr>
                <w:sz w:val="20"/>
                <w:szCs w:val="20"/>
              </w:rPr>
              <w:t>/</w:t>
            </w:r>
            <w:r w:rsidRPr="0024312C">
              <w:rPr>
                <w:rFonts w:hint="eastAsia"/>
                <w:sz w:val="20"/>
                <w:szCs w:val="20"/>
              </w:rPr>
              <w:t>댓글 작성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C9A525D" w14:textId="046089F9" w:rsidR="00600164" w:rsidRPr="00600164" w:rsidRDefault="00600164" w:rsidP="00800592">
            <w:pPr>
              <w:pStyle w:val="af0"/>
              <w:rPr>
                <w:sz w:val="18"/>
              </w:rPr>
            </w:pPr>
            <w:r w:rsidRPr="00600164">
              <w:rPr>
                <w:rFonts w:ascii="Segoe UI" w:hAnsi="Segoe UI" w:cs="Segoe UI"/>
                <w:color w:val="374151"/>
                <w:sz w:val="18"/>
              </w:rPr>
              <w:t>새로운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게시글을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작성하여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저장되는지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2756AA7B" w14:textId="77777777" w:rsidR="00600164" w:rsidRPr="001B5D57" w:rsidRDefault="00600164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2945AF14" w14:textId="77777777" w:rsidTr="00614D2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A0FBE27" w14:textId="77777777" w:rsidR="00600164" w:rsidRDefault="00600164" w:rsidP="00800592">
            <w:pPr>
              <w:pStyle w:val="af0"/>
              <w:jc w:val="left"/>
              <w:rPr>
                <w:sz w:val="18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8FEAB91" w14:textId="77777777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581D699" w14:textId="0A51BBBF" w:rsidR="00600164" w:rsidRPr="00600164" w:rsidRDefault="00600164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600164">
              <w:rPr>
                <w:rFonts w:ascii="Segoe UI" w:hAnsi="Segoe UI" w:cs="Segoe UI"/>
                <w:color w:val="374151"/>
                <w:sz w:val="18"/>
              </w:rPr>
              <w:t>특정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게시글에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댓글을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작성하여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저장되는지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311261FB" w14:textId="77777777" w:rsidR="00600164" w:rsidRPr="001B5D57" w:rsidRDefault="00600164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3B9988D9" w14:textId="77777777" w:rsidTr="00614D2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86EDB9D" w14:textId="77777777" w:rsidR="00600164" w:rsidRDefault="00600164" w:rsidP="00800592">
            <w:pPr>
              <w:pStyle w:val="af0"/>
              <w:jc w:val="left"/>
              <w:rPr>
                <w:sz w:val="18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FEC1ABC" w14:textId="77777777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FCA6C26" w14:textId="23162650" w:rsidR="00600164" w:rsidRPr="00600164" w:rsidRDefault="00600164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600164">
              <w:rPr>
                <w:rFonts w:ascii="Segoe UI" w:hAnsi="Segoe UI" w:cs="Segoe UI"/>
                <w:color w:val="374151"/>
                <w:sz w:val="18"/>
              </w:rPr>
              <w:t>필수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입력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필드가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비어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있을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게시글</w:t>
            </w:r>
            <w:r w:rsidRPr="00600164">
              <w:rPr>
                <w:rFonts w:ascii="Arial" w:hAnsi="Arial" w:cs="Arial"/>
                <w:color w:val="202122"/>
                <w:sz w:val="18"/>
                <w:shd w:val="clear" w:color="auto" w:fill="FFFFFF"/>
              </w:rPr>
              <w:t>·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댓글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을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작성할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때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에러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메시지가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발생하는지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03A3BD15" w14:textId="593F1F66" w:rsidR="00600164" w:rsidRPr="001B5D57" w:rsidRDefault="00600164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6CF742D6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15A6462" w14:textId="77777777" w:rsidR="00600164" w:rsidRDefault="00600164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3CA06CD" w14:textId="449D9544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  <w:r w:rsidRPr="0024312C">
              <w:rPr>
                <w:rFonts w:hint="eastAsia"/>
                <w:sz w:val="20"/>
                <w:szCs w:val="20"/>
              </w:rPr>
              <w:t>글쓰기</w:t>
            </w:r>
            <w:r w:rsidRPr="0024312C">
              <w:rPr>
                <w:sz w:val="20"/>
                <w:szCs w:val="20"/>
              </w:rPr>
              <w:t>/</w:t>
            </w:r>
            <w:r w:rsidRPr="0024312C">
              <w:rPr>
                <w:rFonts w:hint="eastAsia"/>
                <w:sz w:val="20"/>
                <w:szCs w:val="20"/>
              </w:rPr>
              <w:t>댓글 수정,</w:t>
            </w:r>
            <w:r w:rsidRPr="0024312C">
              <w:rPr>
                <w:sz w:val="20"/>
                <w:szCs w:val="20"/>
              </w:rPr>
              <w:t xml:space="preserve"> </w:t>
            </w:r>
            <w:r w:rsidRPr="0024312C">
              <w:rPr>
                <w:rFonts w:hint="eastAsia"/>
                <w:sz w:val="20"/>
                <w:szCs w:val="20"/>
              </w:rPr>
              <w:t>삭제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BF60B1D" w14:textId="224FF169" w:rsidR="00600164" w:rsidRPr="00600164" w:rsidRDefault="00600164" w:rsidP="00800592">
            <w:pPr>
              <w:pStyle w:val="af0"/>
              <w:rPr>
                <w:sz w:val="18"/>
              </w:rPr>
            </w:pPr>
            <w:r w:rsidRPr="00600164">
              <w:rPr>
                <w:rFonts w:ascii="Segoe UI" w:hAnsi="Segoe UI" w:cs="Segoe UI"/>
                <w:color w:val="374151"/>
                <w:sz w:val="18"/>
              </w:rPr>
              <w:t>기존의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게시글</w:t>
            </w:r>
            <w:r w:rsidRPr="00600164">
              <w:rPr>
                <w:rFonts w:ascii="Arial" w:hAnsi="Arial" w:cs="Arial"/>
                <w:color w:val="202122"/>
                <w:sz w:val="18"/>
                <w:shd w:val="clear" w:color="auto" w:fill="FFFFFF"/>
              </w:rPr>
              <w:t>·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댓글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을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수정하여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변경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내용이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저장되는지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6915309F" w14:textId="77777777" w:rsidR="00600164" w:rsidRPr="009948BD" w:rsidRDefault="00600164" w:rsidP="00800592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025FC047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4CC0E57" w14:textId="77777777" w:rsidR="00600164" w:rsidRDefault="00600164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34F1087" w14:textId="77777777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B39B442" w14:textId="2765F305" w:rsidR="00600164" w:rsidRPr="00600164" w:rsidRDefault="00600164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600164">
              <w:rPr>
                <w:rFonts w:ascii="Segoe UI" w:hAnsi="Segoe UI" w:cs="Segoe UI"/>
                <w:color w:val="374151"/>
                <w:sz w:val="18"/>
              </w:rPr>
              <w:t>특정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게시글을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삭제하여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데이터베이스에서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삭제되는지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3FC4F7B5" w14:textId="77777777" w:rsidR="00600164" w:rsidRPr="001B5D57" w:rsidRDefault="00600164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2CFCD991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2B35BF1" w14:textId="77777777" w:rsidR="00600164" w:rsidRDefault="00600164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5DB117B" w14:textId="77777777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9204FB4" w14:textId="77777777" w:rsidR="00600164" w:rsidRPr="00600164" w:rsidRDefault="00600164" w:rsidP="00800592">
            <w:pPr>
              <w:pStyle w:val="af0"/>
              <w:rPr>
                <w:rFonts w:ascii="Arial" w:hAnsi="Arial" w:cs="Arial"/>
                <w:color w:val="202122"/>
                <w:sz w:val="18"/>
                <w:shd w:val="clear" w:color="auto" w:fill="FFFFFF"/>
              </w:rPr>
            </w:pPr>
            <w:r w:rsidRPr="00600164">
              <w:rPr>
                <w:rFonts w:ascii="Segoe UI" w:hAnsi="Segoe UI" w:cs="Segoe UI" w:hint="eastAsia"/>
                <w:color w:val="374151"/>
                <w:sz w:val="18"/>
              </w:rPr>
              <w:t>선택한</w:t>
            </w:r>
            <w:r w:rsidRPr="00600164">
              <w:rPr>
                <w:rFonts w:ascii="Segoe UI" w:hAnsi="Segoe UI" w:cs="Segoe UI" w:hint="eastAsia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게시글</w:t>
            </w:r>
            <w:r w:rsidRPr="00600164">
              <w:rPr>
                <w:rFonts w:ascii="Arial" w:hAnsi="Arial" w:cs="Arial"/>
                <w:color w:val="202122"/>
                <w:sz w:val="18"/>
                <w:shd w:val="clear" w:color="auto" w:fill="FFFFFF"/>
              </w:rPr>
              <w:t>·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댓글일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 xml:space="preserve"> 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경우에만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 xml:space="preserve"> 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해당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 xml:space="preserve"> 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기능이</w:t>
            </w:r>
          </w:p>
          <w:p w14:paraId="003A68DD" w14:textId="76F8CFCA" w:rsidR="00600164" w:rsidRPr="00600164" w:rsidRDefault="00600164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적용되는지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 xml:space="preserve"> 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BD59D35" w14:textId="18679801" w:rsidR="00600164" w:rsidRPr="001B5D57" w:rsidRDefault="00600164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7BEF4C8F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77F8066" w14:textId="77777777" w:rsidR="00600164" w:rsidRDefault="00600164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16DAE5D" w14:textId="08F9920B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  <w:r w:rsidRPr="0024312C">
              <w:rPr>
                <w:rFonts w:hint="eastAsia"/>
                <w:sz w:val="20"/>
                <w:szCs w:val="20"/>
              </w:rPr>
              <w:t>게시글 목록 조회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7C6C913" w14:textId="5BFE7316" w:rsidR="00600164" w:rsidRPr="00600164" w:rsidRDefault="00600164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600164">
              <w:rPr>
                <w:rFonts w:ascii="Segoe UI" w:hAnsi="Segoe UI" w:cs="Segoe UI"/>
                <w:color w:val="374151"/>
                <w:sz w:val="18"/>
              </w:rPr>
              <w:t>게시글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목록이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최신순으로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정렬되어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표시되는지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01CCCF2" w14:textId="77777777" w:rsidR="00600164" w:rsidRPr="009948BD" w:rsidRDefault="00600164" w:rsidP="00800592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011AA7E7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382F985" w14:textId="77777777" w:rsidR="00600164" w:rsidRDefault="00600164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2AB469A" w14:textId="0A71E197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  <w:r w:rsidRPr="0024312C">
              <w:rPr>
                <w:rFonts w:hint="eastAsia"/>
                <w:sz w:val="20"/>
                <w:szCs w:val="20"/>
              </w:rPr>
              <w:t>사진 업로드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FC028FB" w14:textId="0E78CCA3" w:rsidR="00600164" w:rsidRPr="00600164" w:rsidRDefault="00600164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600164">
              <w:rPr>
                <w:rFonts w:ascii="Segoe UI" w:hAnsi="Segoe UI" w:cs="Segoe UI"/>
                <w:color w:val="374151"/>
                <w:sz w:val="18"/>
              </w:rPr>
              <w:t>새로운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게시글에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이미지를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업로드하여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표시되는지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09F11761" w14:textId="65A47F5E" w:rsidR="00600164" w:rsidRPr="001B5D57" w:rsidRDefault="00600164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50309DF2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89543B8" w14:textId="77777777" w:rsidR="00600164" w:rsidRDefault="00600164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153E2C8" w14:textId="2FBDBA1F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  <w:r w:rsidRPr="0024312C">
              <w:rPr>
                <w:rFonts w:hint="eastAsia"/>
                <w:sz w:val="20"/>
                <w:szCs w:val="20"/>
              </w:rPr>
              <w:t>게시물 제목 검색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A2FCCB9" w14:textId="7D04F84C" w:rsidR="00600164" w:rsidRPr="00600164" w:rsidRDefault="00600164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600164">
              <w:rPr>
                <w:rFonts w:ascii="Segoe UI" w:hAnsi="Segoe UI" w:cs="Segoe UI"/>
                <w:color w:val="374151"/>
                <w:sz w:val="18"/>
              </w:rPr>
              <w:t>특정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제목으로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게시글을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검색하여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검색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결과가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정확하게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표시되는지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76CDCCA4" w14:textId="72B727E4" w:rsidR="00600164" w:rsidRPr="001B5D57" w:rsidRDefault="00600164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7DB5FFC9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6D33DDA" w14:textId="77777777" w:rsidR="00600164" w:rsidRDefault="00600164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0F8C1F7" w14:textId="1F121028" w:rsidR="00600164" w:rsidRPr="0024312C" w:rsidRDefault="00600164" w:rsidP="00800592">
            <w:pPr>
              <w:pStyle w:val="af0"/>
              <w:rPr>
                <w:sz w:val="20"/>
                <w:szCs w:val="20"/>
              </w:rPr>
            </w:pPr>
            <w:r w:rsidRPr="0024312C">
              <w:rPr>
                <w:rFonts w:hint="eastAsia"/>
                <w:sz w:val="20"/>
                <w:szCs w:val="20"/>
              </w:rPr>
              <w:t>게시글/댓글 신고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235FE8A" w14:textId="0E0326D8" w:rsidR="00600164" w:rsidRPr="00600164" w:rsidRDefault="00600164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600164">
              <w:rPr>
                <w:rFonts w:ascii="Segoe UI" w:hAnsi="Segoe UI" w:cs="Segoe UI"/>
                <w:color w:val="374151"/>
                <w:sz w:val="18"/>
              </w:rPr>
              <w:t>특정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게시글</w:t>
            </w:r>
            <w:r w:rsidRPr="00600164">
              <w:rPr>
                <w:rFonts w:ascii="Arial" w:hAnsi="Arial" w:cs="Arial"/>
                <w:color w:val="202122"/>
                <w:sz w:val="18"/>
                <w:shd w:val="clear" w:color="auto" w:fill="FFFFFF"/>
              </w:rPr>
              <w:t>·</w:t>
            </w:r>
            <w:r w:rsidRPr="00600164">
              <w:rPr>
                <w:rFonts w:ascii="Arial" w:hAnsi="Arial" w:cs="Arial" w:hint="eastAsia"/>
                <w:color w:val="202122"/>
                <w:sz w:val="18"/>
                <w:shd w:val="clear" w:color="auto" w:fill="FFFFFF"/>
              </w:rPr>
              <w:t>댓글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을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신고하여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관리자에게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알림이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가는지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600164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1C72DDDC" w14:textId="7782417F" w:rsidR="00600164" w:rsidRPr="001B5D57" w:rsidRDefault="00600164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600164" w:rsidRPr="00D63BC8" w14:paraId="411C384E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11EBF2B7" w14:textId="77777777" w:rsidR="00600164" w:rsidRPr="00BA0215" w:rsidRDefault="00600164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3CB187F" w14:textId="7244BA29" w:rsidR="00600164" w:rsidRPr="0024312C" w:rsidRDefault="00600164" w:rsidP="00800592">
            <w:pPr>
              <w:jc w:val="center"/>
              <w:rPr>
                <w:b/>
                <w:sz w:val="20"/>
                <w:szCs w:val="20"/>
              </w:rPr>
            </w:pPr>
            <w:r w:rsidRPr="0024312C">
              <w:rPr>
                <w:rFonts w:hint="eastAsia"/>
                <w:b/>
                <w:sz w:val="20"/>
                <w:szCs w:val="20"/>
              </w:rPr>
              <w:t>공지사항 기능</w:t>
            </w: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8FA085F" w14:textId="77777777" w:rsidR="00600164" w:rsidRPr="00600164" w:rsidRDefault="00600164" w:rsidP="00800592">
            <w:pPr>
              <w:pStyle w:val="ae"/>
              <w:jc w:val="center"/>
              <w:rPr>
                <w:rFonts w:ascii="Segoe UI" w:hAnsi="Segoe UI" w:cs="Segoe UI"/>
                <w:b/>
                <w:color w:val="374151"/>
                <w:sz w:val="18"/>
                <w:szCs w:val="18"/>
              </w:rPr>
            </w:pP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관리자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권한을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가진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계정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에서만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공지</w:t>
            </w:r>
          </w:p>
          <w:p w14:paraId="1EC07E07" w14:textId="43AB4E0A" w:rsidR="00600164" w:rsidRPr="00600164" w:rsidRDefault="00600164" w:rsidP="00800592">
            <w:pPr>
              <w:pStyle w:val="ae"/>
              <w:jc w:val="center"/>
              <w:rPr>
                <w:b/>
                <w:sz w:val="18"/>
                <w:szCs w:val="18"/>
              </w:rPr>
            </w:pP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카테고리가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활성화되는지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9AF9CB9" w14:textId="77777777" w:rsidR="00600164" w:rsidRPr="001B5D57" w:rsidRDefault="00600164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600164" w:rsidRPr="00D63BC8" w14:paraId="0A0BB2B9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72A8CCAB" w14:textId="77777777" w:rsidR="00600164" w:rsidRPr="00BA0215" w:rsidRDefault="00600164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0C0AF23" w14:textId="77777777" w:rsidR="00600164" w:rsidRPr="0024312C" w:rsidRDefault="00600164" w:rsidP="00800592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8B8C428" w14:textId="110505CA" w:rsidR="00600164" w:rsidRPr="00600164" w:rsidRDefault="00600164" w:rsidP="00800592">
            <w:pPr>
              <w:pStyle w:val="ae"/>
              <w:jc w:val="center"/>
              <w:rPr>
                <w:rFonts w:ascii="Segoe UI" w:hAnsi="Segoe UI" w:cs="Segoe UI"/>
                <w:b/>
                <w:color w:val="374151"/>
                <w:sz w:val="18"/>
                <w:szCs w:val="18"/>
              </w:rPr>
            </w:pP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관리자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권한을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가진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계정으로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새로운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공지사항을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작성하여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정상적으로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저장되는지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434A076D" w14:textId="77777777" w:rsidR="00600164" w:rsidRPr="001B5D57" w:rsidRDefault="00600164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600164" w:rsidRPr="00D63BC8" w14:paraId="2AA9B71D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7DD419AD" w14:textId="77777777" w:rsidR="00600164" w:rsidRPr="00BA0215" w:rsidRDefault="00600164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CEA0413" w14:textId="77777777" w:rsidR="00600164" w:rsidRPr="0024312C" w:rsidRDefault="00600164" w:rsidP="00800592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ECEA5D1" w14:textId="77777777" w:rsidR="00600164" w:rsidRPr="00600164" w:rsidRDefault="00600164" w:rsidP="00800592">
            <w:pPr>
              <w:pStyle w:val="ae"/>
              <w:jc w:val="center"/>
              <w:rPr>
                <w:rFonts w:ascii="Segoe UI" w:hAnsi="Segoe UI" w:cs="Segoe UI"/>
                <w:b/>
                <w:color w:val="374151"/>
                <w:sz w:val="18"/>
                <w:szCs w:val="18"/>
              </w:rPr>
            </w:pP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사용자가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공지사항을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조회할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때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게시판에서</w:t>
            </w:r>
          </w:p>
          <w:p w14:paraId="48AB1B0D" w14:textId="604F9FAE" w:rsidR="00600164" w:rsidRPr="00600164" w:rsidRDefault="00600164" w:rsidP="00800592">
            <w:pPr>
              <w:pStyle w:val="ae"/>
              <w:jc w:val="center"/>
              <w:rPr>
                <w:rFonts w:ascii="Segoe UI" w:hAnsi="Segoe UI" w:cs="Segoe UI"/>
                <w:b/>
                <w:color w:val="374151"/>
                <w:sz w:val="18"/>
                <w:szCs w:val="18"/>
              </w:rPr>
            </w:pP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최상단에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위치하는지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 w:hint="eastAsia"/>
                <w:b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739ACDE" w14:textId="77777777" w:rsidR="00600164" w:rsidRPr="001B5D57" w:rsidRDefault="00600164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600164" w:rsidRPr="00D63BC8" w14:paraId="30619CFD" w14:textId="77777777" w:rsidTr="00CA2C6F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4BE28DAE" w14:textId="77777777" w:rsidR="00600164" w:rsidRPr="00BA0215" w:rsidRDefault="00600164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D622440" w14:textId="399D4A29" w:rsidR="00600164" w:rsidRPr="0024312C" w:rsidRDefault="00600164" w:rsidP="00800592">
            <w:pPr>
              <w:jc w:val="center"/>
              <w:rPr>
                <w:b/>
                <w:sz w:val="20"/>
                <w:szCs w:val="20"/>
              </w:rPr>
            </w:pPr>
            <w:r w:rsidRPr="0024312C">
              <w:rPr>
                <w:rFonts w:hint="eastAsia"/>
                <w:b/>
                <w:sz w:val="20"/>
                <w:szCs w:val="20"/>
              </w:rPr>
              <w:t>관리자 권한 기능</w:t>
            </w: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9159580" w14:textId="7564B9CF" w:rsidR="00600164" w:rsidRPr="00600164" w:rsidRDefault="00600164" w:rsidP="00800592">
            <w:pPr>
              <w:pStyle w:val="ae"/>
              <w:jc w:val="center"/>
              <w:rPr>
                <w:b/>
                <w:sz w:val="18"/>
                <w:szCs w:val="18"/>
              </w:rPr>
            </w:pP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관리자로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로그인한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경우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관리자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전용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기능에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접근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가능한지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C1518B4" w14:textId="77777777" w:rsidR="00600164" w:rsidRPr="001B5D57" w:rsidRDefault="00600164" w:rsidP="00800592">
            <w:pPr>
              <w:pStyle w:val="ae"/>
              <w:jc w:val="center"/>
              <w:rPr>
                <w:b/>
                <w:bCs/>
                <w:szCs w:val="17"/>
              </w:rPr>
            </w:pPr>
            <w:r w:rsidRPr="001B5D57">
              <w:rPr>
                <w:rFonts w:hint="eastAsia"/>
                <w:b/>
                <w:bCs/>
                <w:sz w:val="22"/>
                <w:szCs w:val="22"/>
              </w:rPr>
              <w:t>Y</w:t>
            </w:r>
          </w:p>
        </w:tc>
      </w:tr>
      <w:tr w:rsidR="00600164" w:rsidRPr="00D63BC8" w14:paraId="4FF2186A" w14:textId="77777777" w:rsidTr="00CA2C6F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0482A04E" w14:textId="77777777" w:rsidR="00600164" w:rsidRPr="00BA0215" w:rsidRDefault="00600164" w:rsidP="00800592">
            <w:pPr>
              <w:rPr>
                <w:bCs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24C8D54" w14:textId="77777777" w:rsidR="00600164" w:rsidRPr="00294E8B" w:rsidRDefault="00600164" w:rsidP="00800592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DD6A3CF" w14:textId="39EE0F82" w:rsidR="00600164" w:rsidRPr="00600164" w:rsidRDefault="00600164" w:rsidP="00800592">
            <w:pPr>
              <w:pStyle w:val="ae"/>
              <w:jc w:val="center"/>
              <w:rPr>
                <w:rFonts w:ascii="Segoe UI" w:hAnsi="Segoe UI" w:cs="Segoe UI"/>
                <w:b/>
                <w:color w:val="374151"/>
                <w:sz w:val="18"/>
                <w:szCs w:val="18"/>
              </w:rPr>
            </w:pP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관리자로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로그인한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경우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다른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사용자의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게시글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및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댓글을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삭제할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수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있는지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 xml:space="preserve"> </w:t>
            </w:r>
            <w:r w:rsidRPr="00600164">
              <w:rPr>
                <w:rFonts w:ascii="Segoe UI" w:hAnsi="Segoe UI" w:cs="Segoe UI"/>
                <w:b/>
                <w:color w:val="374151"/>
                <w:sz w:val="18"/>
                <w:szCs w:val="18"/>
              </w:rPr>
              <w:t>확인</w:t>
            </w:r>
          </w:p>
        </w:tc>
        <w:tc>
          <w:tcPr>
            <w:tcW w:w="952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E57234D" w14:textId="5B17A616" w:rsidR="00600164" w:rsidRPr="001B5D57" w:rsidRDefault="00600164" w:rsidP="00800592">
            <w:pPr>
              <w:pStyle w:val="ae"/>
              <w:jc w:val="center"/>
              <w:rPr>
                <w:b/>
                <w:bCs/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</w:tbl>
    <w:p w14:paraId="4D0EEC09" w14:textId="00C5FA39" w:rsidR="00600164" w:rsidRDefault="00600164" w:rsidP="00967B57">
      <w:pPr>
        <w:rPr>
          <w:b/>
          <w:bCs/>
          <w:sz w:val="22"/>
          <w:szCs w:val="22"/>
        </w:rPr>
      </w:pPr>
    </w:p>
    <w:p w14:paraId="461D059E" w14:textId="77777777" w:rsidR="00600164" w:rsidRDefault="00600164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9C7D67" w:rsidRPr="00D63BC8" w14:paraId="7F7F04B2" w14:textId="77777777" w:rsidTr="0080059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A93173F" w14:textId="77777777" w:rsidR="009C7D67" w:rsidRPr="00B75D48" w:rsidRDefault="009C7D67" w:rsidP="0080059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7EFA44E" w14:textId="77777777" w:rsidR="009C7D67" w:rsidRPr="005C596A" w:rsidRDefault="009C7D67" w:rsidP="00800592">
            <w:pPr>
              <w:pStyle w:val="1"/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테스트 검증서</w:t>
            </w:r>
          </w:p>
        </w:tc>
      </w:tr>
    </w:tbl>
    <w:p w14:paraId="2E229BF6" w14:textId="77777777" w:rsidR="005039F7" w:rsidRDefault="005039F7" w:rsidP="00967B57">
      <w:pPr>
        <w:rPr>
          <w:b/>
          <w:bCs/>
          <w:sz w:val="22"/>
          <w:szCs w:val="22"/>
        </w:rPr>
      </w:pPr>
    </w:p>
    <w:p w14:paraId="0178C9E2" w14:textId="77777777" w:rsidR="009C7D67" w:rsidRDefault="009C7D67" w:rsidP="00967B57">
      <w:pPr>
        <w:rPr>
          <w:b/>
          <w:bCs/>
          <w:sz w:val="22"/>
          <w:szCs w:val="22"/>
        </w:rPr>
      </w:pPr>
    </w:p>
    <w:p w14:paraId="0567F3DC" w14:textId="77777777" w:rsidR="005651A8" w:rsidRDefault="005651A8" w:rsidP="00967B57">
      <w:pPr>
        <w:rPr>
          <w:b/>
          <w:bCs/>
          <w:sz w:val="22"/>
          <w:szCs w:val="22"/>
        </w:rPr>
      </w:pPr>
    </w:p>
    <w:p w14:paraId="42172790" w14:textId="77777777" w:rsidR="005651A8" w:rsidRDefault="005651A8" w:rsidP="00967B57">
      <w:pPr>
        <w:rPr>
          <w:b/>
          <w:bCs/>
          <w:sz w:val="22"/>
          <w:szCs w:val="22"/>
        </w:rPr>
      </w:pPr>
    </w:p>
    <w:p w14:paraId="33231197" w14:textId="77777777" w:rsidR="00251B7A" w:rsidRPr="00623467" w:rsidRDefault="00251B7A" w:rsidP="00251B7A">
      <w:pPr>
        <w:rPr>
          <w:b/>
          <w:bCs/>
          <w:sz w:val="20"/>
          <w:szCs w:val="20"/>
        </w:rPr>
      </w:pPr>
      <w:r w:rsidRPr="00623467">
        <w:rPr>
          <w:rFonts w:hint="eastAsia"/>
          <w:b/>
          <w:bCs/>
          <w:sz w:val="20"/>
          <w:szCs w:val="20"/>
        </w:rPr>
        <w:t>□ 기능 테스트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1555"/>
        <w:gridCol w:w="2976"/>
        <w:gridCol w:w="4111"/>
        <w:gridCol w:w="952"/>
      </w:tblGrid>
      <w:tr w:rsidR="00251B7A" w:rsidRPr="00D63BC8" w14:paraId="687770F4" w14:textId="77777777" w:rsidTr="00800592">
        <w:trPr>
          <w:cantSplit/>
          <w:trHeight w:val="288"/>
        </w:trPr>
        <w:tc>
          <w:tcPr>
            <w:tcW w:w="1555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366957C" w14:textId="77777777" w:rsidR="00251B7A" w:rsidRPr="00B75D48" w:rsidRDefault="00251B7A" w:rsidP="00800592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업무</w:t>
            </w:r>
          </w:p>
        </w:tc>
        <w:tc>
          <w:tcPr>
            <w:tcW w:w="7087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181A8C2" w14:textId="77777777" w:rsidR="00251B7A" w:rsidRPr="00B75D48" w:rsidRDefault="00251B7A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테스트 내용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</w:tcPr>
          <w:p w14:paraId="16341E34" w14:textId="77777777" w:rsidR="00251B7A" w:rsidRPr="00B75D48" w:rsidRDefault="00251B7A" w:rsidP="00800592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검증결과</w:t>
            </w:r>
          </w:p>
        </w:tc>
      </w:tr>
      <w:tr w:rsidR="00166582" w:rsidRPr="00D63BC8" w14:paraId="5A98D062" w14:textId="77777777" w:rsidTr="00800592">
        <w:trPr>
          <w:cantSplit/>
          <w:trHeight w:val="288"/>
        </w:trPr>
        <w:tc>
          <w:tcPr>
            <w:tcW w:w="1555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9352618" w14:textId="5E3DDC6D" w:rsidR="00166582" w:rsidRPr="005651A8" w:rsidRDefault="00166582" w:rsidP="00800592">
            <w:pPr>
              <w:pStyle w:val="af0"/>
              <w:jc w:val="left"/>
              <w:rPr>
                <w:sz w:val="20"/>
                <w:szCs w:val="20"/>
              </w:rPr>
            </w:pPr>
            <w:r w:rsidRPr="005651A8">
              <w:rPr>
                <w:rFonts w:hint="eastAsia"/>
                <w:sz w:val="20"/>
                <w:szCs w:val="20"/>
              </w:rPr>
              <w:t>캘린더</w:t>
            </w:r>
          </w:p>
        </w:tc>
        <w:tc>
          <w:tcPr>
            <w:tcW w:w="297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7033E50" w14:textId="2FAC0BF3" w:rsidR="00166582" w:rsidRPr="005651A8" w:rsidRDefault="00166582" w:rsidP="00800592">
            <w:pPr>
              <w:pStyle w:val="af0"/>
              <w:rPr>
                <w:sz w:val="20"/>
                <w:szCs w:val="20"/>
              </w:rPr>
            </w:pPr>
            <w:r w:rsidRPr="005651A8">
              <w:rPr>
                <w:rFonts w:hint="eastAsia"/>
                <w:sz w:val="20"/>
                <w:szCs w:val="20"/>
              </w:rPr>
              <w:t>캘린더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27A4380" w14:textId="6D8BD767" w:rsidR="00166582" w:rsidRPr="005651A8" w:rsidRDefault="00166582" w:rsidP="00800592">
            <w:pPr>
              <w:pStyle w:val="af0"/>
              <w:rPr>
                <w:sz w:val="18"/>
              </w:rPr>
            </w:pPr>
            <w:r w:rsidRPr="005651A8">
              <w:rPr>
                <w:rFonts w:ascii="Segoe UI" w:hAnsi="Segoe UI" w:cs="Segoe UI"/>
                <w:color w:val="374151"/>
                <w:sz w:val="18"/>
              </w:rPr>
              <w:t>달력에서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특정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날짜를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선택하여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해당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날짜에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등록된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지출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및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수입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내역이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정확하게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표시되는지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77C676E" w14:textId="77777777" w:rsidR="00166582" w:rsidRPr="001B5D57" w:rsidRDefault="00166582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166582" w:rsidRPr="00D63BC8" w14:paraId="245FFE8B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5FBE78B" w14:textId="77777777" w:rsidR="00166582" w:rsidRPr="005651A8" w:rsidRDefault="00166582" w:rsidP="00800592">
            <w:pPr>
              <w:pStyle w:val="af0"/>
              <w:jc w:val="left"/>
              <w:rPr>
                <w:sz w:val="20"/>
                <w:szCs w:val="20"/>
              </w:rPr>
            </w:pPr>
          </w:p>
        </w:tc>
        <w:tc>
          <w:tcPr>
            <w:tcW w:w="2976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BEE6B8E" w14:textId="50F7219A" w:rsidR="00166582" w:rsidRPr="005651A8" w:rsidRDefault="00166582" w:rsidP="00800592">
            <w:pPr>
              <w:pStyle w:val="af0"/>
              <w:rPr>
                <w:sz w:val="20"/>
                <w:szCs w:val="20"/>
              </w:rPr>
            </w:pPr>
            <w:r w:rsidRPr="005651A8">
              <w:rPr>
                <w:rFonts w:hint="eastAsia"/>
                <w:sz w:val="20"/>
                <w:szCs w:val="20"/>
              </w:rPr>
              <w:t>지출</w:t>
            </w:r>
            <w:r w:rsidRPr="005651A8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·</w:t>
            </w:r>
            <w:r w:rsidRPr="005651A8">
              <w:rPr>
                <w:rFonts w:hint="eastAsia"/>
                <w:sz w:val="20"/>
                <w:szCs w:val="20"/>
              </w:rPr>
              <w:t>수입 내역 열람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4A0F8EE" w14:textId="62816061" w:rsidR="00166582" w:rsidRPr="005651A8" w:rsidRDefault="00166582" w:rsidP="00800592">
            <w:pPr>
              <w:pStyle w:val="af0"/>
              <w:rPr>
                <w:sz w:val="18"/>
              </w:rPr>
            </w:pPr>
            <w:r w:rsidRPr="005651A8">
              <w:rPr>
                <w:rFonts w:ascii="Segoe UI" w:hAnsi="Segoe UI" w:cs="Segoe UI"/>
                <w:color w:val="374151"/>
                <w:sz w:val="18"/>
              </w:rPr>
              <w:t>특정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지출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및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수입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내역을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선택하여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상세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정보가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정확하게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표시되는지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E7AB433" w14:textId="77777777" w:rsidR="00166582" w:rsidRPr="009948BD" w:rsidRDefault="00166582" w:rsidP="00800592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5651A8" w:rsidRPr="00D63BC8" w14:paraId="74BF4D24" w14:textId="77777777" w:rsidTr="00800592">
        <w:trPr>
          <w:cantSplit/>
          <w:trHeight w:val="288"/>
        </w:trPr>
        <w:tc>
          <w:tcPr>
            <w:tcW w:w="1555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0939A1E" w14:textId="728532C6" w:rsidR="005651A8" w:rsidRPr="005651A8" w:rsidRDefault="005651A8" w:rsidP="00800592">
            <w:pPr>
              <w:pStyle w:val="af0"/>
              <w:jc w:val="left"/>
              <w:rPr>
                <w:sz w:val="20"/>
                <w:szCs w:val="20"/>
              </w:rPr>
            </w:pPr>
            <w:r w:rsidRPr="005651A8">
              <w:rPr>
                <w:rFonts w:hint="eastAsia"/>
                <w:sz w:val="20"/>
                <w:szCs w:val="20"/>
              </w:rPr>
              <w:t>마이 페이지</w:t>
            </w:r>
          </w:p>
        </w:tc>
        <w:tc>
          <w:tcPr>
            <w:tcW w:w="2976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98C4C2A" w14:textId="280071EA" w:rsidR="005651A8" w:rsidRPr="005651A8" w:rsidRDefault="005651A8" w:rsidP="00800592">
            <w:pPr>
              <w:pStyle w:val="af0"/>
              <w:rPr>
                <w:sz w:val="20"/>
                <w:szCs w:val="20"/>
              </w:rPr>
            </w:pPr>
            <w:r w:rsidRPr="005651A8">
              <w:rPr>
                <w:rFonts w:hint="eastAsia"/>
                <w:sz w:val="20"/>
                <w:szCs w:val="20"/>
              </w:rPr>
              <w:t>고객센터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652A3E1" w14:textId="44D5F622" w:rsidR="005651A8" w:rsidRPr="005651A8" w:rsidRDefault="005651A8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5651A8">
              <w:rPr>
                <w:rFonts w:ascii="Segoe UI" w:hAnsi="Segoe UI" w:cs="Segoe UI"/>
                <w:color w:val="374151"/>
                <w:sz w:val="18"/>
              </w:rPr>
              <w:t>고객센터에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문의를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작성하여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전송되는지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2B65A031" w14:textId="77777777" w:rsidR="005651A8" w:rsidRPr="009948BD" w:rsidRDefault="005651A8" w:rsidP="00800592">
            <w:pPr>
              <w:pStyle w:val="af0"/>
              <w:rPr>
                <w:sz w:val="17"/>
                <w:szCs w:val="17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5651A8" w:rsidRPr="00D63BC8" w14:paraId="62BEDD54" w14:textId="77777777" w:rsidTr="0079797F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ACC19F7" w14:textId="77777777" w:rsidR="005651A8" w:rsidRDefault="005651A8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30D0275" w14:textId="226CEDBF" w:rsidR="005651A8" w:rsidRPr="005651A8" w:rsidRDefault="005651A8" w:rsidP="00800592">
            <w:pPr>
              <w:pStyle w:val="af0"/>
              <w:rPr>
                <w:sz w:val="20"/>
                <w:szCs w:val="20"/>
              </w:rPr>
            </w:pPr>
            <w:r w:rsidRPr="005651A8">
              <w:rPr>
                <w:rFonts w:hint="eastAsia"/>
                <w:sz w:val="20"/>
                <w:szCs w:val="20"/>
              </w:rPr>
              <w:t>앱 서비스 이용 안내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12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524015F" w14:textId="3C100201" w:rsidR="005651A8" w:rsidRPr="005651A8" w:rsidRDefault="005651A8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5651A8">
              <w:rPr>
                <w:rFonts w:ascii="Segoe UI" w:hAnsi="Segoe UI" w:cs="Segoe UI"/>
                <w:color w:val="374151"/>
                <w:sz w:val="18"/>
              </w:rPr>
              <w:t>앱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내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이용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안내가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정확하게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표시되는지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12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21555C33" w14:textId="19CC3DCA" w:rsidR="005651A8" w:rsidRPr="001B5D57" w:rsidRDefault="005651A8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5651A8" w:rsidRPr="00D63BC8" w14:paraId="45E1D163" w14:textId="77777777" w:rsidTr="0079797F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08F0911" w14:textId="77777777" w:rsidR="005651A8" w:rsidRDefault="005651A8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A5B92E4" w14:textId="77777777" w:rsidR="005651A8" w:rsidRPr="005651A8" w:rsidRDefault="005651A8" w:rsidP="00800592">
            <w:pPr>
              <w:pStyle w:val="af0"/>
              <w:rPr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12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61EF3C5" w14:textId="4F51EE0C" w:rsidR="005651A8" w:rsidRPr="005651A8" w:rsidRDefault="005651A8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5651A8">
              <w:rPr>
                <w:rFonts w:ascii="Segoe UI" w:hAnsi="Segoe UI" w:cs="Segoe UI"/>
                <w:color w:val="374151"/>
                <w:sz w:val="18"/>
              </w:rPr>
              <w:t>사용자가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쉽게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접근하여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이용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안내를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확인할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수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있는지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12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3C7A9639" w14:textId="4B6B344A" w:rsidR="005651A8" w:rsidRPr="001B5D57" w:rsidRDefault="005651A8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5651A8" w:rsidRPr="00D63BC8" w14:paraId="7652DAE1" w14:textId="77777777" w:rsidTr="00C23F5D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E52B494" w14:textId="77777777" w:rsidR="005651A8" w:rsidRDefault="005651A8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5E6471E" w14:textId="3E0E107E" w:rsidR="005651A8" w:rsidRPr="005651A8" w:rsidRDefault="005651A8" w:rsidP="00800592">
            <w:pPr>
              <w:pStyle w:val="af0"/>
              <w:rPr>
                <w:sz w:val="20"/>
                <w:szCs w:val="20"/>
              </w:rPr>
            </w:pPr>
            <w:r w:rsidRPr="005651A8">
              <w:rPr>
                <w:rFonts w:hint="eastAsia"/>
                <w:sz w:val="20"/>
                <w:szCs w:val="20"/>
              </w:rPr>
              <w:t>회원 탈퇴 기능</w:t>
            </w: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12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E4309F6" w14:textId="797699FB" w:rsidR="005651A8" w:rsidRPr="005651A8" w:rsidRDefault="005651A8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5651A8">
              <w:rPr>
                <w:rFonts w:ascii="Segoe UI" w:hAnsi="Segoe UI" w:cs="Segoe UI"/>
                <w:color w:val="374151"/>
                <w:sz w:val="18"/>
              </w:rPr>
              <w:t>사용자가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회원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탈퇴를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신청하여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처리되는지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12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2CE207D2" w14:textId="6AC1E6C7" w:rsidR="005651A8" w:rsidRPr="001B5D57" w:rsidRDefault="005651A8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5651A8" w:rsidRPr="00D63BC8" w14:paraId="097B7B55" w14:textId="77777777" w:rsidTr="005651A8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52BA91A" w14:textId="77777777" w:rsidR="005651A8" w:rsidRDefault="005651A8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702FBBF" w14:textId="77777777" w:rsidR="005651A8" w:rsidRPr="00294E8B" w:rsidRDefault="005651A8" w:rsidP="00800592">
            <w:pPr>
              <w:pStyle w:val="af0"/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12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880BC28" w14:textId="072BE5A8" w:rsidR="005651A8" w:rsidRPr="005651A8" w:rsidRDefault="005651A8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5651A8">
              <w:rPr>
                <w:rFonts w:ascii="Segoe UI" w:hAnsi="Segoe UI" w:cs="Segoe UI"/>
                <w:color w:val="374151"/>
                <w:sz w:val="18"/>
              </w:rPr>
              <w:t>사용자가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탈퇴한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후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해당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계정의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데이터가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정상적으로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삭제되는지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12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5DBF2857" w14:textId="2BBF4FB7" w:rsidR="005651A8" w:rsidRPr="001B5D57" w:rsidRDefault="005651A8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  <w:tr w:rsidR="005651A8" w:rsidRPr="00D63BC8" w14:paraId="348DE730" w14:textId="77777777" w:rsidTr="00800592">
        <w:trPr>
          <w:cantSplit/>
          <w:trHeight w:val="288"/>
        </w:trPr>
        <w:tc>
          <w:tcPr>
            <w:tcW w:w="1555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405C2DE" w14:textId="77777777" w:rsidR="005651A8" w:rsidRDefault="005651A8" w:rsidP="00800592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</w:p>
        </w:tc>
        <w:tc>
          <w:tcPr>
            <w:tcW w:w="2976" w:type="dxa"/>
            <w:vMerge/>
            <w:tcBorders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C11727F" w14:textId="77777777" w:rsidR="005651A8" w:rsidRPr="00294E8B" w:rsidRDefault="005651A8" w:rsidP="00800592">
            <w:pPr>
              <w:pStyle w:val="af0"/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46266A6" w14:textId="04A18A05" w:rsidR="005651A8" w:rsidRPr="005651A8" w:rsidRDefault="005651A8" w:rsidP="00800592">
            <w:pPr>
              <w:pStyle w:val="af0"/>
              <w:rPr>
                <w:rFonts w:ascii="Segoe UI" w:hAnsi="Segoe UI" w:cs="Segoe UI"/>
                <w:color w:val="374151"/>
                <w:sz w:val="18"/>
              </w:rPr>
            </w:pPr>
            <w:r w:rsidRPr="005651A8">
              <w:rPr>
                <w:rFonts w:ascii="Segoe UI" w:hAnsi="Segoe UI" w:cs="Segoe UI"/>
                <w:color w:val="374151"/>
                <w:sz w:val="18"/>
              </w:rPr>
              <w:t>탈퇴한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사용자의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정보가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더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이상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앱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내에서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표시되지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않는지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 xml:space="preserve"> </w:t>
            </w:r>
            <w:r w:rsidRPr="005651A8">
              <w:rPr>
                <w:rFonts w:ascii="Segoe UI" w:hAnsi="Segoe UI" w:cs="Segoe UI"/>
                <w:color w:val="374151"/>
                <w:sz w:val="18"/>
              </w:rPr>
              <w:t>확인</w:t>
            </w:r>
          </w:p>
        </w:tc>
        <w:tc>
          <w:tcPr>
            <w:tcW w:w="95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7E08D986" w14:textId="6561D6C7" w:rsidR="005651A8" w:rsidRPr="001B5D57" w:rsidRDefault="005651A8" w:rsidP="00800592">
            <w:pPr>
              <w:pStyle w:val="af0"/>
              <w:rPr>
                <w:sz w:val="22"/>
                <w:szCs w:val="22"/>
              </w:rPr>
            </w:pPr>
            <w:r w:rsidRPr="001B5D57">
              <w:rPr>
                <w:rFonts w:hint="eastAsia"/>
                <w:sz w:val="22"/>
                <w:szCs w:val="22"/>
              </w:rPr>
              <w:t>Y</w:t>
            </w:r>
          </w:p>
        </w:tc>
      </w:tr>
    </w:tbl>
    <w:p w14:paraId="38F8D488" w14:textId="77777777" w:rsidR="009C7D67" w:rsidRDefault="009C7D67" w:rsidP="00967B57">
      <w:pPr>
        <w:rPr>
          <w:b/>
          <w:bCs/>
          <w:sz w:val="22"/>
          <w:szCs w:val="22"/>
        </w:rPr>
      </w:pPr>
    </w:p>
    <w:p w14:paraId="4E8DF217" w14:textId="1A9F0860" w:rsidR="00095093" w:rsidRDefault="00095093">
      <w:pPr>
        <w:spacing w:line="240" w:lineRule="auto"/>
        <w:rPr>
          <w:b/>
          <w:bCs/>
          <w:sz w:val="22"/>
          <w:szCs w:val="22"/>
        </w:rPr>
      </w:pPr>
    </w:p>
    <w:sectPr w:rsidR="00095093" w:rsidSect="007F0C94">
      <w:headerReference w:type="default" r:id="rId118"/>
      <w:footerReference w:type="default" r:id="rId119"/>
      <w:pgSz w:w="11906" w:h="16838" w:code="9"/>
      <w:pgMar w:top="454" w:right="1151" w:bottom="454" w:left="1151" w:header="0" w:footer="0" w:gutter="0"/>
      <w:pgNumType w:start="9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4BDDE3" w14:textId="77777777" w:rsidR="001B07AC" w:rsidRDefault="001B07AC">
      <w:r>
        <w:separator/>
      </w:r>
    </w:p>
  </w:endnote>
  <w:endnote w:type="continuationSeparator" w:id="0">
    <w:p w14:paraId="1ABB6DC9" w14:textId="77777777" w:rsidR="001B07AC" w:rsidRDefault="001B07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Y그래픽M">
    <w:altName w:val="Batang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A6149F" w14:textId="1989E5F4" w:rsidR="00FC55BD" w:rsidRPr="00D63BC8" w:rsidRDefault="00AF0C33">
    <w:pPr>
      <w:pStyle w:val="af9"/>
    </w:pPr>
    <w:r>
      <w:rPr>
        <w:rFonts w:ascii="굴림" w:eastAsia="굴림" w:hAnsi="굴림" w:cs="굴림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F7B65B4" wp14:editId="438540FA">
              <wp:simplePos x="0" y="0"/>
              <wp:positionH relativeFrom="margin">
                <wp:align>left</wp:align>
              </wp:positionH>
              <wp:positionV relativeFrom="bottomMargin">
                <wp:posOffset>-324175</wp:posOffset>
              </wp:positionV>
              <wp:extent cx="339090" cy="316230"/>
              <wp:effectExtent l="0" t="0" r="3810" b="0"/>
              <wp:wrapNone/>
              <wp:docPr id="22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9090" cy="3162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BF98A00" w14:textId="77777777" w:rsidR="00AF0C33" w:rsidRPr="00DE2102" w:rsidRDefault="00AF0C33" w:rsidP="00AF0C33">
                          <w:pPr>
                            <w:pStyle w:val="af9"/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</w:pP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  <w:fldChar w:fldCharType="separate"/>
                          </w: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  <w:lang w:val="ko-KR"/>
                            </w:rPr>
                            <w:t>2</w:t>
                          </w: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7B65B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84" type="#_x0000_t202" style="position:absolute;margin-left:0;margin-top:-25.55pt;width:26.7pt;height:24.9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" filled="f" stroked="f" strokeweight=".5pt">
              <v:textbox style="mso-fit-shape-to-text:t" inset="0,0,0,0">
                <w:txbxContent>
                  <w:p w14:paraId="4BF98A00" w14:textId="77777777" w:rsidR="00AF0C33" w:rsidRPr="00DE2102" w:rsidRDefault="00AF0C33" w:rsidP="00AF0C33">
                    <w:pPr>
                      <w:pStyle w:val="af9"/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</w:pP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  <w:fldChar w:fldCharType="begin"/>
                    </w: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  <w:instrText>PAGE   \* MERGEFORMAT</w:instrText>
                    </w: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  <w:fldChar w:fldCharType="separate"/>
                    </w: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  <w:lang w:val="ko-KR"/>
                      </w:rPr>
                      <w:t>2</w:t>
                    </w: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FC55BD" w:rsidRPr="00D63BC8">
      <w:rPr>
        <w:noProof/>
        <w:lang w:val="ko-KR" w:bidi="ko-KR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389D12AC" wp14:editId="7CE21FFB">
              <wp:simplePos x="0" y="0"/>
              <wp:positionH relativeFrom="page">
                <wp:posOffset>636270</wp:posOffset>
              </wp:positionH>
              <wp:positionV relativeFrom="margin">
                <wp:posOffset>9527117</wp:posOffset>
              </wp:positionV>
              <wp:extent cx="6283757" cy="555625"/>
              <wp:effectExtent l="0" t="0" r="3175" b="15875"/>
              <wp:wrapNone/>
              <wp:docPr id="5" name="그룹 26" descr="사각형의 파란색 그라데이션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83757" cy="555625"/>
                        <a:chOff x="1066" y="14085"/>
                        <a:chExt cx="10081" cy="875"/>
                      </a:xfrm>
                    </wpg:grpSpPr>
                    <wps:wsp>
                      <wps:cNvPr id="7" name="직사각형 27" descr="사각형의 파란색 그라데이션"/>
                      <wps:cNvSpPr>
                        <a:spLocks noChangeArrowheads="1"/>
                      </wps:cNvSpPr>
                      <wps:spPr bwMode="auto">
                        <a:xfrm>
                          <a:off x="1066" y="14085"/>
                          <a:ext cx="10081" cy="87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FFFFFF"/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5513304" name="행 28" descr="선 연결선"/>
                      <wps:cNvCnPr>
                        <a:cxnSpLocks noChangeShapeType="1"/>
                      </wps:cNvCnPr>
                      <wps:spPr bwMode="auto">
                        <a:xfrm>
                          <a:off x="1080" y="14936"/>
                          <a:ext cx="10051" cy="7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accent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F89B57F" id="그룹 26" o:spid="_x0000_s1026" alt="사각형의 파란색 그라데이션" style="position:absolute;left:0;text-align:left;margin-left:50.1pt;margin-top:750.15pt;width:494.8pt;height:43.75pt;z-index:-251657216;mso-position-horizontal-relative:page;mso-position-vertical-relative:margin" coordorigin="1066,14085" coordsize="10081,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" o:allowincell="f">
              <v:rect id="직사각형 27" o:spid="_x0000_s1027" alt="사각형의 파란색 그라데이션" style="position:absolute;left:1066;top:14085;width:10081;height: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" stroked="f">
                <v:fill color2="#b8cce4 [1300]" rotate="t" focus="100%" type="gradient"/>
              </v:rect>
              <v:line id="행 28" o:spid="_x0000_s1028" alt="선 연결선" style="position:absolute;visibility:visible;mso-wrap-style:square" from="1080,14936" to="11131,14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" strokecolor="#365f91 [2404]" strokeweight=".5pt"/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1B4113" w14:textId="77777777" w:rsidR="001B07AC" w:rsidRDefault="001B07AC">
      <w:r>
        <w:separator/>
      </w:r>
    </w:p>
  </w:footnote>
  <w:footnote w:type="continuationSeparator" w:id="0">
    <w:p w14:paraId="3C53643C" w14:textId="77777777" w:rsidR="001B07AC" w:rsidRDefault="001B07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82F880" w14:textId="77777777" w:rsidR="00FC55BD" w:rsidRPr="00D63BC8" w:rsidRDefault="00FC55BD">
    <w:pPr>
      <w:pStyle w:val="af8"/>
    </w:pPr>
    <w:r w:rsidRPr="00D63BC8">
      <w:rPr>
        <w:noProof/>
        <w:lang w:val="ko-KR" w:bidi="ko-KR"/>
      </w:rPr>
      <mc:AlternateContent>
        <mc:Choice Requires="wps">
          <w:drawing>
            <wp:anchor distT="0" distB="0" distL="114300" distR="114300" simplePos="0" relativeHeight="251661312" behindDoc="1" locked="0" layoutInCell="0" allowOverlap="1" wp14:anchorId="5573B246" wp14:editId="528AF9C6">
              <wp:simplePos x="0" y="0"/>
              <wp:positionH relativeFrom="margin">
                <wp:align>right</wp:align>
              </wp:positionH>
              <wp:positionV relativeFrom="margin">
                <wp:posOffset>10973</wp:posOffset>
              </wp:positionV>
              <wp:extent cx="6100877" cy="1242695"/>
              <wp:effectExtent l="0" t="0" r="0" b="0"/>
              <wp:wrapNone/>
              <wp:docPr id="9" name="직사각형 13" descr="사각형의 파란색 그라데이션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00877" cy="124269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chemeClr val="accent1">
                              <a:lumMod val="40000"/>
                              <a:lumOff val="60000"/>
                            </a:schemeClr>
                          </a:gs>
                          <a:gs pos="100000">
                            <a:srgbClr val="FFFFFF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50ED091" id="직사각형 13" o:spid="_x0000_s1026" alt="사각형의 파란색 그라데이션" style="position:absolute;left:0;text-align:left;margin-left:429.2pt;margin-top:.85pt;width:480.4pt;height:97.85pt;z-index:-251655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" o:allowincell="f" fillcolor="#b8cce4 [1300]" stroked="f">
              <v:fill rotate="t" focus="100%" type="gradien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BAB8AD2C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4A243CE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92CF73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BA0456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902B5BA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0A058DC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CB6ACDE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4F2750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C0A8CE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2A48EA4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A2311D"/>
    <w:multiLevelType w:val="hybridMultilevel"/>
    <w:tmpl w:val="B64E4A0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 w15:restartNumberingAfterBreak="0">
    <w:nsid w:val="19CB2780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0B0391B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72AE6"/>
    <w:multiLevelType w:val="hybridMultilevel"/>
    <w:tmpl w:val="A97814AC"/>
    <w:lvl w:ilvl="0" w:tplc="BAAAA80E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57C0340C"/>
    <w:multiLevelType w:val="hybridMultilevel"/>
    <w:tmpl w:val="5538D1DC"/>
    <w:lvl w:ilvl="0" w:tplc="FC3E94C8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FEC0B5D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2B2751F"/>
    <w:multiLevelType w:val="hybridMultilevel"/>
    <w:tmpl w:val="DE88B224"/>
    <w:lvl w:ilvl="0" w:tplc="A8427020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ascii="Arial" w:hAnsi="Arial" w:hint="default"/>
        <w:sz w:val="16"/>
        <w:szCs w:val="16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297689964">
    <w:abstractNumId w:val="10"/>
  </w:num>
  <w:num w:numId="2" w16cid:durableId="405417239">
    <w:abstractNumId w:val="16"/>
  </w:num>
  <w:num w:numId="3" w16cid:durableId="813258454">
    <w:abstractNumId w:val="9"/>
  </w:num>
  <w:num w:numId="4" w16cid:durableId="2073774944">
    <w:abstractNumId w:val="7"/>
  </w:num>
  <w:num w:numId="5" w16cid:durableId="290139942">
    <w:abstractNumId w:val="6"/>
  </w:num>
  <w:num w:numId="6" w16cid:durableId="1380327291">
    <w:abstractNumId w:val="5"/>
  </w:num>
  <w:num w:numId="7" w16cid:durableId="1939018301">
    <w:abstractNumId w:val="4"/>
  </w:num>
  <w:num w:numId="8" w16cid:durableId="382558023">
    <w:abstractNumId w:val="8"/>
  </w:num>
  <w:num w:numId="9" w16cid:durableId="1584602749">
    <w:abstractNumId w:val="3"/>
  </w:num>
  <w:num w:numId="10" w16cid:durableId="1612736543">
    <w:abstractNumId w:val="2"/>
  </w:num>
  <w:num w:numId="11" w16cid:durableId="927730332">
    <w:abstractNumId w:val="1"/>
  </w:num>
  <w:num w:numId="12" w16cid:durableId="1227843361">
    <w:abstractNumId w:val="0"/>
  </w:num>
  <w:num w:numId="13" w16cid:durableId="425268976">
    <w:abstractNumId w:val="11"/>
  </w:num>
  <w:num w:numId="14" w16cid:durableId="860823885">
    <w:abstractNumId w:val="15"/>
  </w:num>
  <w:num w:numId="15" w16cid:durableId="937104706">
    <w:abstractNumId w:val="12"/>
  </w:num>
  <w:num w:numId="16" w16cid:durableId="1902590818">
    <w:abstractNumId w:val="13"/>
  </w:num>
  <w:num w:numId="17" w16cid:durableId="157511840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ttachedTemplate r:id="rId1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noPunctuationKerning/>
  <w:characterSpacingControl w:val="doNotCompress"/>
  <w:hdrShapeDefaults>
    <o:shapedefaults v:ext="edit" spidmax="2050">
      <o:colormru v:ext="edit" colors="#3b5e91,#c6d4e8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D48"/>
    <w:rsid w:val="00000002"/>
    <w:rsid w:val="00000F07"/>
    <w:rsid w:val="00002021"/>
    <w:rsid w:val="00011AE0"/>
    <w:rsid w:val="00012925"/>
    <w:rsid w:val="00012C15"/>
    <w:rsid w:val="00012DA5"/>
    <w:rsid w:val="00013205"/>
    <w:rsid w:val="00017A97"/>
    <w:rsid w:val="00017E16"/>
    <w:rsid w:val="00020160"/>
    <w:rsid w:val="000226F2"/>
    <w:rsid w:val="000236CF"/>
    <w:rsid w:val="000250CA"/>
    <w:rsid w:val="00027BFE"/>
    <w:rsid w:val="00034BE6"/>
    <w:rsid w:val="0003648D"/>
    <w:rsid w:val="000367F4"/>
    <w:rsid w:val="00037D7E"/>
    <w:rsid w:val="000403E8"/>
    <w:rsid w:val="000417F9"/>
    <w:rsid w:val="000422DC"/>
    <w:rsid w:val="00043699"/>
    <w:rsid w:val="00043D14"/>
    <w:rsid w:val="00045D9E"/>
    <w:rsid w:val="0005027D"/>
    <w:rsid w:val="000506B9"/>
    <w:rsid w:val="00055E69"/>
    <w:rsid w:val="00056310"/>
    <w:rsid w:val="00056E24"/>
    <w:rsid w:val="00061896"/>
    <w:rsid w:val="00066AF6"/>
    <w:rsid w:val="00073FD8"/>
    <w:rsid w:val="00076A57"/>
    <w:rsid w:val="00076EF2"/>
    <w:rsid w:val="00091BB2"/>
    <w:rsid w:val="00093461"/>
    <w:rsid w:val="00095093"/>
    <w:rsid w:val="00096317"/>
    <w:rsid w:val="0009646D"/>
    <w:rsid w:val="000A0FEE"/>
    <w:rsid w:val="000A34F4"/>
    <w:rsid w:val="000A4E15"/>
    <w:rsid w:val="000A72A8"/>
    <w:rsid w:val="000B026F"/>
    <w:rsid w:val="000B5435"/>
    <w:rsid w:val="000B756A"/>
    <w:rsid w:val="000C1C24"/>
    <w:rsid w:val="000C2771"/>
    <w:rsid w:val="000C2AF6"/>
    <w:rsid w:val="000C60AF"/>
    <w:rsid w:val="000D103C"/>
    <w:rsid w:val="000D287F"/>
    <w:rsid w:val="000D53FF"/>
    <w:rsid w:val="000D5942"/>
    <w:rsid w:val="000D79F2"/>
    <w:rsid w:val="000E05B0"/>
    <w:rsid w:val="000E32FA"/>
    <w:rsid w:val="000E447F"/>
    <w:rsid w:val="000E592C"/>
    <w:rsid w:val="000E6F9C"/>
    <w:rsid w:val="000F03D2"/>
    <w:rsid w:val="000F1D23"/>
    <w:rsid w:val="000F487C"/>
    <w:rsid w:val="00105510"/>
    <w:rsid w:val="001056F2"/>
    <w:rsid w:val="001167A0"/>
    <w:rsid w:val="0012271C"/>
    <w:rsid w:val="0012528D"/>
    <w:rsid w:val="00125A21"/>
    <w:rsid w:val="0012767D"/>
    <w:rsid w:val="00130643"/>
    <w:rsid w:val="0013188E"/>
    <w:rsid w:val="00135D8A"/>
    <w:rsid w:val="00140465"/>
    <w:rsid w:val="00140A78"/>
    <w:rsid w:val="001444F0"/>
    <w:rsid w:val="00150ABA"/>
    <w:rsid w:val="00153D71"/>
    <w:rsid w:val="00154263"/>
    <w:rsid w:val="00155173"/>
    <w:rsid w:val="001555FA"/>
    <w:rsid w:val="0015744F"/>
    <w:rsid w:val="001611AA"/>
    <w:rsid w:val="00166582"/>
    <w:rsid w:val="00166FF7"/>
    <w:rsid w:val="001724F6"/>
    <w:rsid w:val="0017455B"/>
    <w:rsid w:val="001761C6"/>
    <w:rsid w:val="00177BDA"/>
    <w:rsid w:val="00180611"/>
    <w:rsid w:val="001815B3"/>
    <w:rsid w:val="00184833"/>
    <w:rsid w:val="001A3CD5"/>
    <w:rsid w:val="001A4262"/>
    <w:rsid w:val="001A44B9"/>
    <w:rsid w:val="001B07AC"/>
    <w:rsid w:val="001B2A81"/>
    <w:rsid w:val="001B36CC"/>
    <w:rsid w:val="001B5462"/>
    <w:rsid w:val="001B552F"/>
    <w:rsid w:val="001B5D57"/>
    <w:rsid w:val="001B5E68"/>
    <w:rsid w:val="001B5F25"/>
    <w:rsid w:val="001B7239"/>
    <w:rsid w:val="001C0892"/>
    <w:rsid w:val="001C457E"/>
    <w:rsid w:val="001C49FB"/>
    <w:rsid w:val="001C6440"/>
    <w:rsid w:val="001D09A1"/>
    <w:rsid w:val="001D2CCD"/>
    <w:rsid w:val="001D34F0"/>
    <w:rsid w:val="001D6415"/>
    <w:rsid w:val="001D656F"/>
    <w:rsid w:val="001D6696"/>
    <w:rsid w:val="001D6781"/>
    <w:rsid w:val="001E0C97"/>
    <w:rsid w:val="001E1E09"/>
    <w:rsid w:val="001E1E6E"/>
    <w:rsid w:val="001E361B"/>
    <w:rsid w:val="001E3C2E"/>
    <w:rsid w:val="001F1540"/>
    <w:rsid w:val="001F1C28"/>
    <w:rsid w:val="001F1EA7"/>
    <w:rsid w:val="00202BEA"/>
    <w:rsid w:val="0020532B"/>
    <w:rsid w:val="00205DD6"/>
    <w:rsid w:val="00207555"/>
    <w:rsid w:val="00207762"/>
    <w:rsid w:val="0021009B"/>
    <w:rsid w:val="00212430"/>
    <w:rsid w:val="00212B64"/>
    <w:rsid w:val="00213FAA"/>
    <w:rsid w:val="00215AFC"/>
    <w:rsid w:val="00220A36"/>
    <w:rsid w:val="0022458C"/>
    <w:rsid w:val="002303C6"/>
    <w:rsid w:val="00231B12"/>
    <w:rsid w:val="00234B99"/>
    <w:rsid w:val="00234CC4"/>
    <w:rsid w:val="00235861"/>
    <w:rsid w:val="0024126E"/>
    <w:rsid w:val="00241F4D"/>
    <w:rsid w:val="0024312C"/>
    <w:rsid w:val="002440AC"/>
    <w:rsid w:val="00246132"/>
    <w:rsid w:val="00246484"/>
    <w:rsid w:val="00251B7A"/>
    <w:rsid w:val="00251C32"/>
    <w:rsid w:val="00252D31"/>
    <w:rsid w:val="00253B0C"/>
    <w:rsid w:val="00254935"/>
    <w:rsid w:val="00255B08"/>
    <w:rsid w:val="002576AD"/>
    <w:rsid w:val="00257ED0"/>
    <w:rsid w:val="002626F5"/>
    <w:rsid w:val="00265D4B"/>
    <w:rsid w:val="00271A95"/>
    <w:rsid w:val="00277FB6"/>
    <w:rsid w:val="00280F68"/>
    <w:rsid w:val="00294E8B"/>
    <w:rsid w:val="002963C2"/>
    <w:rsid w:val="002A6E06"/>
    <w:rsid w:val="002B1D16"/>
    <w:rsid w:val="002B3C0B"/>
    <w:rsid w:val="002B4B06"/>
    <w:rsid w:val="002C0319"/>
    <w:rsid w:val="002C455C"/>
    <w:rsid w:val="002D487D"/>
    <w:rsid w:val="002D73C1"/>
    <w:rsid w:val="002E11D3"/>
    <w:rsid w:val="002E32F8"/>
    <w:rsid w:val="002E5D84"/>
    <w:rsid w:val="002F287D"/>
    <w:rsid w:val="00300FD4"/>
    <w:rsid w:val="00303DE1"/>
    <w:rsid w:val="0031097C"/>
    <w:rsid w:val="00313272"/>
    <w:rsid w:val="00316CD3"/>
    <w:rsid w:val="003173D4"/>
    <w:rsid w:val="003200FA"/>
    <w:rsid w:val="00322E9B"/>
    <w:rsid w:val="00326411"/>
    <w:rsid w:val="00331409"/>
    <w:rsid w:val="00334443"/>
    <w:rsid w:val="00336A02"/>
    <w:rsid w:val="00341D54"/>
    <w:rsid w:val="003465E2"/>
    <w:rsid w:val="00352F2B"/>
    <w:rsid w:val="00353B08"/>
    <w:rsid w:val="0035481F"/>
    <w:rsid w:val="0035619D"/>
    <w:rsid w:val="00356CD0"/>
    <w:rsid w:val="003576AD"/>
    <w:rsid w:val="00360BAC"/>
    <w:rsid w:val="00360D3D"/>
    <w:rsid w:val="00367230"/>
    <w:rsid w:val="00370561"/>
    <w:rsid w:val="00370A71"/>
    <w:rsid w:val="003716D7"/>
    <w:rsid w:val="00373F4D"/>
    <w:rsid w:val="003756B5"/>
    <w:rsid w:val="00381CF3"/>
    <w:rsid w:val="00382043"/>
    <w:rsid w:val="0038232F"/>
    <w:rsid w:val="00383F31"/>
    <w:rsid w:val="003842F2"/>
    <w:rsid w:val="00385606"/>
    <w:rsid w:val="00386F5F"/>
    <w:rsid w:val="00387E68"/>
    <w:rsid w:val="003901B5"/>
    <w:rsid w:val="00391102"/>
    <w:rsid w:val="00393934"/>
    <w:rsid w:val="0039474B"/>
    <w:rsid w:val="00395C4F"/>
    <w:rsid w:val="003A0F14"/>
    <w:rsid w:val="003A13D5"/>
    <w:rsid w:val="003A19E0"/>
    <w:rsid w:val="003A1E70"/>
    <w:rsid w:val="003A3346"/>
    <w:rsid w:val="003B345E"/>
    <w:rsid w:val="003B78D7"/>
    <w:rsid w:val="003B7C86"/>
    <w:rsid w:val="003B7E00"/>
    <w:rsid w:val="003C0193"/>
    <w:rsid w:val="003C1229"/>
    <w:rsid w:val="003D2BB9"/>
    <w:rsid w:val="003D4863"/>
    <w:rsid w:val="003D6485"/>
    <w:rsid w:val="003E3D7F"/>
    <w:rsid w:val="003E3F89"/>
    <w:rsid w:val="003E53D5"/>
    <w:rsid w:val="003E5E32"/>
    <w:rsid w:val="003E6501"/>
    <w:rsid w:val="003E77EF"/>
    <w:rsid w:val="003F03CA"/>
    <w:rsid w:val="003F1018"/>
    <w:rsid w:val="003F4E9B"/>
    <w:rsid w:val="003F52CE"/>
    <w:rsid w:val="003F6F8E"/>
    <w:rsid w:val="003F786C"/>
    <w:rsid w:val="00412BA4"/>
    <w:rsid w:val="00413CC1"/>
    <w:rsid w:val="0041565A"/>
    <w:rsid w:val="004163B7"/>
    <w:rsid w:val="00416A5B"/>
    <w:rsid w:val="0042250D"/>
    <w:rsid w:val="00423101"/>
    <w:rsid w:val="00423A85"/>
    <w:rsid w:val="00432246"/>
    <w:rsid w:val="004335BB"/>
    <w:rsid w:val="00436B94"/>
    <w:rsid w:val="00442117"/>
    <w:rsid w:val="00442D33"/>
    <w:rsid w:val="004526C5"/>
    <w:rsid w:val="00453DE4"/>
    <w:rsid w:val="004564E4"/>
    <w:rsid w:val="004566BD"/>
    <w:rsid w:val="004567C1"/>
    <w:rsid w:val="00457CF8"/>
    <w:rsid w:val="00461636"/>
    <w:rsid w:val="00464F6F"/>
    <w:rsid w:val="0047146F"/>
    <w:rsid w:val="00471B46"/>
    <w:rsid w:val="00473FA7"/>
    <w:rsid w:val="004750D1"/>
    <w:rsid w:val="004768CD"/>
    <w:rsid w:val="004776DC"/>
    <w:rsid w:val="004801EC"/>
    <w:rsid w:val="004818CB"/>
    <w:rsid w:val="004824DC"/>
    <w:rsid w:val="00482F45"/>
    <w:rsid w:val="00484860"/>
    <w:rsid w:val="00494F19"/>
    <w:rsid w:val="00495B48"/>
    <w:rsid w:val="004A1302"/>
    <w:rsid w:val="004A54EC"/>
    <w:rsid w:val="004B0048"/>
    <w:rsid w:val="004B3FDA"/>
    <w:rsid w:val="004C2315"/>
    <w:rsid w:val="004C64D2"/>
    <w:rsid w:val="004D100C"/>
    <w:rsid w:val="004D3B6D"/>
    <w:rsid w:val="004D5B3C"/>
    <w:rsid w:val="004D6D3B"/>
    <w:rsid w:val="004D73BC"/>
    <w:rsid w:val="004E0263"/>
    <w:rsid w:val="004E067D"/>
    <w:rsid w:val="004E2596"/>
    <w:rsid w:val="004E2D3F"/>
    <w:rsid w:val="004E3995"/>
    <w:rsid w:val="004E58A3"/>
    <w:rsid w:val="004E7543"/>
    <w:rsid w:val="004F163B"/>
    <w:rsid w:val="004F1C37"/>
    <w:rsid w:val="004F3FB4"/>
    <w:rsid w:val="005039F7"/>
    <w:rsid w:val="00504E74"/>
    <w:rsid w:val="0050532E"/>
    <w:rsid w:val="00507125"/>
    <w:rsid w:val="00512316"/>
    <w:rsid w:val="00512DEE"/>
    <w:rsid w:val="00513625"/>
    <w:rsid w:val="0051407D"/>
    <w:rsid w:val="00521DB8"/>
    <w:rsid w:val="00522EAB"/>
    <w:rsid w:val="00531C77"/>
    <w:rsid w:val="00536502"/>
    <w:rsid w:val="00540059"/>
    <w:rsid w:val="005404D4"/>
    <w:rsid w:val="00541689"/>
    <w:rsid w:val="005458B1"/>
    <w:rsid w:val="00545A47"/>
    <w:rsid w:val="00550AAA"/>
    <w:rsid w:val="00551108"/>
    <w:rsid w:val="00552F77"/>
    <w:rsid w:val="00555F5A"/>
    <w:rsid w:val="0055650B"/>
    <w:rsid w:val="00557E51"/>
    <w:rsid w:val="005651A8"/>
    <w:rsid w:val="00566F52"/>
    <w:rsid w:val="00570389"/>
    <w:rsid w:val="005725B0"/>
    <w:rsid w:val="0058064B"/>
    <w:rsid w:val="0058217B"/>
    <w:rsid w:val="0058338F"/>
    <w:rsid w:val="005847AB"/>
    <w:rsid w:val="00584C74"/>
    <w:rsid w:val="00584EBA"/>
    <w:rsid w:val="005863DE"/>
    <w:rsid w:val="00590BB3"/>
    <w:rsid w:val="00593DA9"/>
    <w:rsid w:val="00597163"/>
    <w:rsid w:val="005A40BD"/>
    <w:rsid w:val="005A4850"/>
    <w:rsid w:val="005A6D66"/>
    <w:rsid w:val="005B16CE"/>
    <w:rsid w:val="005B4097"/>
    <w:rsid w:val="005B7ABD"/>
    <w:rsid w:val="005C54F2"/>
    <w:rsid w:val="005C596A"/>
    <w:rsid w:val="005C5D1D"/>
    <w:rsid w:val="005C727D"/>
    <w:rsid w:val="005C7A77"/>
    <w:rsid w:val="005D5A49"/>
    <w:rsid w:val="005D6CC5"/>
    <w:rsid w:val="005E28AF"/>
    <w:rsid w:val="005E2F27"/>
    <w:rsid w:val="005E34D9"/>
    <w:rsid w:val="005E3F7E"/>
    <w:rsid w:val="005E4044"/>
    <w:rsid w:val="005E4EA7"/>
    <w:rsid w:val="005F21EA"/>
    <w:rsid w:val="005F6657"/>
    <w:rsid w:val="00600164"/>
    <w:rsid w:val="00603799"/>
    <w:rsid w:val="00604C08"/>
    <w:rsid w:val="006063C4"/>
    <w:rsid w:val="00610204"/>
    <w:rsid w:val="00611F3F"/>
    <w:rsid w:val="006171BA"/>
    <w:rsid w:val="0062192C"/>
    <w:rsid w:val="00623467"/>
    <w:rsid w:val="006239EB"/>
    <w:rsid w:val="00623EC9"/>
    <w:rsid w:val="00630943"/>
    <w:rsid w:val="00633F06"/>
    <w:rsid w:val="006377BF"/>
    <w:rsid w:val="00640AAC"/>
    <w:rsid w:val="0064173C"/>
    <w:rsid w:val="00641830"/>
    <w:rsid w:val="00647F33"/>
    <w:rsid w:val="0065596D"/>
    <w:rsid w:val="00655A5F"/>
    <w:rsid w:val="0066018B"/>
    <w:rsid w:val="00673163"/>
    <w:rsid w:val="006739DD"/>
    <w:rsid w:val="00674DC8"/>
    <w:rsid w:val="00680850"/>
    <w:rsid w:val="00683F8D"/>
    <w:rsid w:val="00684724"/>
    <w:rsid w:val="00684C68"/>
    <w:rsid w:val="00686D7E"/>
    <w:rsid w:val="0069008D"/>
    <w:rsid w:val="00695C23"/>
    <w:rsid w:val="00695C9F"/>
    <w:rsid w:val="006A344A"/>
    <w:rsid w:val="006A68E8"/>
    <w:rsid w:val="006B5252"/>
    <w:rsid w:val="006C101C"/>
    <w:rsid w:val="006C4528"/>
    <w:rsid w:val="006C6182"/>
    <w:rsid w:val="006D0D37"/>
    <w:rsid w:val="006D2782"/>
    <w:rsid w:val="006D50EC"/>
    <w:rsid w:val="006D6AF6"/>
    <w:rsid w:val="006F21A0"/>
    <w:rsid w:val="006F45EA"/>
    <w:rsid w:val="006F5864"/>
    <w:rsid w:val="006F6213"/>
    <w:rsid w:val="006F752E"/>
    <w:rsid w:val="0070071D"/>
    <w:rsid w:val="0070394A"/>
    <w:rsid w:val="00703C78"/>
    <w:rsid w:val="0070443C"/>
    <w:rsid w:val="00704EC2"/>
    <w:rsid w:val="00711947"/>
    <w:rsid w:val="0071543E"/>
    <w:rsid w:val="0072029B"/>
    <w:rsid w:val="00722692"/>
    <w:rsid w:val="00723603"/>
    <w:rsid w:val="00725170"/>
    <w:rsid w:val="00727B08"/>
    <w:rsid w:val="00736D8B"/>
    <w:rsid w:val="00740C76"/>
    <w:rsid w:val="0074437D"/>
    <w:rsid w:val="007501D0"/>
    <w:rsid w:val="00751F2C"/>
    <w:rsid w:val="00761383"/>
    <w:rsid w:val="00763353"/>
    <w:rsid w:val="00763758"/>
    <w:rsid w:val="00764BA7"/>
    <w:rsid w:val="0076572B"/>
    <w:rsid w:val="00767249"/>
    <w:rsid w:val="007743D4"/>
    <w:rsid w:val="007814EB"/>
    <w:rsid w:val="00787234"/>
    <w:rsid w:val="0079797F"/>
    <w:rsid w:val="00797AAC"/>
    <w:rsid w:val="007A07D7"/>
    <w:rsid w:val="007A0C5E"/>
    <w:rsid w:val="007A0FEF"/>
    <w:rsid w:val="007A25F6"/>
    <w:rsid w:val="007A4AFC"/>
    <w:rsid w:val="007A5F94"/>
    <w:rsid w:val="007A66E6"/>
    <w:rsid w:val="007B03A5"/>
    <w:rsid w:val="007B1BA6"/>
    <w:rsid w:val="007B453A"/>
    <w:rsid w:val="007B5B2C"/>
    <w:rsid w:val="007B6EAF"/>
    <w:rsid w:val="007C1315"/>
    <w:rsid w:val="007C17BA"/>
    <w:rsid w:val="007C2F4C"/>
    <w:rsid w:val="007C52B8"/>
    <w:rsid w:val="007C5A8E"/>
    <w:rsid w:val="007C5B5D"/>
    <w:rsid w:val="007C743C"/>
    <w:rsid w:val="007C7496"/>
    <w:rsid w:val="007D0503"/>
    <w:rsid w:val="007D099F"/>
    <w:rsid w:val="007D4126"/>
    <w:rsid w:val="007D49EA"/>
    <w:rsid w:val="007D5F24"/>
    <w:rsid w:val="007D675D"/>
    <w:rsid w:val="007E1958"/>
    <w:rsid w:val="007E3D1A"/>
    <w:rsid w:val="007E4EC7"/>
    <w:rsid w:val="007E60A7"/>
    <w:rsid w:val="007F04BD"/>
    <w:rsid w:val="007F0C94"/>
    <w:rsid w:val="007F1EF4"/>
    <w:rsid w:val="007F301E"/>
    <w:rsid w:val="007F3D8D"/>
    <w:rsid w:val="007F4E44"/>
    <w:rsid w:val="007F5FF2"/>
    <w:rsid w:val="007F6851"/>
    <w:rsid w:val="008022E1"/>
    <w:rsid w:val="0080302C"/>
    <w:rsid w:val="008044FF"/>
    <w:rsid w:val="00804AA7"/>
    <w:rsid w:val="00806B78"/>
    <w:rsid w:val="0081432C"/>
    <w:rsid w:val="0081446C"/>
    <w:rsid w:val="00815413"/>
    <w:rsid w:val="00823D8D"/>
    <w:rsid w:val="00824635"/>
    <w:rsid w:val="00825D13"/>
    <w:rsid w:val="008314CD"/>
    <w:rsid w:val="00835BFE"/>
    <w:rsid w:val="0083734A"/>
    <w:rsid w:val="0083775C"/>
    <w:rsid w:val="00842431"/>
    <w:rsid w:val="00846F6A"/>
    <w:rsid w:val="00850DA0"/>
    <w:rsid w:val="00852867"/>
    <w:rsid w:val="00860282"/>
    <w:rsid w:val="008625B0"/>
    <w:rsid w:val="008637E5"/>
    <w:rsid w:val="00874233"/>
    <w:rsid w:val="0089091E"/>
    <w:rsid w:val="00893B4F"/>
    <w:rsid w:val="00896BF4"/>
    <w:rsid w:val="00897D19"/>
    <w:rsid w:val="008A1909"/>
    <w:rsid w:val="008A1A69"/>
    <w:rsid w:val="008A3C48"/>
    <w:rsid w:val="008A4FC8"/>
    <w:rsid w:val="008A5319"/>
    <w:rsid w:val="008A71CB"/>
    <w:rsid w:val="008B12B6"/>
    <w:rsid w:val="008B177A"/>
    <w:rsid w:val="008B2927"/>
    <w:rsid w:val="008B4925"/>
    <w:rsid w:val="008B549F"/>
    <w:rsid w:val="008C0B11"/>
    <w:rsid w:val="008C1DFD"/>
    <w:rsid w:val="008C520A"/>
    <w:rsid w:val="008C53F7"/>
    <w:rsid w:val="008C5DFC"/>
    <w:rsid w:val="008C734B"/>
    <w:rsid w:val="008D15BC"/>
    <w:rsid w:val="008D548A"/>
    <w:rsid w:val="008D63CA"/>
    <w:rsid w:val="008D69E7"/>
    <w:rsid w:val="008D7C49"/>
    <w:rsid w:val="008E04F6"/>
    <w:rsid w:val="008E277C"/>
    <w:rsid w:val="008E6D99"/>
    <w:rsid w:val="008F6076"/>
    <w:rsid w:val="008F65D7"/>
    <w:rsid w:val="008F7829"/>
    <w:rsid w:val="00902016"/>
    <w:rsid w:val="0090204A"/>
    <w:rsid w:val="00904AFE"/>
    <w:rsid w:val="00904E99"/>
    <w:rsid w:val="00904F13"/>
    <w:rsid w:val="0090650D"/>
    <w:rsid w:val="00907E43"/>
    <w:rsid w:val="00912CB2"/>
    <w:rsid w:val="00920A2A"/>
    <w:rsid w:val="00923ED7"/>
    <w:rsid w:val="00925C03"/>
    <w:rsid w:val="0093291A"/>
    <w:rsid w:val="009334C8"/>
    <w:rsid w:val="00935600"/>
    <w:rsid w:val="0093568C"/>
    <w:rsid w:val="00936FEA"/>
    <w:rsid w:val="0093788E"/>
    <w:rsid w:val="009400F5"/>
    <w:rsid w:val="009463E1"/>
    <w:rsid w:val="009520ED"/>
    <w:rsid w:val="00957AF1"/>
    <w:rsid w:val="00961A6A"/>
    <w:rsid w:val="00966790"/>
    <w:rsid w:val="00967B57"/>
    <w:rsid w:val="00972260"/>
    <w:rsid w:val="00974747"/>
    <w:rsid w:val="0098251A"/>
    <w:rsid w:val="00983109"/>
    <w:rsid w:val="00983A08"/>
    <w:rsid w:val="00984AF3"/>
    <w:rsid w:val="009857DC"/>
    <w:rsid w:val="00994881"/>
    <w:rsid w:val="009948BD"/>
    <w:rsid w:val="009A195D"/>
    <w:rsid w:val="009A1F18"/>
    <w:rsid w:val="009A2303"/>
    <w:rsid w:val="009A65C4"/>
    <w:rsid w:val="009A6AF5"/>
    <w:rsid w:val="009B5E76"/>
    <w:rsid w:val="009B73F8"/>
    <w:rsid w:val="009B7A99"/>
    <w:rsid w:val="009C0252"/>
    <w:rsid w:val="009C2474"/>
    <w:rsid w:val="009C5836"/>
    <w:rsid w:val="009C73A8"/>
    <w:rsid w:val="009C7D67"/>
    <w:rsid w:val="009D51C3"/>
    <w:rsid w:val="009D7430"/>
    <w:rsid w:val="009E1965"/>
    <w:rsid w:val="009E3626"/>
    <w:rsid w:val="009E4CF1"/>
    <w:rsid w:val="009E6065"/>
    <w:rsid w:val="009E7267"/>
    <w:rsid w:val="009E7724"/>
    <w:rsid w:val="009F4877"/>
    <w:rsid w:val="00A03F2E"/>
    <w:rsid w:val="00A0516C"/>
    <w:rsid w:val="00A10B6B"/>
    <w:rsid w:val="00A119B4"/>
    <w:rsid w:val="00A11DBF"/>
    <w:rsid w:val="00A1319C"/>
    <w:rsid w:val="00A22839"/>
    <w:rsid w:val="00A31D70"/>
    <w:rsid w:val="00A31DE6"/>
    <w:rsid w:val="00A33DC1"/>
    <w:rsid w:val="00A41C5E"/>
    <w:rsid w:val="00A4752F"/>
    <w:rsid w:val="00A57FAF"/>
    <w:rsid w:val="00A624CB"/>
    <w:rsid w:val="00A62877"/>
    <w:rsid w:val="00A65FA4"/>
    <w:rsid w:val="00A67B29"/>
    <w:rsid w:val="00A70620"/>
    <w:rsid w:val="00A70C39"/>
    <w:rsid w:val="00A71F71"/>
    <w:rsid w:val="00A74C60"/>
    <w:rsid w:val="00A778D4"/>
    <w:rsid w:val="00A77F02"/>
    <w:rsid w:val="00A847A6"/>
    <w:rsid w:val="00A84826"/>
    <w:rsid w:val="00A9038F"/>
    <w:rsid w:val="00A97AD1"/>
    <w:rsid w:val="00AA0FA1"/>
    <w:rsid w:val="00AA10B0"/>
    <w:rsid w:val="00AA7F06"/>
    <w:rsid w:val="00AB03C9"/>
    <w:rsid w:val="00AB1AE8"/>
    <w:rsid w:val="00AB563F"/>
    <w:rsid w:val="00AC05C6"/>
    <w:rsid w:val="00AC7777"/>
    <w:rsid w:val="00AD2940"/>
    <w:rsid w:val="00AD5B1E"/>
    <w:rsid w:val="00AE2E26"/>
    <w:rsid w:val="00AF0C33"/>
    <w:rsid w:val="00B06781"/>
    <w:rsid w:val="00B06E38"/>
    <w:rsid w:val="00B12C9E"/>
    <w:rsid w:val="00B12CDD"/>
    <w:rsid w:val="00B13994"/>
    <w:rsid w:val="00B17040"/>
    <w:rsid w:val="00B32945"/>
    <w:rsid w:val="00B3426D"/>
    <w:rsid w:val="00B41F0B"/>
    <w:rsid w:val="00B42019"/>
    <w:rsid w:val="00B42AC6"/>
    <w:rsid w:val="00B44165"/>
    <w:rsid w:val="00B4572F"/>
    <w:rsid w:val="00B504FA"/>
    <w:rsid w:val="00B509E3"/>
    <w:rsid w:val="00B515AA"/>
    <w:rsid w:val="00B530A0"/>
    <w:rsid w:val="00B54A2E"/>
    <w:rsid w:val="00B57E19"/>
    <w:rsid w:val="00B61019"/>
    <w:rsid w:val="00B66330"/>
    <w:rsid w:val="00B67B17"/>
    <w:rsid w:val="00B7167B"/>
    <w:rsid w:val="00B7182D"/>
    <w:rsid w:val="00B72FD7"/>
    <w:rsid w:val="00B7325F"/>
    <w:rsid w:val="00B75115"/>
    <w:rsid w:val="00B75D48"/>
    <w:rsid w:val="00B764B8"/>
    <w:rsid w:val="00B804E0"/>
    <w:rsid w:val="00B819F7"/>
    <w:rsid w:val="00B82E40"/>
    <w:rsid w:val="00B86062"/>
    <w:rsid w:val="00B87409"/>
    <w:rsid w:val="00B8741A"/>
    <w:rsid w:val="00B90334"/>
    <w:rsid w:val="00B9066D"/>
    <w:rsid w:val="00B9287B"/>
    <w:rsid w:val="00B929D8"/>
    <w:rsid w:val="00B93D2B"/>
    <w:rsid w:val="00B96B3F"/>
    <w:rsid w:val="00BA0215"/>
    <w:rsid w:val="00BA1787"/>
    <w:rsid w:val="00BA2006"/>
    <w:rsid w:val="00BA3B47"/>
    <w:rsid w:val="00BA56C6"/>
    <w:rsid w:val="00BA71B8"/>
    <w:rsid w:val="00BA7FA7"/>
    <w:rsid w:val="00BB373A"/>
    <w:rsid w:val="00BB4DAA"/>
    <w:rsid w:val="00BB5985"/>
    <w:rsid w:val="00BB763E"/>
    <w:rsid w:val="00BC0AAA"/>
    <w:rsid w:val="00BC5200"/>
    <w:rsid w:val="00BC6BDD"/>
    <w:rsid w:val="00BD0D4F"/>
    <w:rsid w:val="00BD5831"/>
    <w:rsid w:val="00BD7208"/>
    <w:rsid w:val="00BD7A44"/>
    <w:rsid w:val="00BE4253"/>
    <w:rsid w:val="00BE64CF"/>
    <w:rsid w:val="00BF4246"/>
    <w:rsid w:val="00BF4696"/>
    <w:rsid w:val="00BF5558"/>
    <w:rsid w:val="00BF6D85"/>
    <w:rsid w:val="00C00B3D"/>
    <w:rsid w:val="00C0102E"/>
    <w:rsid w:val="00C054E3"/>
    <w:rsid w:val="00C07754"/>
    <w:rsid w:val="00C079EB"/>
    <w:rsid w:val="00C101BF"/>
    <w:rsid w:val="00C10BAA"/>
    <w:rsid w:val="00C145B6"/>
    <w:rsid w:val="00C1473F"/>
    <w:rsid w:val="00C15B27"/>
    <w:rsid w:val="00C161E0"/>
    <w:rsid w:val="00C22B70"/>
    <w:rsid w:val="00C23F5D"/>
    <w:rsid w:val="00C261E9"/>
    <w:rsid w:val="00C27256"/>
    <w:rsid w:val="00C2734E"/>
    <w:rsid w:val="00C276BE"/>
    <w:rsid w:val="00C32AE1"/>
    <w:rsid w:val="00C374BE"/>
    <w:rsid w:val="00C379F1"/>
    <w:rsid w:val="00C37ED4"/>
    <w:rsid w:val="00C40112"/>
    <w:rsid w:val="00C40AEB"/>
    <w:rsid w:val="00C4264A"/>
    <w:rsid w:val="00C42763"/>
    <w:rsid w:val="00C43BE7"/>
    <w:rsid w:val="00C44C78"/>
    <w:rsid w:val="00C46405"/>
    <w:rsid w:val="00C47805"/>
    <w:rsid w:val="00C47F34"/>
    <w:rsid w:val="00C5100C"/>
    <w:rsid w:val="00C52E4D"/>
    <w:rsid w:val="00C53C68"/>
    <w:rsid w:val="00C56C6B"/>
    <w:rsid w:val="00C57E64"/>
    <w:rsid w:val="00C605EC"/>
    <w:rsid w:val="00C60CDF"/>
    <w:rsid w:val="00C642B6"/>
    <w:rsid w:val="00C65A49"/>
    <w:rsid w:val="00C66691"/>
    <w:rsid w:val="00C66AD0"/>
    <w:rsid w:val="00C74974"/>
    <w:rsid w:val="00C772D9"/>
    <w:rsid w:val="00C77376"/>
    <w:rsid w:val="00C8114C"/>
    <w:rsid w:val="00C83C74"/>
    <w:rsid w:val="00C8465B"/>
    <w:rsid w:val="00C97872"/>
    <w:rsid w:val="00CA1CFC"/>
    <w:rsid w:val="00CA5716"/>
    <w:rsid w:val="00CA7A61"/>
    <w:rsid w:val="00CB2E13"/>
    <w:rsid w:val="00CB35D0"/>
    <w:rsid w:val="00CB3B7F"/>
    <w:rsid w:val="00CB4CBD"/>
    <w:rsid w:val="00CB5C60"/>
    <w:rsid w:val="00CC75AA"/>
    <w:rsid w:val="00CD249E"/>
    <w:rsid w:val="00CD2ED0"/>
    <w:rsid w:val="00CD3ED9"/>
    <w:rsid w:val="00CE0E72"/>
    <w:rsid w:val="00CE30CC"/>
    <w:rsid w:val="00CF01AF"/>
    <w:rsid w:val="00CF1275"/>
    <w:rsid w:val="00D0035E"/>
    <w:rsid w:val="00D02215"/>
    <w:rsid w:val="00D05C70"/>
    <w:rsid w:val="00D06520"/>
    <w:rsid w:val="00D15FD3"/>
    <w:rsid w:val="00D16F94"/>
    <w:rsid w:val="00D21BAF"/>
    <w:rsid w:val="00D22228"/>
    <w:rsid w:val="00D22557"/>
    <w:rsid w:val="00D23623"/>
    <w:rsid w:val="00D30986"/>
    <w:rsid w:val="00D31E23"/>
    <w:rsid w:val="00D33CEA"/>
    <w:rsid w:val="00D34431"/>
    <w:rsid w:val="00D355D6"/>
    <w:rsid w:val="00D36630"/>
    <w:rsid w:val="00D4146A"/>
    <w:rsid w:val="00D430BE"/>
    <w:rsid w:val="00D45E69"/>
    <w:rsid w:val="00D46851"/>
    <w:rsid w:val="00D514A2"/>
    <w:rsid w:val="00D52A88"/>
    <w:rsid w:val="00D6082A"/>
    <w:rsid w:val="00D62EF0"/>
    <w:rsid w:val="00D63BC8"/>
    <w:rsid w:val="00D7042E"/>
    <w:rsid w:val="00D71F2F"/>
    <w:rsid w:val="00D7235A"/>
    <w:rsid w:val="00D75318"/>
    <w:rsid w:val="00D76A11"/>
    <w:rsid w:val="00D80A2D"/>
    <w:rsid w:val="00D8581D"/>
    <w:rsid w:val="00D85CF2"/>
    <w:rsid w:val="00D862C5"/>
    <w:rsid w:val="00D87572"/>
    <w:rsid w:val="00D8761E"/>
    <w:rsid w:val="00D87C24"/>
    <w:rsid w:val="00D90119"/>
    <w:rsid w:val="00D94412"/>
    <w:rsid w:val="00D95B88"/>
    <w:rsid w:val="00DA1ECD"/>
    <w:rsid w:val="00DA38D1"/>
    <w:rsid w:val="00DA45FB"/>
    <w:rsid w:val="00DA47ED"/>
    <w:rsid w:val="00DA5896"/>
    <w:rsid w:val="00DB1197"/>
    <w:rsid w:val="00DB1F0E"/>
    <w:rsid w:val="00DB2505"/>
    <w:rsid w:val="00DB3B6D"/>
    <w:rsid w:val="00DB7B27"/>
    <w:rsid w:val="00DC1152"/>
    <w:rsid w:val="00DC7BA3"/>
    <w:rsid w:val="00DC7DB3"/>
    <w:rsid w:val="00DD1459"/>
    <w:rsid w:val="00DD20C5"/>
    <w:rsid w:val="00DD2EBB"/>
    <w:rsid w:val="00DD339A"/>
    <w:rsid w:val="00DD4DEC"/>
    <w:rsid w:val="00DE09CB"/>
    <w:rsid w:val="00DE10A0"/>
    <w:rsid w:val="00DE2102"/>
    <w:rsid w:val="00DE2E90"/>
    <w:rsid w:val="00DE4ACB"/>
    <w:rsid w:val="00DE60FC"/>
    <w:rsid w:val="00DF1766"/>
    <w:rsid w:val="00DF4C21"/>
    <w:rsid w:val="00DF5FDF"/>
    <w:rsid w:val="00DF740E"/>
    <w:rsid w:val="00DF7693"/>
    <w:rsid w:val="00E028FE"/>
    <w:rsid w:val="00E04AF2"/>
    <w:rsid w:val="00E108EC"/>
    <w:rsid w:val="00E11CAE"/>
    <w:rsid w:val="00E21B69"/>
    <w:rsid w:val="00E23D8F"/>
    <w:rsid w:val="00E27198"/>
    <w:rsid w:val="00E27DBE"/>
    <w:rsid w:val="00E358C1"/>
    <w:rsid w:val="00E3706C"/>
    <w:rsid w:val="00E371FA"/>
    <w:rsid w:val="00E42426"/>
    <w:rsid w:val="00E4379C"/>
    <w:rsid w:val="00E447E0"/>
    <w:rsid w:val="00E454FB"/>
    <w:rsid w:val="00E4693C"/>
    <w:rsid w:val="00E47184"/>
    <w:rsid w:val="00E54A89"/>
    <w:rsid w:val="00E567B2"/>
    <w:rsid w:val="00E6107D"/>
    <w:rsid w:val="00E61ACE"/>
    <w:rsid w:val="00E61CFB"/>
    <w:rsid w:val="00E72428"/>
    <w:rsid w:val="00E7376B"/>
    <w:rsid w:val="00E74615"/>
    <w:rsid w:val="00E753A4"/>
    <w:rsid w:val="00E8306E"/>
    <w:rsid w:val="00E85274"/>
    <w:rsid w:val="00E85364"/>
    <w:rsid w:val="00E879E8"/>
    <w:rsid w:val="00E9379B"/>
    <w:rsid w:val="00E95AD0"/>
    <w:rsid w:val="00E9764B"/>
    <w:rsid w:val="00EA30ED"/>
    <w:rsid w:val="00EA4352"/>
    <w:rsid w:val="00EA49D0"/>
    <w:rsid w:val="00EA7B9F"/>
    <w:rsid w:val="00EA7D61"/>
    <w:rsid w:val="00EB0265"/>
    <w:rsid w:val="00EC1F4C"/>
    <w:rsid w:val="00EC278B"/>
    <w:rsid w:val="00EC67ED"/>
    <w:rsid w:val="00ED0E9B"/>
    <w:rsid w:val="00ED2C59"/>
    <w:rsid w:val="00ED39C6"/>
    <w:rsid w:val="00ED440B"/>
    <w:rsid w:val="00ED4AC2"/>
    <w:rsid w:val="00ED5AD8"/>
    <w:rsid w:val="00EE00BA"/>
    <w:rsid w:val="00EE32ED"/>
    <w:rsid w:val="00EF0C42"/>
    <w:rsid w:val="00EF21C7"/>
    <w:rsid w:val="00EF29AA"/>
    <w:rsid w:val="00EF58B4"/>
    <w:rsid w:val="00F0591A"/>
    <w:rsid w:val="00F10098"/>
    <w:rsid w:val="00F1292B"/>
    <w:rsid w:val="00F13DAA"/>
    <w:rsid w:val="00F2050F"/>
    <w:rsid w:val="00F21062"/>
    <w:rsid w:val="00F37103"/>
    <w:rsid w:val="00F37C5E"/>
    <w:rsid w:val="00F5101C"/>
    <w:rsid w:val="00F52042"/>
    <w:rsid w:val="00F5282D"/>
    <w:rsid w:val="00F535EC"/>
    <w:rsid w:val="00F60466"/>
    <w:rsid w:val="00F64BE0"/>
    <w:rsid w:val="00F6682A"/>
    <w:rsid w:val="00F67BB1"/>
    <w:rsid w:val="00F70E38"/>
    <w:rsid w:val="00F76F05"/>
    <w:rsid w:val="00F81F1F"/>
    <w:rsid w:val="00F83014"/>
    <w:rsid w:val="00F91252"/>
    <w:rsid w:val="00F92BA4"/>
    <w:rsid w:val="00F93174"/>
    <w:rsid w:val="00F93581"/>
    <w:rsid w:val="00F9659C"/>
    <w:rsid w:val="00FA6D74"/>
    <w:rsid w:val="00FB1848"/>
    <w:rsid w:val="00FB1D70"/>
    <w:rsid w:val="00FB4A8B"/>
    <w:rsid w:val="00FB4F98"/>
    <w:rsid w:val="00FB7812"/>
    <w:rsid w:val="00FC3712"/>
    <w:rsid w:val="00FC3D13"/>
    <w:rsid w:val="00FC3F7F"/>
    <w:rsid w:val="00FC55BD"/>
    <w:rsid w:val="00FC56D2"/>
    <w:rsid w:val="00FC643D"/>
    <w:rsid w:val="00FD0114"/>
    <w:rsid w:val="00FD0E4D"/>
    <w:rsid w:val="00FD134E"/>
    <w:rsid w:val="00FD3D1C"/>
    <w:rsid w:val="00FD6605"/>
    <w:rsid w:val="00FE1209"/>
    <w:rsid w:val="00FE1563"/>
    <w:rsid w:val="00FF0123"/>
    <w:rsid w:val="00FF11F7"/>
    <w:rsid w:val="00FF3DF7"/>
    <w:rsid w:val="00FF5D77"/>
    <w:rsid w:val="00FF694C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3b5e91,#c6d4e8"/>
    </o:shapedefaults>
    <o:shapelayout v:ext="edit">
      <o:idmap v:ext="edit" data="2"/>
    </o:shapelayout>
  </w:shapeDefaults>
  <w:decimalSymbol w:val="."/>
  <w:listSeparator w:val=","/>
  <w14:docId w14:val="1D9EFA22"/>
  <w15:docId w15:val="{B7EC4181-C2D9-48B5-A257-120BDC4DD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iPriority="99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semiHidden="1" w:unhideWhenUsed="1" w:qFormat="1"/>
    <w:lsdException w:name="Emphasis" w:semiHidden="1" w:uiPriority="99" w:unhideWhenUsed="1" w:qFormat="1"/>
    <w:lsdException w:name="Document Map" w:semiHidden="1" w:uiPriority="99" w:unhideWhenUsed="1"/>
    <w:lsdException w:name="Plain Text" w:semiHidden="1" w:unhideWhenUsed="1"/>
    <w:lsdException w:name="E-mail Signature" w:semiHidden="1" w:uiPriority="99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1"/>
    <w:lsdException w:name="Table Theme" w:semiHidden="1" w:unhideWhenUsed="1"/>
    <w:lsdException w:name="Placeholder Text" w:semiHidden="1" w:uiPriority="99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D63BC8"/>
    <w:pPr>
      <w:spacing w:line="264" w:lineRule="auto"/>
    </w:pPr>
    <w:rPr>
      <w:rFonts w:ascii="맑은 고딕" w:eastAsia="맑은 고딕" w:hAnsi="맑은 고딕"/>
      <w:spacing w:val="4"/>
      <w:sz w:val="17"/>
      <w:szCs w:val="18"/>
    </w:rPr>
  </w:style>
  <w:style w:type="paragraph" w:styleId="1">
    <w:name w:val="heading 1"/>
    <w:basedOn w:val="a2"/>
    <w:next w:val="a2"/>
    <w:uiPriority w:val="9"/>
    <w:qFormat/>
    <w:rsid w:val="00D63BC8"/>
    <w:pPr>
      <w:spacing w:line="240" w:lineRule="auto"/>
      <w:jc w:val="right"/>
      <w:outlineLvl w:val="0"/>
    </w:pPr>
    <w:rPr>
      <w:b/>
      <w:color w:val="365F91" w:themeColor="accent1" w:themeShade="BF"/>
      <w:sz w:val="40"/>
    </w:rPr>
  </w:style>
  <w:style w:type="paragraph" w:styleId="21">
    <w:name w:val="heading 2"/>
    <w:basedOn w:val="a2"/>
    <w:next w:val="a2"/>
    <w:link w:val="2Char"/>
    <w:uiPriority w:val="9"/>
    <w:semiHidden/>
    <w:unhideWhenUsed/>
    <w:qFormat/>
    <w:rsid w:val="00D63BC8"/>
    <w:pPr>
      <w:spacing w:before="20" w:line="240" w:lineRule="auto"/>
      <w:outlineLvl w:val="1"/>
    </w:pPr>
    <w:rPr>
      <w:b/>
      <w:caps/>
      <w:sz w:val="15"/>
      <w:szCs w:val="16"/>
    </w:rPr>
  </w:style>
  <w:style w:type="paragraph" w:styleId="31">
    <w:name w:val="heading 3"/>
    <w:basedOn w:val="a2"/>
    <w:next w:val="a2"/>
    <w:uiPriority w:val="9"/>
    <w:semiHidden/>
    <w:unhideWhenUsed/>
    <w:rsid w:val="00D63BC8"/>
    <w:pPr>
      <w:outlineLvl w:val="2"/>
    </w:pPr>
    <w:rPr>
      <w:i/>
      <w:sz w:val="15"/>
    </w:rPr>
  </w:style>
  <w:style w:type="paragraph" w:styleId="41">
    <w:name w:val="heading 4"/>
    <w:basedOn w:val="a2"/>
    <w:next w:val="a2"/>
    <w:link w:val="4Char"/>
    <w:uiPriority w:val="9"/>
    <w:semiHidden/>
    <w:unhideWhenUsed/>
    <w:qFormat/>
    <w:rsid w:val="00D63BC8"/>
    <w:pPr>
      <w:keepNext/>
      <w:keepLines/>
      <w:spacing w:before="40"/>
      <w:outlineLvl w:val="3"/>
    </w:pPr>
    <w:rPr>
      <w:rFonts w:cstheme="majorBidi"/>
      <w:i/>
      <w:iCs/>
      <w:color w:val="365F91" w:themeColor="accent1" w:themeShade="BF"/>
    </w:rPr>
  </w:style>
  <w:style w:type="paragraph" w:styleId="51">
    <w:name w:val="heading 5"/>
    <w:basedOn w:val="a2"/>
    <w:next w:val="a2"/>
    <w:link w:val="5Char"/>
    <w:uiPriority w:val="9"/>
    <w:semiHidden/>
    <w:unhideWhenUsed/>
    <w:qFormat/>
    <w:rsid w:val="00D63BC8"/>
    <w:pPr>
      <w:keepNext/>
      <w:keepLines/>
      <w:spacing w:before="40"/>
      <w:outlineLvl w:val="4"/>
    </w:pPr>
    <w:rPr>
      <w:rFonts w:cstheme="majorBidi"/>
      <w:color w:val="365F91" w:themeColor="accent1" w:themeShade="BF"/>
    </w:rPr>
  </w:style>
  <w:style w:type="paragraph" w:styleId="6">
    <w:name w:val="heading 6"/>
    <w:basedOn w:val="a2"/>
    <w:next w:val="a2"/>
    <w:link w:val="6Char"/>
    <w:uiPriority w:val="9"/>
    <w:semiHidden/>
    <w:unhideWhenUsed/>
    <w:qFormat/>
    <w:rsid w:val="00D63BC8"/>
    <w:pPr>
      <w:keepNext/>
      <w:keepLines/>
      <w:spacing w:before="40"/>
      <w:outlineLvl w:val="5"/>
    </w:pPr>
    <w:rPr>
      <w:rFonts w:cstheme="majorBidi"/>
      <w:color w:val="243F60" w:themeColor="accent1" w:themeShade="7F"/>
    </w:rPr>
  </w:style>
  <w:style w:type="paragraph" w:styleId="7">
    <w:name w:val="heading 7"/>
    <w:basedOn w:val="a2"/>
    <w:next w:val="a2"/>
    <w:link w:val="7Char"/>
    <w:uiPriority w:val="9"/>
    <w:semiHidden/>
    <w:unhideWhenUsed/>
    <w:qFormat/>
    <w:rsid w:val="00D63BC8"/>
    <w:pPr>
      <w:keepNext/>
      <w:keepLines/>
      <w:spacing w:before="40"/>
      <w:outlineLvl w:val="6"/>
    </w:pPr>
    <w:rPr>
      <w:rFonts w:cstheme="majorBidi"/>
      <w:i/>
      <w:iCs/>
      <w:color w:val="243F60" w:themeColor="accent1" w:themeShade="7F"/>
    </w:rPr>
  </w:style>
  <w:style w:type="paragraph" w:styleId="8">
    <w:name w:val="heading 8"/>
    <w:basedOn w:val="a2"/>
    <w:next w:val="a2"/>
    <w:link w:val="8Char"/>
    <w:uiPriority w:val="9"/>
    <w:semiHidden/>
    <w:unhideWhenUsed/>
    <w:qFormat/>
    <w:rsid w:val="00D63BC8"/>
    <w:pPr>
      <w:keepNext/>
      <w:keepLines/>
      <w:spacing w:before="40"/>
      <w:outlineLvl w:val="7"/>
    </w:pPr>
    <w:rPr>
      <w:rFonts w:cstheme="majorBidi"/>
      <w:color w:val="272727" w:themeColor="text1" w:themeTint="D8"/>
      <w:sz w:val="16"/>
      <w:szCs w:val="21"/>
    </w:rPr>
  </w:style>
  <w:style w:type="paragraph" w:styleId="9">
    <w:name w:val="heading 9"/>
    <w:basedOn w:val="a2"/>
    <w:next w:val="a2"/>
    <w:link w:val="9Char"/>
    <w:uiPriority w:val="9"/>
    <w:semiHidden/>
    <w:unhideWhenUsed/>
    <w:qFormat/>
    <w:rsid w:val="00D63BC8"/>
    <w:pPr>
      <w:keepNext/>
      <w:keepLines/>
      <w:spacing w:before="40"/>
      <w:outlineLvl w:val="8"/>
    </w:pPr>
    <w:rPr>
      <w:rFonts w:cstheme="majorBidi"/>
      <w:i/>
      <w:iCs/>
      <w:color w:val="272727" w:themeColor="text1" w:themeTint="D8"/>
      <w:sz w:val="16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2Char">
    <w:name w:val="제목 2 Char"/>
    <w:basedOn w:val="a3"/>
    <w:link w:val="21"/>
    <w:uiPriority w:val="9"/>
    <w:semiHidden/>
    <w:rsid w:val="00D63BC8"/>
    <w:rPr>
      <w:rFonts w:ascii="맑은 고딕" w:eastAsia="맑은 고딕" w:hAnsi="맑은 고딕"/>
      <w:b/>
      <w:caps/>
      <w:spacing w:val="4"/>
      <w:sz w:val="15"/>
      <w:szCs w:val="16"/>
    </w:rPr>
  </w:style>
  <w:style w:type="paragraph" w:styleId="a6">
    <w:name w:val="Balloon Text"/>
    <w:basedOn w:val="a2"/>
    <w:uiPriority w:val="99"/>
    <w:semiHidden/>
    <w:rsid w:val="00D63BC8"/>
    <w:rPr>
      <w:rFonts w:cs="Tahoma"/>
      <w:sz w:val="16"/>
      <w:szCs w:val="16"/>
    </w:rPr>
  </w:style>
  <w:style w:type="paragraph" w:customStyle="1" w:styleId="a7">
    <w:name w:val="날짜 및 번호"/>
    <w:basedOn w:val="a2"/>
    <w:link w:val="a8"/>
    <w:uiPriority w:val="2"/>
    <w:qFormat/>
    <w:rsid w:val="00D63BC8"/>
    <w:pPr>
      <w:jc w:val="right"/>
    </w:pPr>
    <w:rPr>
      <w:caps/>
      <w:sz w:val="16"/>
      <w:szCs w:val="16"/>
    </w:rPr>
  </w:style>
  <w:style w:type="character" w:customStyle="1" w:styleId="a8">
    <w:name w:val="날짜 및 숫자 문자 문자"/>
    <w:basedOn w:val="a3"/>
    <w:link w:val="a7"/>
    <w:uiPriority w:val="2"/>
    <w:rsid w:val="00D63BC8"/>
    <w:rPr>
      <w:rFonts w:ascii="맑은 고딕" w:eastAsia="맑은 고딕" w:hAnsi="맑은 고딕"/>
      <w:caps/>
      <w:spacing w:val="4"/>
      <w:sz w:val="16"/>
      <w:szCs w:val="16"/>
    </w:rPr>
  </w:style>
  <w:style w:type="character" w:styleId="a9">
    <w:name w:val="annotation reference"/>
    <w:basedOn w:val="a3"/>
    <w:uiPriority w:val="99"/>
    <w:semiHidden/>
    <w:rsid w:val="00D63BC8"/>
    <w:rPr>
      <w:rFonts w:ascii="맑은 고딕" w:eastAsia="맑은 고딕" w:hAnsi="맑은 고딕"/>
      <w:sz w:val="16"/>
      <w:szCs w:val="16"/>
    </w:rPr>
  </w:style>
  <w:style w:type="paragraph" w:styleId="aa">
    <w:name w:val="annotation text"/>
    <w:basedOn w:val="a2"/>
    <w:uiPriority w:val="99"/>
    <w:semiHidden/>
    <w:rsid w:val="00D63BC8"/>
    <w:rPr>
      <w:sz w:val="20"/>
      <w:szCs w:val="20"/>
    </w:rPr>
  </w:style>
  <w:style w:type="paragraph" w:styleId="ab">
    <w:name w:val="annotation subject"/>
    <w:basedOn w:val="aa"/>
    <w:next w:val="aa"/>
    <w:uiPriority w:val="99"/>
    <w:semiHidden/>
    <w:rsid w:val="00D63BC8"/>
    <w:rPr>
      <w:b/>
      <w:bCs/>
    </w:rPr>
  </w:style>
  <w:style w:type="paragraph" w:customStyle="1" w:styleId="ac">
    <w:name w:val="이름"/>
    <w:basedOn w:val="a2"/>
    <w:uiPriority w:val="1"/>
    <w:qFormat/>
    <w:rsid w:val="00D63BC8"/>
    <w:pPr>
      <w:spacing w:line="240" w:lineRule="auto"/>
    </w:pPr>
    <w:rPr>
      <w:b/>
      <w:sz w:val="24"/>
    </w:rPr>
  </w:style>
  <w:style w:type="paragraph" w:customStyle="1" w:styleId="ad">
    <w:name w:val="구호"/>
    <w:basedOn w:val="a2"/>
    <w:qFormat/>
    <w:rsid w:val="00D63BC8"/>
    <w:pPr>
      <w:spacing w:before="60" w:line="240" w:lineRule="auto"/>
    </w:pPr>
    <w:rPr>
      <w:i/>
      <w:sz w:val="15"/>
    </w:rPr>
  </w:style>
  <w:style w:type="paragraph" w:customStyle="1" w:styleId="ae">
    <w:name w:val="금액"/>
    <w:basedOn w:val="a2"/>
    <w:uiPriority w:val="2"/>
    <w:qFormat/>
    <w:rsid w:val="00D63BC8"/>
    <w:pPr>
      <w:jc w:val="right"/>
    </w:pPr>
    <w:rPr>
      <w:szCs w:val="20"/>
    </w:rPr>
  </w:style>
  <w:style w:type="paragraph" w:customStyle="1" w:styleId="af">
    <w:name w:val="감사합니다!"/>
    <w:basedOn w:val="a2"/>
    <w:qFormat/>
    <w:rsid w:val="00D63BC8"/>
    <w:pPr>
      <w:jc w:val="center"/>
    </w:pPr>
    <w:rPr>
      <w:b/>
      <w:caps/>
      <w:sz w:val="19"/>
    </w:rPr>
  </w:style>
  <w:style w:type="paragraph" w:customStyle="1" w:styleId="af0">
    <w:name w:val="열 머리글"/>
    <w:basedOn w:val="a2"/>
    <w:uiPriority w:val="2"/>
    <w:qFormat/>
    <w:rsid w:val="00D63BC8"/>
    <w:pPr>
      <w:jc w:val="center"/>
    </w:pPr>
    <w:rPr>
      <w:b/>
      <w:caps/>
      <w:sz w:val="15"/>
    </w:rPr>
  </w:style>
  <w:style w:type="paragraph" w:customStyle="1" w:styleId="af1">
    <w:name w:val="가운데"/>
    <w:basedOn w:val="a2"/>
    <w:uiPriority w:val="2"/>
    <w:qFormat/>
    <w:rsid w:val="00D63BC8"/>
    <w:pPr>
      <w:spacing w:line="240" w:lineRule="auto"/>
      <w:jc w:val="center"/>
    </w:pPr>
  </w:style>
  <w:style w:type="paragraph" w:customStyle="1" w:styleId="af2">
    <w:name w:val="레이블"/>
    <w:basedOn w:val="21"/>
    <w:uiPriority w:val="3"/>
    <w:qFormat/>
    <w:rsid w:val="00D63BC8"/>
    <w:pPr>
      <w:jc w:val="right"/>
    </w:pPr>
  </w:style>
  <w:style w:type="paragraph" w:customStyle="1" w:styleId="af3">
    <w:name w:val="만료 날짜"/>
    <w:basedOn w:val="a7"/>
    <w:link w:val="af4"/>
    <w:uiPriority w:val="2"/>
    <w:qFormat/>
    <w:rsid w:val="00D63BC8"/>
    <w:rPr>
      <w:b/>
    </w:rPr>
  </w:style>
  <w:style w:type="character" w:customStyle="1" w:styleId="af4">
    <w:name w:val="만기 날짜 문자 문자"/>
    <w:basedOn w:val="a8"/>
    <w:link w:val="af3"/>
    <w:uiPriority w:val="2"/>
    <w:rsid w:val="00D63BC8"/>
    <w:rPr>
      <w:rFonts w:ascii="맑은 고딕" w:eastAsia="맑은 고딕" w:hAnsi="맑은 고딕"/>
      <w:b/>
      <w:caps/>
      <w:spacing w:val="4"/>
      <w:sz w:val="16"/>
      <w:szCs w:val="16"/>
    </w:rPr>
  </w:style>
  <w:style w:type="paragraph" w:customStyle="1" w:styleId="af5">
    <w:name w:val="소형"/>
    <w:basedOn w:val="a2"/>
    <w:link w:val="af6"/>
    <w:qFormat/>
    <w:rsid w:val="00D63BC8"/>
    <w:pPr>
      <w:tabs>
        <w:tab w:val="right" w:leader="underscore" w:pos="10080"/>
      </w:tabs>
    </w:pPr>
    <w:rPr>
      <w:sz w:val="15"/>
    </w:rPr>
  </w:style>
  <w:style w:type="character" w:customStyle="1" w:styleId="af6">
    <w:name w:val="소형 문자"/>
    <w:basedOn w:val="a3"/>
    <w:link w:val="af5"/>
    <w:rsid w:val="00D63BC8"/>
    <w:rPr>
      <w:rFonts w:ascii="맑은 고딕" w:eastAsia="맑은 고딕" w:hAnsi="맑은 고딕"/>
      <w:spacing w:val="4"/>
      <w:sz w:val="15"/>
      <w:szCs w:val="18"/>
    </w:rPr>
  </w:style>
  <w:style w:type="character" w:styleId="af7">
    <w:name w:val="Placeholder Text"/>
    <w:basedOn w:val="a3"/>
    <w:uiPriority w:val="99"/>
    <w:semiHidden/>
    <w:rsid w:val="00D63BC8"/>
    <w:rPr>
      <w:rFonts w:ascii="맑은 고딕" w:eastAsia="맑은 고딕" w:hAnsi="맑은 고딕"/>
      <w:color w:val="808080"/>
    </w:rPr>
  </w:style>
  <w:style w:type="paragraph" w:styleId="af8">
    <w:name w:val="header"/>
    <w:basedOn w:val="a2"/>
    <w:link w:val="Char"/>
    <w:uiPriority w:val="99"/>
    <w:unhideWhenUsed/>
    <w:rsid w:val="00D63BC8"/>
    <w:pPr>
      <w:tabs>
        <w:tab w:val="center" w:pos="4513"/>
        <w:tab w:val="right" w:pos="9026"/>
      </w:tabs>
      <w:spacing w:line="240" w:lineRule="auto"/>
    </w:pPr>
  </w:style>
  <w:style w:type="character" w:customStyle="1" w:styleId="Char">
    <w:name w:val="머리글 Char"/>
    <w:basedOn w:val="a3"/>
    <w:link w:val="af8"/>
    <w:uiPriority w:val="99"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9">
    <w:name w:val="footer"/>
    <w:basedOn w:val="a2"/>
    <w:link w:val="Char0"/>
    <w:uiPriority w:val="99"/>
    <w:unhideWhenUsed/>
    <w:rsid w:val="00D63BC8"/>
    <w:pPr>
      <w:tabs>
        <w:tab w:val="center" w:pos="4513"/>
        <w:tab w:val="right" w:pos="9026"/>
      </w:tabs>
      <w:spacing w:line="240" w:lineRule="auto"/>
    </w:pPr>
  </w:style>
  <w:style w:type="character" w:customStyle="1" w:styleId="Char0">
    <w:name w:val="바닥글 Char"/>
    <w:basedOn w:val="a3"/>
    <w:link w:val="af9"/>
    <w:uiPriority w:val="99"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a">
    <w:name w:val="Block Text"/>
    <w:basedOn w:val="a2"/>
    <w:uiPriority w:val="99"/>
    <w:semiHidden/>
    <w:unhideWhenUsed/>
    <w:rsid w:val="00D63BC8"/>
    <w:pPr>
      <w:pBdr>
        <w:top w:val="single" w:sz="2" w:space="10" w:color="365F91" w:themeColor="accent1" w:themeShade="BF"/>
        <w:left w:val="single" w:sz="2" w:space="10" w:color="365F91" w:themeColor="accent1" w:themeShade="BF"/>
        <w:bottom w:val="single" w:sz="2" w:space="10" w:color="365F91" w:themeColor="accent1" w:themeShade="BF"/>
        <w:right w:val="single" w:sz="2" w:space="10" w:color="365F91" w:themeColor="accent1" w:themeShade="BF"/>
      </w:pBdr>
      <w:ind w:left="1152" w:right="1152"/>
    </w:pPr>
    <w:rPr>
      <w:rFonts w:cstheme="minorBidi"/>
      <w:i/>
      <w:iCs/>
      <w:color w:val="365F91" w:themeColor="accent1" w:themeShade="BF"/>
    </w:rPr>
  </w:style>
  <w:style w:type="character" w:customStyle="1" w:styleId="4Char">
    <w:name w:val="제목 4 Char"/>
    <w:basedOn w:val="a3"/>
    <w:link w:val="41"/>
    <w:uiPriority w:val="9"/>
    <w:semiHidden/>
    <w:rsid w:val="00D63BC8"/>
    <w:rPr>
      <w:rFonts w:ascii="맑은 고딕" w:eastAsia="맑은 고딕" w:hAnsi="맑은 고딕" w:cstheme="majorBidi"/>
      <w:i/>
      <w:iCs/>
      <w:color w:val="365F91" w:themeColor="accent1" w:themeShade="BF"/>
      <w:spacing w:val="4"/>
      <w:sz w:val="17"/>
      <w:szCs w:val="18"/>
    </w:rPr>
  </w:style>
  <w:style w:type="character" w:customStyle="1" w:styleId="5Char">
    <w:name w:val="제목 5 Char"/>
    <w:basedOn w:val="a3"/>
    <w:link w:val="51"/>
    <w:uiPriority w:val="9"/>
    <w:semiHidden/>
    <w:rsid w:val="00D63BC8"/>
    <w:rPr>
      <w:rFonts w:ascii="맑은 고딕" w:eastAsia="맑은 고딕" w:hAnsi="맑은 고딕" w:cstheme="majorBidi"/>
      <w:color w:val="365F91" w:themeColor="accent1" w:themeShade="BF"/>
      <w:spacing w:val="4"/>
      <w:sz w:val="17"/>
      <w:szCs w:val="18"/>
    </w:rPr>
  </w:style>
  <w:style w:type="character" w:customStyle="1" w:styleId="6Char">
    <w:name w:val="제목 6 Char"/>
    <w:basedOn w:val="a3"/>
    <w:link w:val="6"/>
    <w:uiPriority w:val="9"/>
    <w:semiHidden/>
    <w:rsid w:val="00D63BC8"/>
    <w:rPr>
      <w:rFonts w:ascii="맑은 고딕" w:eastAsia="맑은 고딕" w:hAnsi="맑은 고딕" w:cstheme="majorBidi"/>
      <w:color w:val="243F60" w:themeColor="accent1" w:themeShade="7F"/>
      <w:spacing w:val="4"/>
      <w:sz w:val="17"/>
      <w:szCs w:val="18"/>
    </w:rPr>
  </w:style>
  <w:style w:type="character" w:customStyle="1" w:styleId="7Char">
    <w:name w:val="제목 7 Char"/>
    <w:basedOn w:val="a3"/>
    <w:link w:val="7"/>
    <w:uiPriority w:val="9"/>
    <w:semiHidden/>
    <w:rsid w:val="00D63BC8"/>
    <w:rPr>
      <w:rFonts w:ascii="맑은 고딕" w:eastAsia="맑은 고딕" w:hAnsi="맑은 고딕" w:cstheme="majorBidi"/>
      <w:i/>
      <w:iCs/>
      <w:color w:val="243F60" w:themeColor="accent1" w:themeShade="7F"/>
      <w:spacing w:val="4"/>
      <w:sz w:val="17"/>
      <w:szCs w:val="18"/>
    </w:rPr>
  </w:style>
  <w:style w:type="character" w:customStyle="1" w:styleId="8Char">
    <w:name w:val="제목 8 Char"/>
    <w:basedOn w:val="a3"/>
    <w:link w:val="8"/>
    <w:uiPriority w:val="9"/>
    <w:semiHidden/>
    <w:rsid w:val="00D63BC8"/>
    <w:rPr>
      <w:rFonts w:ascii="맑은 고딕" w:eastAsia="맑은 고딕" w:hAnsi="맑은 고딕" w:cstheme="majorBidi"/>
      <w:color w:val="272727" w:themeColor="text1" w:themeTint="D8"/>
      <w:spacing w:val="4"/>
      <w:sz w:val="16"/>
      <w:szCs w:val="21"/>
    </w:rPr>
  </w:style>
  <w:style w:type="character" w:customStyle="1" w:styleId="9Char">
    <w:name w:val="제목 9 Char"/>
    <w:basedOn w:val="a3"/>
    <w:link w:val="9"/>
    <w:uiPriority w:val="9"/>
    <w:semiHidden/>
    <w:rsid w:val="00D63BC8"/>
    <w:rPr>
      <w:rFonts w:ascii="맑은 고딕" w:eastAsia="맑은 고딕" w:hAnsi="맑은 고딕" w:cstheme="majorBidi"/>
      <w:i/>
      <w:iCs/>
      <w:color w:val="272727" w:themeColor="text1" w:themeTint="D8"/>
      <w:spacing w:val="4"/>
      <w:sz w:val="16"/>
      <w:szCs w:val="21"/>
    </w:rPr>
  </w:style>
  <w:style w:type="character" w:styleId="afb">
    <w:name w:val="Hyperlink"/>
    <w:basedOn w:val="a3"/>
    <w:uiPriority w:val="99"/>
    <w:unhideWhenUsed/>
    <w:rsid w:val="00D63BC8"/>
    <w:rPr>
      <w:rFonts w:ascii="맑은 고딕" w:eastAsia="맑은 고딕" w:hAnsi="맑은 고딕"/>
      <w:color w:val="17365D" w:themeColor="text2" w:themeShade="BF"/>
      <w:u w:val="single"/>
    </w:rPr>
  </w:style>
  <w:style w:type="character" w:styleId="afc">
    <w:name w:val="Intense Emphasis"/>
    <w:basedOn w:val="a3"/>
    <w:uiPriority w:val="21"/>
    <w:semiHidden/>
    <w:unhideWhenUsed/>
    <w:qFormat/>
    <w:rsid w:val="00D63BC8"/>
    <w:rPr>
      <w:rFonts w:ascii="맑은 고딕" w:eastAsia="맑은 고딕" w:hAnsi="맑은 고딕"/>
      <w:i/>
      <w:iCs/>
      <w:color w:val="365F91" w:themeColor="accent1" w:themeShade="BF"/>
    </w:rPr>
  </w:style>
  <w:style w:type="paragraph" w:styleId="afd">
    <w:name w:val="Intense Quote"/>
    <w:basedOn w:val="a2"/>
    <w:next w:val="a2"/>
    <w:link w:val="Char1"/>
    <w:uiPriority w:val="30"/>
    <w:semiHidden/>
    <w:unhideWhenUsed/>
    <w:qFormat/>
    <w:rsid w:val="00D63BC8"/>
    <w:pPr>
      <w:pBdr>
        <w:top w:val="single" w:sz="4" w:space="10" w:color="1F497D" w:themeColor="text2"/>
        <w:bottom w:val="single" w:sz="4" w:space="10" w:color="1F497D" w:themeColor="text2"/>
      </w:pBdr>
      <w:spacing w:before="360" w:after="360"/>
      <w:ind w:left="864" w:right="864"/>
      <w:jc w:val="center"/>
    </w:pPr>
    <w:rPr>
      <w:i/>
      <w:iCs/>
      <w:color w:val="1F497D" w:themeColor="text2"/>
    </w:rPr>
  </w:style>
  <w:style w:type="character" w:customStyle="1" w:styleId="Char1">
    <w:name w:val="강한 인용 Char"/>
    <w:basedOn w:val="a3"/>
    <w:link w:val="afd"/>
    <w:uiPriority w:val="30"/>
    <w:semiHidden/>
    <w:rsid w:val="00D63BC8"/>
    <w:rPr>
      <w:rFonts w:ascii="맑은 고딕" w:eastAsia="맑은 고딕" w:hAnsi="맑은 고딕"/>
      <w:i/>
      <w:iCs/>
      <w:color w:val="1F497D" w:themeColor="text2"/>
      <w:spacing w:val="4"/>
      <w:sz w:val="17"/>
      <w:szCs w:val="18"/>
    </w:rPr>
  </w:style>
  <w:style w:type="character" w:customStyle="1" w:styleId="afe">
    <w:name w:val="해결되지 않은 멘션"/>
    <w:basedOn w:val="a3"/>
    <w:uiPriority w:val="99"/>
    <w:semiHidden/>
    <w:unhideWhenUsed/>
    <w:rsid w:val="00D63BC8"/>
    <w:rPr>
      <w:rFonts w:ascii="맑은 고딕" w:eastAsia="맑은 고딕" w:hAnsi="맑은 고딕"/>
      <w:color w:val="595959" w:themeColor="text1" w:themeTint="A6"/>
      <w:shd w:val="clear" w:color="auto" w:fill="E6E6E6"/>
    </w:rPr>
  </w:style>
  <w:style w:type="character" w:styleId="aff">
    <w:name w:val="Emphasis"/>
    <w:basedOn w:val="a3"/>
    <w:uiPriority w:val="99"/>
    <w:unhideWhenUsed/>
    <w:qFormat/>
    <w:rsid w:val="00D63BC8"/>
    <w:rPr>
      <w:rFonts w:ascii="맑은 고딕" w:eastAsia="맑은 고딕" w:hAnsi="맑은 고딕"/>
      <w:iCs/>
      <w:color w:val="595959" w:themeColor="text1" w:themeTint="A6"/>
    </w:rPr>
  </w:style>
  <w:style w:type="numbering" w:styleId="111111">
    <w:name w:val="Outline List 2"/>
    <w:basedOn w:val="a5"/>
    <w:semiHidden/>
    <w:unhideWhenUsed/>
    <w:rsid w:val="00D63BC8"/>
    <w:pPr>
      <w:numPr>
        <w:numId w:val="13"/>
      </w:numPr>
    </w:pPr>
  </w:style>
  <w:style w:type="numbering" w:styleId="1ai">
    <w:name w:val="Outline List 1"/>
    <w:basedOn w:val="a5"/>
    <w:semiHidden/>
    <w:unhideWhenUsed/>
    <w:rsid w:val="00D63BC8"/>
    <w:pPr>
      <w:numPr>
        <w:numId w:val="14"/>
      </w:numPr>
    </w:pPr>
  </w:style>
  <w:style w:type="numbering" w:styleId="a1">
    <w:name w:val="Outline List 3"/>
    <w:basedOn w:val="a5"/>
    <w:semiHidden/>
    <w:unhideWhenUsed/>
    <w:rsid w:val="00D63BC8"/>
    <w:pPr>
      <w:numPr>
        <w:numId w:val="15"/>
      </w:numPr>
    </w:pPr>
  </w:style>
  <w:style w:type="paragraph" w:styleId="aff0">
    <w:name w:val="Bibliography"/>
    <w:basedOn w:val="a2"/>
    <w:next w:val="a2"/>
    <w:uiPriority w:val="37"/>
    <w:semiHidden/>
    <w:unhideWhenUsed/>
    <w:rsid w:val="00D63BC8"/>
  </w:style>
  <w:style w:type="paragraph" w:styleId="aff1">
    <w:name w:val="Body Text"/>
    <w:basedOn w:val="a2"/>
    <w:link w:val="Char2"/>
    <w:uiPriority w:val="99"/>
    <w:semiHidden/>
    <w:unhideWhenUsed/>
    <w:rsid w:val="00D63BC8"/>
    <w:pPr>
      <w:spacing w:after="120"/>
    </w:pPr>
  </w:style>
  <w:style w:type="character" w:customStyle="1" w:styleId="Char2">
    <w:name w:val="본문 Char"/>
    <w:basedOn w:val="a3"/>
    <w:link w:val="aff1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22">
    <w:name w:val="Body Text 2"/>
    <w:basedOn w:val="a2"/>
    <w:link w:val="2Char0"/>
    <w:uiPriority w:val="99"/>
    <w:semiHidden/>
    <w:unhideWhenUsed/>
    <w:rsid w:val="00D63BC8"/>
    <w:pPr>
      <w:spacing w:after="120" w:line="480" w:lineRule="auto"/>
    </w:pPr>
  </w:style>
  <w:style w:type="character" w:customStyle="1" w:styleId="2Char0">
    <w:name w:val="본문 2 Char"/>
    <w:basedOn w:val="a3"/>
    <w:link w:val="22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32">
    <w:name w:val="Body Text 3"/>
    <w:basedOn w:val="a2"/>
    <w:link w:val="3Char"/>
    <w:uiPriority w:val="99"/>
    <w:semiHidden/>
    <w:unhideWhenUsed/>
    <w:rsid w:val="00D63BC8"/>
    <w:pPr>
      <w:spacing w:after="120"/>
    </w:pPr>
    <w:rPr>
      <w:sz w:val="16"/>
      <w:szCs w:val="16"/>
    </w:rPr>
  </w:style>
  <w:style w:type="character" w:customStyle="1" w:styleId="3Char">
    <w:name w:val="본문 3 Char"/>
    <w:basedOn w:val="a3"/>
    <w:link w:val="32"/>
    <w:uiPriority w:val="99"/>
    <w:semiHidden/>
    <w:rsid w:val="00D63BC8"/>
    <w:rPr>
      <w:rFonts w:ascii="맑은 고딕" w:eastAsia="맑은 고딕" w:hAnsi="맑은 고딕"/>
      <w:spacing w:val="4"/>
      <w:sz w:val="16"/>
      <w:szCs w:val="16"/>
    </w:rPr>
  </w:style>
  <w:style w:type="paragraph" w:styleId="aff2">
    <w:name w:val="Body Text First Indent"/>
    <w:basedOn w:val="aff1"/>
    <w:link w:val="Char3"/>
    <w:uiPriority w:val="99"/>
    <w:semiHidden/>
    <w:unhideWhenUsed/>
    <w:rsid w:val="00D63BC8"/>
    <w:pPr>
      <w:spacing w:after="0"/>
      <w:ind w:firstLine="360"/>
    </w:pPr>
  </w:style>
  <w:style w:type="character" w:customStyle="1" w:styleId="Char3">
    <w:name w:val="본문 첫 줄 들여쓰기 Char"/>
    <w:basedOn w:val="Char2"/>
    <w:link w:val="aff2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f3">
    <w:name w:val="Body Text Indent"/>
    <w:basedOn w:val="a2"/>
    <w:link w:val="Char4"/>
    <w:uiPriority w:val="99"/>
    <w:semiHidden/>
    <w:unhideWhenUsed/>
    <w:rsid w:val="00D63BC8"/>
    <w:pPr>
      <w:spacing w:after="120"/>
      <w:ind w:left="360"/>
    </w:pPr>
  </w:style>
  <w:style w:type="character" w:customStyle="1" w:styleId="Char4">
    <w:name w:val="본문 들여쓰기 Char"/>
    <w:basedOn w:val="a3"/>
    <w:link w:val="aff3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23">
    <w:name w:val="Body Text First Indent 2"/>
    <w:basedOn w:val="aff3"/>
    <w:link w:val="2Char1"/>
    <w:uiPriority w:val="99"/>
    <w:semiHidden/>
    <w:unhideWhenUsed/>
    <w:rsid w:val="00D63BC8"/>
    <w:pPr>
      <w:spacing w:after="0"/>
      <w:ind w:firstLine="360"/>
    </w:pPr>
  </w:style>
  <w:style w:type="character" w:customStyle="1" w:styleId="2Char1">
    <w:name w:val="본문 첫 줄 들여쓰기 2 Char"/>
    <w:basedOn w:val="Char4"/>
    <w:link w:val="23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24">
    <w:name w:val="Body Text Indent 2"/>
    <w:basedOn w:val="a2"/>
    <w:link w:val="2Char2"/>
    <w:uiPriority w:val="99"/>
    <w:semiHidden/>
    <w:unhideWhenUsed/>
    <w:rsid w:val="00D63BC8"/>
    <w:pPr>
      <w:spacing w:after="120" w:line="480" w:lineRule="auto"/>
      <w:ind w:left="360"/>
    </w:pPr>
  </w:style>
  <w:style w:type="character" w:customStyle="1" w:styleId="2Char2">
    <w:name w:val="본문 들여쓰기 2 Char"/>
    <w:basedOn w:val="a3"/>
    <w:link w:val="24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33">
    <w:name w:val="Body Text Indent 3"/>
    <w:basedOn w:val="a2"/>
    <w:link w:val="3Char0"/>
    <w:uiPriority w:val="99"/>
    <w:semiHidden/>
    <w:unhideWhenUsed/>
    <w:rsid w:val="00D63BC8"/>
    <w:pPr>
      <w:spacing w:after="120"/>
      <w:ind w:left="360"/>
    </w:pPr>
    <w:rPr>
      <w:sz w:val="16"/>
      <w:szCs w:val="16"/>
    </w:rPr>
  </w:style>
  <w:style w:type="character" w:customStyle="1" w:styleId="3Char0">
    <w:name w:val="본문 들여쓰기 3 Char"/>
    <w:basedOn w:val="a3"/>
    <w:link w:val="33"/>
    <w:uiPriority w:val="99"/>
    <w:semiHidden/>
    <w:rsid w:val="00D63BC8"/>
    <w:rPr>
      <w:rFonts w:ascii="맑은 고딕" w:eastAsia="맑은 고딕" w:hAnsi="맑은 고딕"/>
      <w:spacing w:val="4"/>
      <w:sz w:val="16"/>
      <w:szCs w:val="16"/>
    </w:rPr>
  </w:style>
  <w:style w:type="character" w:styleId="aff4">
    <w:name w:val="Book Title"/>
    <w:basedOn w:val="a3"/>
    <w:uiPriority w:val="33"/>
    <w:semiHidden/>
    <w:unhideWhenUsed/>
    <w:qFormat/>
    <w:rsid w:val="00D63BC8"/>
    <w:rPr>
      <w:rFonts w:ascii="맑은 고딕" w:eastAsia="맑은 고딕" w:hAnsi="맑은 고딕"/>
      <w:b/>
      <w:bCs/>
      <w:i/>
      <w:iCs/>
      <w:spacing w:val="5"/>
    </w:rPr>
  </w:style>
  <w:style w:type="paragraph" w:styleId="aff5">
    <w:name w:val="caption"/>
    <w:basedOn w:val="a2"/>
    <w:next w:val="a2"/>
    <w:uiPriority w:val="99"/>
    <w:semiHidden/>
    <w:unhideWhenUsed/>
    <w:qFormat/>
    <w:rsid w:val="00D63BC8"/>
    <w:pPr>
      <w:spacing w:after="200" w:line="240" w:lineRule="auto"/>
    </w:pPr>
    <w:rPr>
      <w:i/>
      <w:iCs/>
      <w:color w:val="1F497D" w:themeColor="text2"/>
      <w:sz w:val="18"/>
    </w:rPr>
  </w:style>
  <w:style w:type="paragraph" w:styleId="aff6">
    <w:name w:val="Closing"/>
    <w:basedOn w:val="a2"/>
    <w:link w:val="Char5"/>
    <w:uiPriority w:val="99"/>
    <w:semiHidden/>
    <w:unhideWhenUsed/>
    <w:rsid w:val="00D63BC8"/>
    <w:pPr>
      <w:spacing w:line="240" w:lineRule="auto"/>
      <w:ind w:left="4320"/>
    </w:pPr>
  </w:style>
  <w:style w:type="character" w:customStyle="1" w:styleId="Char5">
    <w:name w:val="맺음말 Char"/>
    <w:basedOn w:val="a3"/>
    <w:link w:val="aff6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table" w:styleId="aff7">
    <w:name w:val="Colorful Grid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a">
    <w:name w:val="Dark List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paragraph" w:styleId="affb">
    <w:name w:val="Date"/>
    <w:basedOn w:val="a2"/>
    <w:next w:val="a2"/>
    <w:link w:val="Char6"/>
    <w:uiPriority w:val="99"/>
    <w:semiHidden/>
    <w:unhideWhenUsed/>
    <w:rsid w:val="00D63BC8"/>
  </w:style>
  <w:style w:type="character" w:customStyle="1" w:styleId="Char6">
    <w:name w:val="날짜 Char"/>
    <w:basedOn w:val="a3"/>
    <w:link w:val="affb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fc">
    <w:name w:val="Document Map"/>
    <w:basedOn w:val="a2"/>
    <w:link w:val="Char7"/>
    <w:uiPriority w:val="99"/>
    <w:semiHidden/>
    <w:unhideWhenUsed/>
    <w:rsid w:val="00D63BC8"/>
    <w:pPr>
      <w:spacing w:line="240" w:lineRule="auto"/>
    </w:pPr>
    <w:rPr>
      <w:rFonts w:cs="Segoe UI"/>
      <w:sz w:val="16"/>
      <w:szCs w:val="16"/>
    </w:rPr>
  </w:style>
  <w:style w:type="character" w:customStyle="1" w:styleId="Char7">
    <w:name w:val="문서 구조 Char"/>
    <w:basedOn w:val="a3"/>
    <w:link w:val="affc"/>
    <w:uiPriority w:val="99"/>
    <w:semiHidden/>
    <w:rsid w:val="00D63BC8"/>
    <w:rPr>
      <w:rFonts w:ascii="맑은 고딕" w:eastAsia="맑은 고딕" w:hAnsi="맑은 고딕" w:cs="Segoe UI"/>
      <w:spacing w:val="4"/>
      <w:sz w:val="16"/>
      <w:szCs w:val="16"/>
    </w:rPr>
  </w:style>
  <w:style w:type="paragraph" w:styleId="affd">
    <w:name w:val="E-mail Signature"/>
    <w:basedOn w:val="a2"/>
    <w:link w:val="Char8"/>
    <w:uiPriority w:val="99"/>
    <w:semiHidden/>
    <w:unhideWhenUsed/>
    <w:rsid w:val="00D63BC8"/>
    <w:pPr>
      <w:spacing w:line="240" w:lineRule="auto"/>
    </w:pPr>
  </w:style>
  <w:style w:type="character" w:customStyle="1" w:styleId="Char8">
    <w:name w:val="전자 메일 서명 Char"/>
    <w:basedOn w:val="a3"/>
    <w:link w:val="affd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character" w:styleId="affe">
    <w:name w:val="endnote reference"/>
    <w:basedOn w:val="a3"/>
    <w:uiPriority w:val="99"/>
    <w:semiHidden/>
    <w:unhideWhenUsed/>
    <w:rsid w:val="00D63BC8"/>
    <w:rPr>
      <w:rFonts w:ascii="맑은 고딕" w:eastAsia="맑은 고딕" w:hAnsi="맑은 고딕"/>
      <w:vertAlign w:val="superscript"/>
    </w:rPr>
  </w:style>
  <w:style w:type="paragraph" w:styleId="afff">
    <w:name w:val="endnote text"/>
    <w:basedOn w:val="a2"/>
    <w:link w:val="Char9"/>
    <w:uiPriority w:val="99"/>
    <w:semiHidden/>
    <w:unhideWhenUsed/>
    <w:rsid w:val="00D63BC8"/>
    <w:pPr>
      <w:spacing w:line="240" w:lineRule="auto"/>
    </w:pPr>
    <w:rPr>
      <w:sz w:val="20"/>
      <w:szCs w:val="20"/>
    </w:rPr>
  </w:style>
  <w:style w:type="character" w:customStyle="1" w:styleId="Char9">
    <w:name w:val="미주 텍스트 Char"/>
    <w:basedOn w:val="a3"/>
    <w:link w:val="afff"/>
    <w:uiPriority w:val="99"/>
    <w:semiHidden/>
    <w:rsid w:val="00D63BC8"/>
    <w:rPr>
      <w:rFonts w:ascii="맑은 고딕" w:eastAsia="맑은 고딕" w:hAnsi="맑은 고딕"/>
      <w:spacing w:val="4"/>
    </w:rPr>
  </w:style>
  <w:style w:type="paragraph" w:styleId="afff0">
    <w:name w:val="envelope address"/>
    <w:basedOn w:val="a2"/>
    <w:uiPriority w:val="99"/>
    <w:semiHidden/>
    <w:unhideWhenUsed/>
    <w:rsid w:val="00D63BC8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f1">
    <w:name w:val="envelope return"/>
    <w:basedOn w:val="a2"/>
    <w:uiPriority w:val="99"/>
    <w:semiHidden/>
    <w:unhideWhenUsed/>
    <w:rsid w:val="00D63BC8"/>
    <w:pPr>
      <w:spacing w:line="240" w:lineRule="auto"/>
    </w:pPr>
    <w:rPr>
      <w:rFonts w:cstheme="majorBidi"/>
      <w:sz w:val="20"/>
      <w:szCs w:val="20"/>
    </w:rPr>
  </w:style>
  <w:style w:type="character" w:styleId="afff2">
    <w:name w:val="FollowedHyperlink"/>
    <w:basedOn w:val="a3"/>
    <w:uiPriority w:val="99"/>
    <w:semiHidden/>
    <w:unhideWhenUsed/>
    <w:rsid w:val="00D63BC8"/>
    <w:rPr>
      <w:rFonts w:ascii="맑은 고딕" w:eastAsia="맑은 고딕" w:hAnsi="맑은 고딕"/>
      <w:color w:val="800080" w:themeColor="followedHyperlink"/>
      <w:u w:val="single"/>
    </w:rPr>
  </w:style>
  <w:style w:type="character" w:styleId="afff3">
    <w:name w:val="footnote reference"/>
    <w:basedOn w:val="a3"/>
    <w:semiHidden/>
    <w:unhideWhenUsed/>
    <w:rsid w:val="00D63BC8"/>
    <w:rPr>
      <w:rFonts w:ascii="맑은 고딕" w:eastAsia="맑은 고딕" w:hAnsi="맑은 고딕"/>
      <w:vertAlign w:val="superscript"/>
    </w:rPr>
  </w:style>
  <w:style w:type="paragraph" w:styleId="afff4">
    <w:name w:val="footnote text"/>
    <w:basedOn w:val="a2"/>
    <w:link w:val="Chara"/>
    <w:semiHidden/>
    <w:unhideWhenUsed/>
    <w:rsid w:val="00D63BC8"/>
    <w:pPr>
      <w:spacing w:line="240" w:lineRule="auto"/>
    </w:pPr>
    <w:rPr>
      <w:sz w:val="20"/>
      <w:szCs w:val="20"/>
    </w:rPr>
  </w:style>
  <w:style w:type="character" w:customStyle="1" w:styleId="Chara">
    <w:name w:val="각주 텍스트 Char"/>
    <w:basedOn w:val="a3"/>
    <w:link w:val="afff4"/>
    <w:semiHidden/>
    <w:rsid w:val="00D63BC8"/>
    <w:rPr>
      <w:rFonts w:ascii="맑은 고딕" w:eastAsia="맑은 고딕" w:hAnsi="맑은 고딕"/>
      <w:spacing w:val="4"/>
    </w:rPr>
  </w:style>
  <w:style w:type="table" w:styleId="10">
    <w:name w:val="Grid Table 1 Light"/>
    <w:basedOn w:val="a4"/>
    <w:uiPriority w:val="46"/>
    <w:rsid w:val="00D63BC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4"/>
    <w:uiPriority w:val="46"/>
    <w:rsid w:val="00D63BC8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4"/>
    <w:uiPriority w:val="46"/>
    <w:rsid w:val="00D63BC8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4"/>
    <w:uiPriority w:val="46"/>
    <w:rsid w:val="00D63BC8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4"/>
    <w:uiPriority w:val="46"/>
    <w:rsid w:val="00D63BC8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4"/>
    <w:uiPriority w:val="46"/>
    <w:rsid w:val="00D63BC8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4"/>
    <w:uiPriority w:val="46"/>
    <w:rsid w:val="00D63BC8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5">
    <w:name w:val="Grid Table 2"/>
    <w:basedOn w:val="a4"/>
    <w:uiPriority w:val="47"/>
    <w:rsid w:val="00D63BC8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4"/>
    <w:uiPriority w:val="47"/>
    <w:rsid w:val="00D63BC8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2-2">
    <w:name w:val="Grid Table 2 Accent 2"/>
    <w:basedOn w:val="a4"/>
    <w:uiPriority w:val="47"/>
    <w:rsid w:val="00D63BC8"/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2-3">
    <w:name w:val="Grid Table 2 Accent 3"/>
    <w:basedOn w:val="a4"/>
    <w:uiPriority w:val="47"/>
    <w:rsid w:val="00D63BC8"/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2-4">
    <w:name w:val="Grid Table 2 Accent 4"/>
    <w:basedOn w:val="a4"/>
    <w:uiPriority w:val="47"/>
    <w:rsid w:val="00D63BC8"/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2-5">
    <w:name w:val="Grid Table 2 Accent 5"/>
    <w:basedOn w:val="a4"/>
    <w:uiPriority w:val="47"/>
    <w:rsid w:val="00D63BC8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2-6">
    <w:name w:val="Grid Table 2 Accent 6"/>
    <w:basedOn w:val="a4"/>
    <w:uiPriority w:val="47"/>
    <w:rsid w:val="00D63BC8"/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34">
    <w:name w:val="Grid Table 3"/>
    <w:basedOn w:val="a4"/>
    <w:uiPriority w:val="48"/>
    <w:rsid w:val="00D63BC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4"/>
    <w:uiPriority w:val="48"/>
    <w:rsid w:val="00D63BC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2">
    <w:name w:val="Grid Table 3 Accent 2"/>
    <w:basedOn w:val="a4"/>
    <w:uiPriority w:val="48"/>
    <w:rsid w:val="00D63BC8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3-3">
    <w:name w:val="Grid Table 3 Accent 3"/>
    <w:basedOn w:val="a4"/>
    <w:uiPriority w:val="48"/>
    <w:rsid w:val="00D63BC8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3-4">
    <w:name w:val="Grid Table 3 Accent 4"/>
    <w:basedOn w:val="a4"/>
    <w:uiPriority w:val="48"/>
    <w:rsid w:val="00D63BC8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3-5">
    <w:name w:val="Grid Table 3 Accent 5"/>
    <w:basedOn w:val="a4"/>
    <w:uiPriority w:val="48"/>
    <w:rsid w:val="00D63BC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3-6">
    <w:name w:val="Grid Table 3 Accent 6"/>
    <w:basedOn w:val="a4"/>
    <w:uiPriority w:val="48"/>
    <w:rsid w:val="00D63BC8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42">
    <w:name w:val="Grid Table 4"/>
    <w:basedOn w:val="a4"/>
    <w:uiPriority w:val="49"/>
    <w:rsid w:val="00D63BC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4"/>
    <w:uiPriority w:val="49"/>
    <w:rsid w:val="00D63BC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2">
    <w:name w:val="Grid Table 4 Accent 2"/>
    <w:basedOn w:val="a4"/>
    <w:uiPriority w:val="49"/>
    <w:rsid w:val="00D63BC8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4-3">
    <w:name w:val="Grid Table 4 Accent 3"/>
    <w:basedOn w:val="a4"/>
    <w:uiPriority w:val="49"/>
    <w:rsid w:val="00D63BC8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4-4">
    <w:name w:val="Grid Table 4 Accent 4"/>
    <w:basedOn w:val="a4"/>
    <w:uiPriority w:val="49"/>
    <w:rsid w:val="00D63BC8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4-5">
    <w:name w:val="Grid Table 4 Accent 5"/>
    <w:basedOn w:val="a4"/>
    <w:uiPriority w:val="49"/>
    <w:rsid w:val="00D63BC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4-6">
    <w:name w:val="Grid Table 4 Accent 6"/>
    <w:basedOn w:val="a4"/>
    <w:uiPriority w:val="49"/>
    <w:rsid w:val="00D63BC8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52">
    <w:name w:val="Grid Table 5 Dark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5-2">
    <w:name w:val="Grid Table 5 Dark Accent 2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styleId="5-3">
    <w:name w:val="Grid Table 5 Dark Accent 3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5-4">
    <w:name w:val="Grid Table 5 Dark Accent 4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5-5">
    <w:name w:val="Grid Table 5 Dark Accent 5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5-6">
    <w:name w:val="Grid Table 5 Dark Accent 6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60">
    <w:name w:val="Grid Table 6 Colorful"/>
    <w:basedOn w:val="a4"/>
    <w:uiPriority w:val="51"/>
    <w:rsid w:val="00D63BC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4"/>
    <w:uiPriority w:val="51"/>
    <w:rsid w:val="00D63BC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6-2">
    <w:name w:val="Grid Table 6 Colorful Accent 2"/>
    <w:basedOn w:val="a4"/>
    <w:uiPriority w:val="51"/>
    <w:rsid w:val="00D63BC8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6-3">
    <w:name w:val="Grid Table 6 Colorful Accent 3"/>
    <w:basedOn w:val="a4"/>
    <w:uiPriority w:val="51"/>
    <w:rsid w:val="00D63BC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4">
    <w:name w:val="Grid Table 6 Colorful Accent 4"/>
    <w:basedOn w:val="a4"/>
    <w:uiPriority w:val="51"/>
    <w:rsid w:val="00D63BC8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6-5">
    <w:name w:val="Grid Table 6 Colorful Accent 5"/>
    <w:basedOn w:val="a4"/>
    <w:uiPriority w:val="51"/>
    <w:rsid w:val="00D63BC8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6-6">
    <w:name w:val="Grid Table 6 Colorful Accent 6"/>
    <w:basedOn w:val="a4"/>
    <w:uiPriority w:val="51"/>
    <w:rsid w:val="00D63BC8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70">
    <w:name w:val="Grid Table 7 Colorful"/>
    <w:basedOn w:val="a4"/>
    <w:uiPriority w:val="52"/>
    <w:rsid w:val="00D63BC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4"/>
    <w:uiPriority w:val="52"/>
    <w:rsid w:val="00D63BC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7-2">
    <w:name w:val="Grid Table 7 Colorful Accent 2"/>
    <w:basedOn w:val="a4"/>
    <w:uiPriority w:val="52"/>
    <w:rsid w:val="00D63BC8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7-3">
    <w:name w:val="Grid Table 7 Colorful Accent 3"/>
    <w:basedOn w:val="a4"/>
    <w:uiPriority w:val="52"/>
    <w:rsid w:val="00D63BC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7-4">
    <w:name w:val="Grid Table 7 Colorful Accent 4"/>
    <w:basedOn w:val="a4"/>
    <w:uiPriority w:val="52"/>
    <w:rsid w:val="00D63BC8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7-5">
    <w:name w:val="Grid Table 7 Colorful Accent 5"/>
    <w:basedOn w:val="a4"/>
    <w:uiPriority w:val="52"/>
    <w:rsid w:val="00D63BC8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7-6">
    <w:name w:val="Grid Table 7 Colorful Accent 6"/>
    <w:basedOn w:val="a4"/>
    <w:uiPriority w:val="52"/>
    <w:rsid w:val="00D63BC8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character" w:styleId="afff5">
    <w:name w:val="Hashtag"/>
    <w:basedOn w:val="a3"/>
    <w:uiPriority w:val="99"/>
    <w:semiHidden/>
    <w:unhideWhenUsed/>
    <w:rsid w:val="00D63BC8"/>
    <w:rPr>
      <w:rFonts w:ascii="맑은 고딕" w:eastAsia="맑은 고딕" w:hAnsi="맑은 고딕"/>
      <w:color w:val="2B579A"/>
      <w:shd w:val="clear" w:color="auto" w:fill="E1DFDD"/>
    </w:rPr>
  </w:style>
  <w:style w:type="character" w:styleId="HTML">
    <w:name w:val="HTML Acronym"/>
    <w:basedOn w:val="a3"/>
    <w:semiHidden/>
    <w:unhideWhenUsed/>
    <w:rsid w:val="00D63BC8"/>
    <w:rPr>
      <w:rFonts w:ascii="맑은 고딕" w:eastAsia="맑은 고딕" w:hAnsi="맑은 고딕"/>
    </w:rPr>
  </w:style>
  <w:style w:type="paragraph" w:styleId="HTML0">
    <w:name w:val="HTML Address"/>
    <w:basedOn w:val="a2"/>
    <w:link w:val="HTMLChar"/>
    <w:semiHidden/>
    <w:unhideWhenUsed/>
    <w:rsid w:val="00D63BC8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0"/>
    <w:semiHidden/>
    <w:rsid w:val="00D63BC8"/>
    <w:rPr>
      <w:rFonts w:ascii="맑은 고딕" w:eastAsia="맑은 고딕" w:hAnsi="맑은 고딕"/>
      <w:i/>
      <w:iCs/>
      <w:spacing w:val="4"/>
      <w:sz w:val="17"/>
      <w:szCs w:val="18"/>
    </w:rPr>
  </w:style>
  <w:style w:type="character" w:styleId="HTML1">
    <w:name w:val="HTML Cite"/>
    <w:basedOn w:val="a3"/>
    <w:semiHidden/>
    <w:unhideWhenUsed/>
    <w:rsid w:val="00D63BC8"/>
    <w:rPr>
      <w:rFonts w:ascii="맑은 고딕" w:eastAsia="맑은 고딕" w:hAnsi="맑은 고딕"/>
      <w:i/>
      <w:iCs/>
    </w:rPr>
  </w:style>
  <w:style w:type="character" w:styleId="HTML2">
    <w:name w:val="HTML Code"/>
    <w:basedOn w:val="a3"/>
    <w:semiHidden/>
    <w:unhideWhenUsed/>
    <w:rsid w:val="00D63BC8"/>
    <w:rPr>
      <w:rFonts w:ascii="맑은 고딕" w:eastAsia="맑은 고딕" w:hAnsi="맑은 고딕" w:cs="Consolas"/>
      <w:sz w:val="20"/>
      <w:szCs w:val="20"/>
    </w:rPr>
  </w:style>
  <w:style w:type="character" w:styleId="HTML3">
    <w:name w:val="HTML Definition"/>
    <w:basedOn w:val="a3"/>
    <w:semiHidden/>
    <w:unhideWhenUsed/>
    <w:rsid w:val="00D63BC8"/>
    <w:rPr>
      <w:rFonts w:ascii="맑은 고딕" w:eastAsia="맑은 고딕" w:hAnsi="맑은 고딕"/>
      <w:i/>
      <w:iCs/>
    </w:rPr>
  </w:style>
  <w:style w:type="character" w:styleId="HTML4">
    <w:name w:val="HTML Keyboard"/>
    <w:basedOn w:val="a3"/>
    <w:semiHidden/>
    <w:unhideWhenUsed/>
    <w:rsid w:val="00D63BC8"/>
    <w:rPr>
      <w:rFonts w:ascii="맑은 고딕" w:eastAsia="맑은 고딕" w:hAnsi="맑은 고딕" w:cs="Consolas"/>
      <w:sz w:val="20"/>
      <w:szCs w:val="20"/>
    </w:rPr>
  </w:style>
  <w:style w:type="paragraph" w:styleId="HTML5">
    <w:name w:val="HTML Preformatted"/>
    <w:basedOn w:val="a2"/>
    <w:link w:val="HTMLChar0"/>
    <w:semiHidden/>
    <w:unhideWhenUsed/>
    <w:rsid w:val="00D63BC8"/>
    <w:pPr>
      <w:spacing w:line="240" w:lineRule="auto"/>
    </w:pPr>
    <w:rPr>
      <w:rFonts w:cs="Consolas"/>
      <w:sz w:val="20"/>
      <w:szCs w:val="20"/>
    </w:rPr>
  </w:style>
  <w:style w:type="character" w:customStyle="1" w:styleId="HTMLChar0">
    <w:name w:val="미리 서식이 지정된 HTML Char"/>
    <w:basedOn w:val="a3"/>
    <w:link w:val="HTML5"/>
    <w:semiHidden/>
    <w:rsid w:val="00D63BC8"/>
    <w:rPr>
      <w:rFonts w:ascii="맑은 고딕" w:eastAsia="맑은 고딕" w:hAnsi="맑은 고딕" w:cs="Consolas"/>
      <w:spacing w:val="4"/>
    </w:rPr>
  </w:style>
  <w:style w:type="character" w:styleId="HTML6">
    <w:name w:val="HTML Sample"/>
    <w:basedOn w:val="a3"/>
    <w:semiHidden/>
    <w:unhideWhenUsed/>
    <w:rsid w:val="00D63BC8"/>
    <w:rPr>
      <w:rFonts w:ascii="맑은 고딕" w:eastAsia="맑은 고딕" w:hAnsi="맑은 고딕" w:cs="Consolas"/>
      <w:sz w:val="24"/>
      <w:szCs w:val="24"/>
    </w:rPr>
  </w:style>
  <w:style w:type="character" w:styleId="HTML7">
    <w:name w:val="HTML Typewriter"/>
    <w:basedOn w:val="a3"/>
    <w:semiHidden/>
    <w:unhideWhenUsed/>
    <w:rsid w:val="00D63BC8"/>
    <w:rPr>
      <w:rFonts w:ascii="맑은 고딕" w:eastAsia="맑은 고딕" w:hAnsi="맑은 고딕" w:cs="Consolas"/>
      <w:sz w:val="20"/>
      <w:szCs w:val="20"/>
    </w:rPr>
  </w:style>
  <w:style w:type="character" w:styleId="HTML8">
    <w:name w:val="HTML Variable"/>
    <w:basedOn w:val="a3"/>
    <w:semiHidden/>
    <w:unhideWhenUsed/>
    <w:rsid w:val="00D63BC8"/>
    <w:rPr>
      <w:rFonts w:ascii="맑은 고딕" w:eastAsia="맑은 고딕" w:hAnsi="맑은 고딕"/>
      <w:i/>
      <w:iCs/>
    </w:rPr>
  </w:style>
  <w:style w:type="paragraph" w:styleId="11">
    <w:name w:val="index 1"/>
    <w:basedOn w:val="a2"/>
    <w:next w:val="a2"/>
    <w:autoRedefine/>
    <w:semiHidden/>
    <w:unhideWhenUsed/>
    <w:rsid w:val="00D63BC8"/>
    <w:pPr>
      <w:spacing w:line="240" w:lineRule="auto"/>
      <w:ind w:left="170" w:hanging="170"/>
    </w:pPr>
  </w:style>
  <w:style w:type="paragraph" w:styleId="26">
    <w:name w:val="index 2"/>
    <w:basedOn w:val="a2"/>
    <w:next w:val="a2"/>
    <w:autoRedefine/>
    <w:semiHidden/>
    <w:unhideWhenUsed/>
    <w:rsid w:val="00D63BC8"/>
    <w:pPr>
      <w:spacing w:line="240" w:lineRule="auto"/>
      <w:ind w:left="340" w:hanging="170"/>
    </w:pPr>
  </w:style>
  <w:style w:type="paragraph" w:styleId="35">
    <w:name w:val="index 3"/>
    <w:basedOn w:val="a2"/>
    <w:next w:val="a2"/>
    <w:autoRedefine/>
    <w:semiHidden/>
    <w:unhideWhenUsed/>
    <w:rsid w:val="00D63BC8"/>
    <w:pPr>
      <w:spacing w:line="240" w:lineRule="auto"/>
      <w:ind w:left="510" w:hanging="170"/>
    </w:pPr>
  </w:style>
  <w:style w:type="paragraph" w:styleId="43">
    <w:name w:val="index 4"/>
    <w:basedOn w:val="a2"/>
    <w:next w:val="a2"/>
    <w:autoRedefine/>
    <w:semiHidden/>
    <w:unhideWhenUsed/>
    <w:rsid w:val="00D63BC8"/>
    <w:pPr>
      <w:spacing w:line="240" w:lineRule="auto"/>
      <w:ind w:left="680" w:hanging="170"/>
    </w:pPr>
  </w:style>
  <w:style w:type="paragraph" w:styleId="53">
    <w:name w:val="index 5"/>
    <w:basedOn w:val="a2"/>
    <w:next w:val="a2"/>
    <w:autoRedefine/>
    <w:semiHidden/>
    <w:unhideWhenUsed/>
    <w:rsid w:val="00D63BC8"/>
    <w:pPr>
      <w:spacing w:line="240" w:lineRule="auto"/>
      <w:ind w:left="850" w:hanging="170"/>
    </w:pPr>
  </w:style>
  <w:style w:type="paragraph" w:styleId="61">
    <w:name w:val="index 6"/>
    <w:basedOn w:val="a2"/>
    <w:next w:val="a2"/>
    <w:autoRedefine/>
    <w:semiHidden/>
    <w:unhideWhenUsed/>
    <w:rsid w:val="00D63BC8"/>
    <w:pPr>
      <w:spacing w:line="240" w:lineRule="auto"/>
      <w:ind w:left="1020" w:hanging="170"/>
    </w:pPr>
  </w:style>
  <w:style w:type="paragraph" w:styleId="71">
    <w:name w:val="index 7"/>
    <w:basedOn w:val="a2"/>
    <w:next w:val="a2"/>
    <w:autoRedefine/>
    <w:semiHidden/>
    <w:unhideWhenUsed/>
    <w:rsid w:val="00D63BC8"/>
    <w:pPr>
      <w:spacing w:line="240" w:lineRule="auto"/>
      <w:ind w:left="1190" w:hanging="170"/>
    </w:pPr>
  </w:style>
  <w:style w:type="paragraph" w:styleId="80">
    <w:name w:val="index 8"/>
    <w:basedOn w:val="a2"/>
    <w:next w:val="a2"/>
    <w:autoRedefine/>
    <w:semiHidden/>
    <w:unhideWhenUsed/>
    <w:rsid w:val="00D63BC8"/>
    <w:pPr>
      <w:spacing w:line="240" w:lineRule="auto"/>
      <w:ind w:left="1360" w:hanging="170"/>
    </w:pPr>
  </w:style>
  <w:style w:type="paragraph" w:styleId="90">
    <w:name w:val="index 9"/>
    <w:basedOn w:val="a2"/>
    <w:next w:val="a2"/>
    <w:autoRedefine/>
    <w:semiHidden/>
    <w:unhideWhenUsed/>
    <w:rsid w:val="00D63BC8"/>
    <w:pPr>
      <w:spacing w:line="240" w:lineRule="auto"/>
      <w:ind w:left="1530" w:hanging="170"/>
    </w:pPr>
  </w:style>
  <w:style w:type="paragraph" w:styleId="afff6">
    <w:name w:val="index heading"/>
    <w:basedOn w:val="a2"/>
    <w:next w:val="11"/>
    <w:semiHidden/>
    <w:unhideWhenUsed/>
    <w:rsid w:val="00D63BC8"/>
    <w:rPr>
      <w:rFonts w:cstheme="majorBidi"/>
      <w:b/>
      <w:bCs/>
    </w:rPr>
  </w:style>
  <w:style w:type="character" w:styleId="afff7">
    <w:name w:val="Intense Reference"/>
    <w:basedOn w:val="a3"/>
    <w:uiPriority w:val="32"/>
    <w:semiHidden/>
    <w:unhideWhenUsed/>
    <w:qFormat/>
    <w:rsid w:val="00D63BC8"/>
    <w:rPr>
      <w:rFonts w:ascii="맑은 고딕" w:eastAsia="맑은 고딕" w:hAnsi="맑은 고딕"/>
      <w:b/>
      <w:bCs/>
      <w:smallCaps/>
      <w:color w:val="4F81BD" w:themeColor="accent1"/>
      <w:spacing w:val="5"/>
    </w:rPr>
  </w:style>
  <w:style w:type="table" w:styleId="afff8">
    <w:name w:val="Light Grid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3">
    <w:name w:val="Light Grid Accent 2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3">
    <w:name w:val="Light Grid Accent 3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3">
    <w:name w:val="Light Grid Accent 4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3">
    <w:name w:val="Light Grid Accent 5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3">
    <w:name w:val="Light Grid Accent 6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afff9">
    <w:name w:val="Light List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4">
    <w:name w:val="Light List Accent 2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4">
    <w:name w:val="Light List Accent 3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4">
    <w:name w:val="Light List Accent 4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4">
    <w:name w:val="Light List Accent 5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4">
    <w:name w:val="Light List Accent 6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fa">
    <w:name w:val="Light Shading"/>
    <w:basedOn w:val="a4"/>
    <w:uiPriority w:val="60"/>
    <w:semiHidden/>
    <w:unhideWhenUsed/>
    <w:rsid w:val="00D63BC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4"/>
    <w:uiPriority w:val="60"/>
    <w:semiHidden/>
    <w:unhideWhenUsed/>
    <w:rsid w:val="00D63BC8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5">
    <w:name w:val="Light Shading Accent 2"/>
    <w:basedOn w:val="a4"/>
    <w:uiPriority w:val="60"/>
    <w:semiHidden/>
    <w:unhideWhenUsed/>
    <w:rsid w:val="00D63BC8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5">
    <w:name w:val="Light Shading Accent 3"/>
    <w:basedOn w:val="a4"/>
    <w:uiPriority w:val="60"/>
    <w:semiHidden/>
    <w:unhideWhenUsed/>
    <w:rsid w:val="00D63BC8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5">
    <w:name w:val="Light Shading Accent 4"/>
    <w:basedOn w:val="a4"/>
    <w:uiPriority w:val="60"/>
    <w:semiHidden/>
    <w:unhideWhenUsed/>
    <w:rsid w:val="00D63BC8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5">
    <w:name w:val="Light Shading Accent 5"/>
    <w:basedOn w:val="a4"/>
    <w:uiPriority w:val="60"/>
    <w:semiHidden/>
    <w:unhideWhenUsed/>
    <w:rsid w:val="00D63BC8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5">
    <w:name w:val="Light Shading Accent 6"/>
    <w:basedOn w:val="a4"/>
    <w:uiPriority w:val="60"/>
    <w:semiHidden/>
    <w:unhideWhenUsed/>
    <w:rsid w:val="00D63BC8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character" w:styleId="afffb">
    <w:name w:val="line number"/>
    <w:basedOn w:val="a3"/>
    <w:semiHidden/>
    <w:unhideWhenUsed/>
    <w:rsid w:val="00D63BC8"/>
    <w:rPr>
      <w:rFonts w:ascii="맑은 고딕" w:eastAsia="맑은 고딕" w:hAnsi="맑은 고딕"/>
    </w:rPr>
  </w:style>
  <w:style w:type="paragraph" w:styleId="afffc">
    <w:name w:val="List"/>
    <w:basedOn w:val="a2"/>
    <w:semiHidden/>
    <w:unhideWhenUsed/>
    <w:rsid w:val="00D63BC8"/>
    <w:pPr>
      <w:ind w:left="360" w:hanging="360"/>
      <w:contextualSpacing/>
    </w:pPr>
  </w:style>
  <w:style w:type="paragraph" w:styleId="27">
    <w:name w:val="List 2"/>
    <w:basedOn w:val="a2"/>
    <w:semiHidden/>
    <w:unhideWhenUsed/>
    <w:rsid w:val="00D63BC8"/>
    <w:pPr>
      <w:ind w:left="720" w:hanging="360"/>
      <w:contextualSpacing/>
    </w:pPr>
  </w:style>
  <w:style w:type="paragraph" w:styleId="36">
    <w:name w:val="List 3"/>
    <w:basedOn w:val="a2"/>
    <w:semiHidden/>
    <w:unhideWhenUsed/>
    <w:rsid w:val="00D63BC8"/>
    <w:pPr>
      <w:ind w:left="1080" w:hanging="360"/>
      <w:contextualSpacing/>
    </w:pPr>
  </w:style>
  <w:style w:type="paragraph" w:styleId="44">
    <w:name w:val="List 4"/>
    <w:basedOn w:val="a2"/>
    <w:semiHidden/>
    <w:unhideWhenUsed/>
    <w:rsid w:val="00D63BC8"/>
    <w:pPr>
      <w:ind w:left="1440" w:hanging="360"/>
      <w:contextualSpacing/>
    </w:pPr>
  </w:style>
  <w:style w:type="paragraph" w:styleId="54">
    <w:name w:val="List 5"/>
    <w:basedOn w:val="a2"/>
    <w:semiHidden/>
    <w:unhideWhenUsed/>
    <w:rsid w:val="00D63BC8"/>
    <w:pPr>
      <w:ind w:left="1800" w:hanging="360"/>
      <w:contextualSpacing/>
    </w:pPr>
  </w:style>
  <w:style w:type="paragraph" w:styleId="a0">
    <w:name w:val="List Bullet"/>
    <w:basedOn w:val="a2"/>
    <w:semiHidden/>
    <w:unhideWhenUsed/>
    <w:rsid w:val="00D63BC8"/>
    <w:pPr>
      <w:numPr>
        <w:numId w:val="3"/>
      </w:numPr>
      <w:contextualSpacing/>
    </w:pPr>
  </w:style>
  <w:style w:type="paragraph" w:styleId="20">
    <w:name w:val="List Bullet 2"/>
    <w:basedOn w:val="a2"/>
    <w:semiHidden/>
    <w:unhideWhenUsed/>
    <w:rsid w:val="00D63BC8"/>
    <w:pPr>
      <w:numPr>
        <w:numId w:val="4"/>
      </w:numPr>
      <w:contextualSpacing/>
    </w:pPr>
  </w:style>
  <w:style w:type="paragraph" w:styleId="30">
    <w:name w:val="List Bullet 3"/>
    <w:basedOn w:val="a2"/>
    <w:semiHidden/>
    <w:unhideWhenUsed/>
    <w:rsid w:val="00D63BC8"/>
    <w:pPr>
      <w:numPr>
        <w:numId w:val="5"/>
      </w:numPr>
      <w:contextualSpacing/>
    </w:pPr>
  </w:style>
  <w:style w:type="paragraph" w:styleId="40">
    <w:name w:val="List Bullet 4"/>
    <w:basedOn w:val="a2"/>
    <w:semiHidden/>
    <w:unhideWhenUsed/>
    <w:rsid w:val="00D63BC8"/>
    <w:pPr>
      <w:numPr>
        <w:numId w:val="6"/>
      </w:numPr>
      <w:contextualSpacing/>
    </w:pPr>
  </w:style>
  <w:style w:type="paragraph" w:styleId="50">
    <w:name w:val="List Bullet 5"/>
    <w:basedOn w:val="a2"/>
    <w:semiHidden/>
    <w:unhideWhenUsed/>
    <w:rsid w:val="00D63BC8"/>
    <w:pPr>
      <w:numPr>
        <w:numId w:val="7"/>
      </w:numPr>
      <w:contextualSpacing/>
    </w:pPr>
  </w:style>
  <w:style w:type="paragraph" w:styleId="afffd">
    <w:name w:val="List Continue"/>
    <w:basedOn w:val="a2"/>
    <w:semiHidden/>
    <w:unhideWhenUsed/>
    <w:rsid w:val="00D63BC8"/>
    <w:pPr>
      <w:spacing w:after="120"/>
      <w:ind w:left="360"/>
      <w:contextualSpacing/>
    </w:pPr>
  </w:style>
  <w:style w:type="paragraph" w:styleId="28">
    <w:name w:val="List Continue 2"/>
    <w:basedOn w:val="a2"/>
    <w:semiHidden/>
    <w:unhideWhenUsed/>
    <w:rsid w:val="00D63BC8"/>
    <w:pPr>
      <w:spacing w:after="120"/>
      <w:ind w:left="720"/>
      <w:contextualSpacing/>
    </w:pPr>
  </w:style>
  <w:style w:type="paragraph" w:styleId="37">
    <w:name w:val="List Continue 3"/>
    <w:basedOn w:val="a2"/>
    <w:semiHidden/>
    <w:unhideWhenUsed/>
    <w:rsid w:val="00D63BC8"/>
    <w:pPr>
      <w:spacing w:after="120"/>
      <w:ind w:left="1080"/>
      <w:contextualSpacing/>
    </w:pPr>
  </w:style>
  <w:style w:type="paragraph" w:styleId="45">
    <w:name w:val="List Continue 4"/>
    <w:basedOn w:val="a2"/>
    <w:semiHidden/>
    <w:unhideWhenUsed/>
    <w:rsid w:val="00D63BC8"/>
    <w:pPr>
      <w:spacing w:after="120"/>
      <w:ind w:left="1440"/>
      <w:contextualSpacing/>
    </w:pPr>
  </w:style>
  <w:style w:type="paragraph" w:styleId="55">
    <w:name w:val="List Continue 5"/>
    <w:basedOn w:val="a2"/>
    <w:semiHidden/>
    <w:unhideWhenUsed/>
    <w:rsid w:val="00D63BC8"/>
    <w:pPr>
      <w:spacing w:after="120"/>
      <w:ind w:left="1800"/>
      <w:contextualSpacing/>
    </w:pPr>
  </w:style>
  <w:style w:type="paragraph" w:styleId="a">
    <w:name w:val="List Number"/>
    <w:basedOn w:val="a2"/>
    <w:semiHidden/>
    <w:unhideWhenUsed/>
    <w:rsid w:val="00D63BC8"/>
    <w:pPr>
      <w:numPr>
        <w:numId w:val="8"/>
      </w:numPr>
      <w:contextualSpacing/>
    </w:pPr>
  </w:style>
  <w:style w:type="paragraph" w:styleId="2">
    <w:name w:val="List Number 2"/>
    <w:basedOn w:val="a2"/>
    <w:semiHidden/>
    <w:unhideWhenUsed/>
    <w:rsid w:val="00D63BC8"/>
    <w:pPr>
      <w:numPr>
        <w:numId w:val="9"/>
      </w:numPr>
      <w:contextualSpacing/>
    </w:pPr>
  </w:style>
  <w:style w:type="paragraph" w:styleId="3">
    <w:name w:val="List Number 3"/>
    <w:basedOn w:val="a2"/>
    <w:semiHidden/>
    <w:unhideWhenUsed/>
    <w:rsid w:val="00D63BC8"/>
    <w:pPr>
      <w:numPr>
        <w:numId w:val="10"/>
      </w:numPr>
      <w:contextualSpacing/>
    </w:pPr>
  </w:style>
  <w:style w:type="paragraph" w:styleId="4">
    <w:name w:val="List Number 4"/>
    <w:basedOn w:val="a2"/>
    <w:semiHidden/>
    <w:unhideWhenUsed/>
    <w:rsid w:val="00D63BC8"/>
    <w:pPr>
      <w:numPr>
        <w:numId w:val="11"/>
      </w:numPr>
      <w:contextualSpacing/>
    </w:pPr>
  </w:style>
  <w:style w:type="paragraph" w:styleId="5">
    <w:name w:val="List Number 5"/>
    <w:basedOn w:val="a2"/>
    <w:semiHidden/>
    <w:unhideWhenUsed/>
    <w:rsid w:val="00D63BC8"/>
    <w:pPr>
      <w:numPr>
        <w:numId w:val="12"/>
      </w:numPr>
      <w:contextualSpacing/>
    </w:pPr>
  </w:style>
  <w:style w:type="paragraph" w:styleId="afffe">
    <w:name w:val="List Paragraph"/>
    <w:basedOn w:val="a2"/>
    <w:uiPriority w:val="34"/>
    <w:unhideWhenUsed/>
    <w:qFormat/>
    <w:rsid w:val="00D63BC8"/>
    <w:pPr>
      <w:ind w:left="720"/>
      <w:contextualSpacing/>
    </w:pPr>
  </w:style>
  <w:style w:type="table" w:styleId="12">
    <w:name w:val="List Table 1 Light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-20">
    <w:name w:val="List Table 1 Light Accent 2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-30">
    <w:name w:val="List Table 1 Light Accent 3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-40">
    <w:name w:val="List Table 1 Light Accent 4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-50">
    <w:name w:val="List Table 1 Light Accent 5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-60">
    <w:name w:val="List Table 1 Light Accent 6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29">
    <w:name w:val="List Table 2"/>
    <w:basedOn w:val="a4"/>
    <w:uiPriority w:val="47"/>
    <w:rsid w:val="00D63BC8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4"/>
    <w:uiPriority w:val="47"/>
    <w:rsid w:val="00D63BC8"/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2-20">
    <w:name w:val="List Table 2 Accent 2"/>
    <w:basedOn w:val="a4"/>
    <w:uiPriority w:val="47"/>
    <w:rsid w:val="00D63BC8"/>
    <w:tblPr>
      <w:tblStyleRowBandSize w:val="1"/>
      <w:tblStyleColBandSize w:val="1"/>
      <w:tblBorders>
        <w:top w:val="single" w:sz="4" w:space="0" w:color="D99594" w:themeColor="accent2" w:themeTint="99"/>
        <w:bottom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2-30">
    <w:name w:val="List Table 2 Accent 3"/>
    <w:basedOn w:val="a4"/>
    <w:uiPriority w:val="47"/>
    <w:rsid w:val="00D63BC8"/>
    <w:tblPr>
      <w:tblStyleRowBandSize w:val="1"/>
      <w:tblStyleColBandSize w:val="1"/>
      <w:tblBorders>
        <w:top w:val="single" w:sz="4" w:space="0" w:color="C2D69B" w:themeColor="accent3" w:themeTint="99"/>
        <w:bottom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2-40">
    <w:name w:val="List Table 2 Accent 4"/>
    <w:basedOn w:val="a4"/>
    <w:uiPriority w:val="47"/>
    <w:rsid w:val="00D63BC8"/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2-50">
    <w:name w:val="List Table 2 Accent 5"/>
    <w:basedOn w:val="a4"/>
    <w:uiPriority w:val="47"/>
    <w:rsid w:val="00D63BC8"/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2-60">
    <w:name w:val="List Table 2 Accent 6"/>
    <w:basedOn w:val="a4"/>
    <w:uiPriority w:val="47"/>
    <w:rsid w:val="00D63BC8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38">
    <w:name w:val="List Table 3"/>
    <w:basedOn w:val="a4"/>
    <w:uiPriority w:val="48"/>
    <w:rsid w:val="00D63BC8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D63BC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D63BC8"/>
    <w:tblPr>
      <w:tblStyleRowBandSize w:val="1"/>
      <w:tblStyleCol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0504D" w:themeColor="accent2"/>
          <w:right w:val="single" w:sz="4" w:space="0" w:color="C0504D" w:themeColor="accent2"/>
        </w:tcBorders>
      </w:tcPr>
    </w:tblStylePr>
    <w:tblStylePr w:type="band1Horz">
      <w:tblPr/>
      <w:tcPr>
        <w:tcBorders>
          <w:top w:val="single" w:sz="4" w:space="0" w:color="C0504D" w:themeColor="accent2"/>
          <w:bottom w:val="single" w:sz="4" w:space="0" w:color="C0504D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 w:themeColor="accent2"/>
          <w:left w:val="nil"/>
        </w:tcBorders>
      </w:tcPr>
    </w:tblStylePr>
    <w:tblStylePr w:type="swCell">
      <w:tblPr/>
      <w:tcPr>
        <w:tcBorders>
          <w:top w:val="double" w:sz="4" w:space="0" w:color="C0504D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D63BC8"/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D63BC8"/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D63BC8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D63BC8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46">
    <w:name w:val="List Table 4"/>
    <w:basedOn w:val="a4"/>
    <w:uiPriority w:val="49"/>
    <w:rsid w:val="00D63BC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4"/>
    <w:uiPriority w:val="49"/>
    <w:rsid w:val="00D63BC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20">
    <w:name w:val="List Table 4 Accent 2"/>
    <w:basedOn w:val="a4"/>
    <w:uiPriority w:val="49"/>
    <w:rsid w:val="00D63BC8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4-30">
    <w:name w:val="List Table 4 Accent 3"/>
    <w:basedOn w:val="a4"/>
    <w:uiPriority w:val="49"/>
    <w:rsid w:val="00D63BC8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4-40">
    <w:name w:val="List Table 4 Accent 4"/>
    <w:basedOn w:val="a4"/>
    <w:uiPriority w:val="49"/>
    <w:rsid w:val="00D63BC8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4-50">
    <w:name w:val="List Table 4 Accent 5"/>
    <w:basedOn w:val="a4"/>
    <w:uiPriority w:val="49"/>
    <w:rsid w:val="00D63BC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4-60">
    <w:name w:val="List Table 4 Accent 6"/>
    <w:basedOn w:val="a4"/>
    <w:uiPriority w:val="49"/>
    <w:rsid w:val="00D63BC8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56">
    <w:name w:val="List Table 5 Dark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F79646" w:themeColor="accent6"/>
        <w:left w:val="single" w:sz="24" w:space="0" w:color="F79646" w:themeColor="accent6"/>
        <w:bottom w:val="single" w:sz="24" w:space="0" w:color="F79646" w:themeColor="accent6"/>
        <w:right w:val="single" w:sz="24" w:space="0" w:color="F79646" w:themeColor="accent6"/>
      </w:tblBorders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D63BC8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4"/>
    <w:uiPriority w:val="51"/>
    <w:rsid w:val="00D63BC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6-20">
    <w:name w:val="List Table 6 Colorful Accent 2"/>
    <w:basedOn w:val="a4"/>
    <w:uiPriority w:val="51"/>
    <w:rsid w:val="00D63BC8"/>
    <w:rPr>
      <w:color w:val="943634" w:themeColor="accent2" w:themeShade="BF"/>
    </w:rPr>
    <w:tblPr>
      <w:tblStyleRowBandSize w:val="1"/>
      <w:tblStyleColBandSize w:val="1"/>
      <w:tblBorders>
        <w:top w:val="single" w:sz="4" w:space="0" w:color="C0504D" w:themeColor="accent2"/>
        <w:bottom w:val="single" w:sz="4" w:space="0" w:color="C0504D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C0504D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6-30">
    <w:name w:val="List Table 6 Colorful Accent 3"/>
    <w:basedOn w:val="a4"/>
    <w:uiPriority w:val="51"/>
    <w:rsid w:val="00D63BC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40">
    <w:name w:val="List Table 6 Colorful Accent 4"/>
    <w:basedOn w:val="a4"/>
    <w:uiPriority w:val="51"/>
    <w:rsid w:val="00D63BC8"/>
    <w:rPr>
      <w:color w:val="5F497A" w:themeColor="accent4" w:themeShade="BF"/>
    </w:rPr>
    <w:tblPr>
      <w:tblStyleRowBandSize w:val="1"/>
      <w:tblStyleColBandSize w:val="1"/>
      <w:tblBorders>
        <w:top w:val="single" w:sz="4" w:space="0" w:color="8064A2" w:themeColor="accent4"/>
        <w:bottom w:val="single" w:sz="4" w:space="0" w:color="8064A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064A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6-50">
    <w:name w:val="List Table 6 Colorful Accent 5"/>
    <w:basedOn w:val="a4"/>
    <w:uiPriority w:val="51"/>
    <w:rsid w:val="00D63BC8"/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6-60">
    <w:name w:val="List Table 6 Colorful Accent 6"/>
    <w:basedOn w:val="a4"/>
    <w:uiPriority w:val="51"/>
    <w:rsid w:val="00D63BC8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7964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72">
    <w:name w:val="List Table 7 Colorful"/>
    <w:basedOn w:val="a4"/>
    <w:uiPriority w:val="52"/>
    <w:rsid w:val="00D63BC8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4"/>
    <w:uiPriority w:val="52"/>
    <w:rsid w:val="00D63BC8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4"/>
    <w:uiPriority w:val="52"/>
    <w:rsid w:val="00D63BC8"/>
    <w:rPr>
      <w:color w:val="94363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0504D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0504D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0504D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0504D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4"/>
    <w:uiPriority w:val="52"/>
    <w:rsid w:val="00D63BC8"/>
    <w:rPr>
      <w:color w:val="7692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BBB59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BBB59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BBB59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BBB59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4"/>
    <w:uiPriority w:val="52"/>
    <w:rsid w:val="00D63BC8"/>
    <w:rPr>
      <w:color w:val="5F497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4A2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4A2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4A2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4A2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4"/>
    <w:uiPriority w:val="52"/>
    <w:rsid w:val="00D63BC8"/>
    <w:rPr>
      <w:color w:val="31849B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BACC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BACC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BACC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BACC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4"/>
    <w:uiPriority w:val="52"/>
    <w:rsid w:val="00D63BC8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">
    <w:name w:val="macro"/>
    <w:link w:val="Charb"/>
    <w:semiHidden/>
    <w:unhideWhenUsed/>
    <w:rsid w:val="00D63BC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64" w:lineRule="auto"/>
    </w:pPr>
    <w:rPr>
      <w:rFonts w:ascii="맑은 고딕" w:eastAsia="맑은 고딕" w:hAnsi="맑은 고딕" w:cs="Consolas"/>
      <w:spacing w:val="4"/>
    </w:rPr>
  </w:style>
  <w:style w:type="character" w:customStyle="1" w:styleId="Charb">
    <w:name w:val="매크로 텍스트 Char"/>
    <w:basedOn w:val="a3"/>
    <w:link w:val="affff"/>
    <w:semiHidden/>
    <w:rsid w:val="00D63BC8"/>
    <w:rPr>
      <w:rFonts w:ascii="맑은 고딕" w:eastAsia="맑은 고딕" w:hAnsi="맑은 고딕" w:cs="Consolas"/>
      <w:spacing w:val="4"/>
    </w:rPr>
  </w:style>
  <w:style w:type="table" w:styleId="13">
    <w:name w:val="Medium Grid 1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a">
    <w:name w:val="Medium Grid 2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9">
    <w:name w:val="Medium Grid 3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1">
    <w:name w:val="Medium Grid 3 Accent 2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1">
    <w:name w:val="Medium Grid 3 Accent 3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1">
    <w:name w:val="Medium Grid 3 Accent 4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1">
    <w:name w:val="Medium Grid 3 Accent 5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1">
    <w:name w:val="Medium Grid 3 Accent 6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2">
    <w:name w:val="Medium List 1 Accent 2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2">
    <w:name w:val="Medium List 1 Accent 3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2">
    <w:name w:val="Medium List 1 Accent 4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2">
    <w:name w:val="Medium List 1 Accent 5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2">
    <w:name w:val="Medium List 1 Accent 6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b">
    <w:name w:val="Medium List 2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c">
    <w:name w:val="Medium Shading 2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0">
    <w:name w:val="Mention"/>
    <w:basedOn w:val="a3"/>
    <w:uiPriority w:val="99"/>
    <w:semiHidden/>
    <w:unhideWhenUsed/>
    <w:rsid w:val="00D63BC8"/>
    <w:rPr>
      <w:rFonts w:ascii="맑은 고딕" w:eastAsia="맑은 고딕" w:hAnsi="맑은 고딕"/>
      <w:color w:val="2B579A"/>
      <w:shd w:val="clear" w:color="auto" w:fill="E1DFDD"/>
    </w:rPr>
  </w:style>
  <w:style w:type="paragraph" w:styleId="affff1">
    <w:name w:val="Message Header"/>
    <w:basedOn w:val="a2"/>
    <w:link w:val="Charc"/>
    <w:semiHidden/>
    <w:unhideWhenUsed/>
    <w:rsid w:val="00D63BC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c">
    <w:name w:val="메시지 머리글 Char"/>
    <w:basedOn w:val="a3"/>
    <w:link w:val="affff1"/>
    <w:semiHidden/>
    <w:rsid w:val="00D63BC8"/>
    <w:rPr>
      <w:rFonts w:ascii="맑은 고딕" w:eastAsia="맑은 고딕" w:hAnsi="맑은 고딕" w:cstheme="majorBidi"/>
      <w:spacing w:val="4"/>
      <w:sz w:val="24"/>
      <w:szCs w:val="24"/>
      <w:shd w:val="pct20" w:color="auto" w:fill="auto"/>
    </w:rPr>
  </w:style>
  <w:style w:type="paragraph" w:styleId="affff2">
    <w:name w:val="No Spacing"/>
    <w:uiPriority w:val="1"/>
    <w:semiHidden/>
    <w:unhideWhenUsed/>
    <w:qFormat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fff3">
    <w:name w:val="Normal (Web)"/>
    <w:basedOn w:val="a2"/>
    <w:semiHidden/>
    <w:unhideWhenUsed/>
    <w:rsid w:val="00D63BC8"/>
    <w:rPr>
      <w:sz w:val="24"/>
      <w:szCs w:val="24"/>
    </w:rPr>
  </w:style>
  <w:style w:type="paragraph" w:styleId="affff4">
    <w:name w:val="Normal Indent"/>
    <w:basedOn w:val="a2"/>
    <w:semiHidden/>
    <w:unhideWhenUsed/>
    <w:rsid w:val="00D63BC8"/>
    <w:pPr>
      <w:ind w:left="720"/>
    </w:pPr>
  </w:style>
  <w:style w:type="paragraph" w:styleId="affff5">
    <w:name w:val="Note Heading"/>
    <w:basedOn w:val="a2"/>
    <w:next w:val="a2"/>
    <w:link w:val="Chard"/>
    <w:semiHidden/>
    <w:unhideWhenUsed/>
    <w:rsid w:val="00D63BC8"/>
    <w:pPr>
      <w:spacing w:line="240" w:lineRule="auto"/>
    </w:pPr>
  </w:style>
  <w:style w:type="character" w:customStyle="1" w:styleId="Chard">
    <w:name w:val="각주/미주 머리글 Char"/>
    <w:basedOn w:val="a3"/>
    <w:link w:val="affff5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character" w:styleId="affff6">
    <w:name w:val="page number"/>
    <w:basedOn w:val="a3"/>
    <w:semiHidden/>
    <w:unhideWhenUsed/>
    <w:rsid w:val="00D63BC8"/>
    <w:rPr>
      <w:rFonts w:ascii="맑은 고딕" w:eastAsia="맑은 고딕" w:hAnsi="맑은 고딕"/>
    </w:rPr>
  </w:style>
  <w:style w:type="table" w:styleId="16">
    <w:name w:val="Plain Table 1"/>
    <w:basedOn w:val="a4"/>
    <w:uiPriority w:val="41"/>
    <w:rsid w:val="00D63BC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d">
    <w:name w:val="Plain Table 2"/>
    <w:basedOn w:val="a4"/>
    <w:uiPriority w:val="42"/>
    <w:rsid w:val="00D63BC8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a">
    <w:name w:val="Plain Table 3"/>
    <w:basedOn w:val="a4"/>
    <w:uiPriority w:val="43"/>
    <w:rsid w:val="00D63BC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D63BC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D63BC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7">
    <w:name w:val="Plain Text"/>
    <w:basedOn w:val="a2"/>
    <w:link w:val="Chare"/>
    <w:semiHidden/>
    <w:unhideWhenUsed/>
    <w:rsid w:val="00D63BC8"/>
    <w:pPr>
      <w:spacing w:line="240" w:lineRule="auto"/>
    </w:pPr>
    <w:rPr>
      <w:rFonts w:cs="Consolas"/>
      <w:sz w:val="21"/>
      <w:szCs w:val="21"/>
    </w:rPr>
  </w:style>
  <w:style w:type="character" w:customStyle="1" w:styleId="Chare">
    <w:name w:val="글자만 Char"/>
    <w:basedOn w:val="a3"/>
    <w:link w:val="affff7"/>
    <w:semiHidden/>
    <w:rsid w:val="00D63BC8"/>
    <w:rPr>
      <w:rFonts w:ascii="맑은 고딕" w:eastAsia="맑은 고딕" w:hAnsi="맑은 고딕" w:cs="Consolas"/>
      <w:spacing w:val="4"/>
      <w:sz w:val="21"/>
      <w:szCs w:val="21"/>
    </w:rPr>
  </w:style>
  <w:style w:type="paragraph" w:styleId="affff8">
    <w:name w:val="Quote"/>
    <w:basedOn w:val="a2"/>
    <w:next w:val="a2"/>
    <w:link w:val="Charf"/>
    <w:uiPriority w:val="29"/>
    <w:semiHidden/>
    <w:unhideWhenUsed/>
    <w:qFormat/>
    <w:rsid w:val="00D63BC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f">
    <w:name w:val="인용 Char"/>
    <w:basedOn w:val="a3"/>
    <w:link w:val="affff8"/>
    <w:uiPriority w:val="29"/>
    <w:semiHidden/>
    <w:rsid w:val="00D63BC8"/>
    <w:rPr>
      <w:rFonts w:ascii="맑은 고딕" w:eastAsia="맑은 고딕" w:hAnsi="맑은 고딕"/>
      <w:i/>
      <w:iCs/>
      <w:color w:val="404040" w:themeColor="text1" w:themeTint="BF"/>
      <w:spacing w:val="4"/>
      <w:sz w:val="17"/>
      <w:szCs w:val="18"/>
    </w:rPr>
  </w:style>
  <w:style w:type="paragraph" w:styleId="affff9">
    <w:name w:val="Salutation"/>
    <w:basedOn w:val="a2"/>
    <w:next w:val="a2"/>
    <w:link w:val="Charf0"/>
    <w:semiHidden/>
    <w:unhideWhenUsed/>
    <w:rsid w:val="00D63BC8"/>
  </w:style>
  <w:style w:type="character" w:customStyle="1" w:styleId="Charf0">
    <w:name w:val="인사말 Char"/>
    <w:basedOn w:val="a3"/>
    <w:link w:val="affff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fffa">
    <w:name w:val="Signature"/>
    <w:basedOn w:val="a2"/>
    <w:link w:val="Charf1"/>
    <w:semiHidden/>
    <w:unhideWhenUsed/>
    <w:rsid w:val="00D63BC8"/>
    <w:pPr>
      <w:spacing w:line="240" w:lineRule="auto"/>
      <w:ind w:left="4320"/>
    </w:pPr>
  </w:style>
  <w:style w:type="character" w:customStyle="1" w:styleId="Charf1">
    <w:name w:val="서명 Char"/>
    <w:basedOn w:val="a3"/>
    <w:link w:val="affffa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character" w:styleId="affffb">
    <w:name w:val="Smart Hyperlink"/>
    <w:basedOn w:val="a3"/>
    <w:uiPriority w:val="99"/>
    <w:semiHidden/>
    <w:unhideWhenUsed/>
    <w:rsid w:val="00D63BC8"/>
    <w:rPr>
      <w:rFonts w:ascii="맑은 고딕" w:eastAsia="맑은 고딕" w:hAnsi="맑은 고딕"/>
      <w:u w:val="dotted"/>
    </w:rPr>
  </w:style>
  <w:style w:type="character" w:styleId="affffc">
    <w:name w:val="Strong"/>
    <w:basedOn w:val="a3"/>
    <w:semiHidden/>
    <w:unhideWhenUsed/>
    <w:qFormat/>
    <w:rsid w:val="00D63BC8"/>
    <w:rPr>
      <w:rFonts w:ascii="맑은 고딕" w:eastAsia="맑은 고딕" w:hAnsi="맑은 고딕"/>
      <w:b/>
      <w:bCs/>
    </w:rPr>
  </w:style>
  <w:style w:type="paragraph" w:styleId="affffd">
    <w:name w:val="Subtitle"/>
    <w:basedOn w:val="a2"/>
    <w:next w:val="a2"/>
    <w:link w:val="Charf2"/>
    <w:semiHidden/>
    <w:unhideWhenUsed/>
    <w:qFormat/>
    <w:rsid w:val="00D63BC8"/>
    <w:pPr>
      <w:numPr>
        <w:ilvl w:val="1"/>
      </w:numPr>
      <w:spacing w:after="160"/>
    </w:pPr>
    <w:rPr>
      <w:rFonts w:cstheme="minorBidi"/>
      <w:color w:val="5A5A5A" w:themeColor="text1" w:themeTint="A5"/>
      <w:spacing w:val="15"/>
      <w:sz w:val="22"/>
      <w:szCs w:val="22"/>
    </w:rPr>
  </w:style>
  <w:style w:type="character" w:customStyle="1" w:styleId="Charf2">
    <w:name w:val="부제 Char"/>
    <w:basedOn w:val="a3"/>
    <w:link w:val="affffd"/>
    <w:semiHidden/>
    <w:rsid w:val="00D63BC8"/>
    <w:rPr>
      <w:rFonts w:ascii="맑은 고딕" w:eastAsia="맑은 고딕" w:hAnsi="맑은 고딕" w:cstheme="minorBidi"/>
      <w:color w:val="5A5A5A" w:themeColor="text1" w:themeTint="A5"/>
      <w:spacing w:val="15"/>
      <w:sz w:val="22"/>
      <w:szCs w:val="22"/>
    </w:rPr>
  </w:style>
  <w:style w:type="character" w:styleId="affffe">
    <w:name w:val="Subtle Emphasis"/>
    <w:basedOn w:val="a3"/>
    <w:uiPriority w:val="19"/>
    <w:semiHidden/>
    <w:unhideWhenUsed/>
    <w:qFormat/>
    <w:rsid w:val="00D63BC8"/>
    <w:rPr>
      <w:rFonts w:ascii="맑은 고딕" w:eastAsia="맑은 고딕" w:hAnsi="맑은 고딕"/>
      <w:i/>
      <w:iCs/>
      <w:color w:val="404040" w:themeColor="text1" w:themeTint="BF"/>
    </w:rPr>
  </w:style>
  <w:style w:type="character" w:styleId="afffff">
    <w:name w:val="Subtle Reference"/>
    <w:basedOn w:val="a3"/>
    <w:uiPriority w:val="31"/>
    <w:semiHidden/>
    <w:unhideWhenUsed/>
    <w:qFormat/>
    <w:rsid w:val="00D63BC8"/>
    <w:rPr>
      <w:rFonts w:ascii="맑은 고딕" w:eastAsia="맑은 고딕" w:hAnsi="맑은 고딕"/>
      <w:smallCaps/>
      <w:color w:val="5A5A5A" w:themeColor="text1" w:themeTint="A5"/>
    </w:rPr>
  </w:style>
  <w:style w:type="table" w:styleId="310">
    <w:name w:val="Table 3D effects 1"/>
    <w:basedOn w:val="a4"/>
    <w:semiHidden/>
    <w:unhideWhenUsed/>
    <w:rsid w:val="00D63BC8"/>
    <w:pPr>
      <w:spacing w:line="264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semiHidden/>
    <w:unhideWhenUsed/>
    <w:rsid w:val="00D63BC8"/>
    <w:pPr>
      <w:spacing w:line="264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semiHidden/>
    <w:unhideWhenUsed/>
    <w:rsid w:val="00D63BC8"/>
    <w:pPr>
      <w:spacing w:line="264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Classic 1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lassic 2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4"/>
    <w:semiHidden/>
    <w:unhideWhenUsed/>
    <w:rsid w:val="00D63BC8"/>
    <w:pPr>
      <w:spacing w:line="264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lassic 4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olorful 1"/>
    <w:basedOn w:val="a4"/>
    <w:semiHidden/>
    <w:unhideWhenUsed/>
    <w:rsid w:val="00D63BC8"/>
    <w:pPr>
      <w:spacing w:line="264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Colorful 2"/>
    <w:basedOn w:val="a4"/>
    <w:semiHidden/>
    <w:unhideWhenUsed/>
    <w:rsid w:val="00D63BC8"/>
    <w:pPr>
      <w:spacing w:line="264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semiHidden/>
    <w:unhideWhenUsed/>
    <w:rsid w:val="00D63BC8"/>
    <w:pPr>
      <w:spacing w:line="264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Columns 1"/>
    <w:basedOn w:val="a4"/>
    <w:semiHidden/>
    <w:unhideWhenUsed/>
    <w:rsid w:val="00D63BC8"/>
    <w:pPr>
      <w:spacing w:line="264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semiHidden/>
    <w:unhideWhenUsed/>
    <w:rsid w:val="00D63BC8"/>
    <w:pPr>
      <w:spacing w:line="264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unhideWhenUsed/>
    <w:rsid w:val="00D63BC8"/>
    <w:pPr>
      <w:spacing w:line="264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semiHidden/>
    <w:unhideWhenUsed/>
    <w:rsid w:val="00D63BC8"/>
    <w:pPr>
      <w:spacing w:line="264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unhideWhenUsed/>
    <w:rsid w:val="00D63BC8"/>
    <w:pPr>
      <w:spacing w:line="264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0">
    <w:name w:val="Table Contemporary"/>
    <w:basedOn w:val="a4"/>
    <w:semiHidden/>
    <w:unhideWhenUsed/>
    <w:rsid w:val="00D63BC8"/>
    <w:pPr>
      <w:spacing w:line="264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1">
    <w:name w:val="Table Elegant"/>
    <w:basedOn w:val="a4"/>
    <w:semiHidden/>
    <w:unhideWhenUsed/>
    <w:rsid w:val="00D63BC8"/>
    <w:pPr>
      <w:spacing w:line="264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2">
    <w:name w:val="Table Grid"/>
    <w:basedOn w:val="a4"/>
    <w:uiPriority w:val="1"/>
    <w:rsid w:val="00D63B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a">
    <w:name w:val="Table Grid 1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Grid 2"/>
    <w:basedOn w:val="a4"/>
    <w:semiHidden/>
    <w:unhideWhenUsed/>
    <w:rsid w:val="00D63BC8"/>
    <w:pPr>
      <w:spacing w:line="264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Grid 4"/>
    <w:basedOn w:val="a4"/>
    <w:semiHidden/>
    <w:unhideWhenUsed/>
    <w:rsid w:val="00D63BC8"/>
    <w:pPr>
      <w:spacing w:line="264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unhideWhenUsed/>
    <w:rsid w:val="00D63BC8"/>
    <w:pPr>
      <w:spacing w:line="264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3">
    <w:name w:val="Grid Table Light"/>
    <w:basedOn w:val="a4"/>
    <w:uiPriority w:val="40"/>
    <w:rsid w:val="00D63BC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b">
    <w:name w:val="Table List 1"/>
    <w:basedOn w:val="a4"/>
    <w:semiHidden/>
    <w:unhideWhenUsed/>
    <w:rsid w:val="00D63BC8"/>
    <w:pPr>
      <w:spacing w:line="264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List 2"/>
    <w:basedOn w:val="a4"/>
    <w:semiHidden/>
    <w:unhideWhenUsed/>
    <w:rsid w:val="00D63BC8"/>
    <w:pPr>
      <w:spacing w:line="264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List 3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List 4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a">
    <w:name w:val="Table List 5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4">
    <w:name w:val="Table List 6"/>
    <w:basedOn w:val="a4"/>
    <w:semiHidden/>
    <w:unhideWhenUsed/>
    <w:rsid w:val="00D63BC8"/>
    <w:pPr>
      <w:spacing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4">
    <w:name w:val="Table List 7"/>
    <w:basedOn w:val="a4"/>
    <w:semiHidden/>
    <w:unhideWhenUsed/>
    <w:rsid w:val="00D63BC8"/>
    <w:pPr>
      <w:spacing w:line="264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unhideWhenUsed/>
    <w:rsid w:val="00D63BC8"/>
    <w:pPr>
      <w:spacing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4">
    <w:name w:val="table of authorities"/>
    <w:basedOn w:val="a2"/>
    <w:next w:val="a2"/>
    <w:semiHidden/>
    <w:unhideWhenUsed/>
    <w:rsid w:val="00D63BC8"/>
    <w:pPr>
      <w:ind w:left="170" w:hanging="170"/>
    </w:pPr>
  </w:style>
  <w:style w:type="paragraph" w:styleId="afffff5">
    <w:name w:val="table of figures"/>
    <w:basedOn w:val="a2"/>
    <w:next w:val="a2"/>
    <w:semiHidden/>
    <w:unhideWhenUsed/>
    <w:rsid w:val="00D63BC8"/>
  </w:style>
  <w:style w:type="table" w:styleId="afffff6">
    <w:name w:val="Table Professional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Simple 2"/>
    <w:basedOn w:val="a4"/>
    <w:semiHidden/>
    <w:unhideWhenUsed/>
    <w:rsid w:val="00D63BC8"/>
    <w:pPr>
      <w:spacing w:line="264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Simple 3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semiHidden/>
    <w:unhideWhenUsed/>
    <w:rsid w:val="00D63BC8"/>
    <w:pPr>
      <w:spacing w:line="264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Subtle 2"/>
    <w:basedOn w:val="a4"/>
    <w:semiHidden/>
    <w:unhideWhenUsed/>
    <w:rsid w:val="00D63BC8"/>
    <w:pPr>
      <w:spacing w:line="264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7">
    <w:name w:val="Table Theme"/>
    <w:basedOn w:val="a4"/>
    <w:semiHidden/>
    <w:unhideWhenUsed/>
    <w:rsid w:val="00D63BC8"/>
    <w:pPr>
      <w:spacing w:line="264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e">
    <w:name w:val="Table Web 1"/>
    <w:basedOn w:val="a4"/>
    <w:semiHidden/>
    <w:unhideWhenUsed/>
    <w:rsid w:val="00D63BC8"/>
    <w:pPr>
      <w:spacing w:line="264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Web 2"/>
    <w:basedOn w:val="a4"/>
    <w:semiHidden/>
    <w:unhideWhenUsed/>
    <w:rsid w:val="00D63BC8"/>
    <w:pPr>
      <w:spacing w:line="264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Web 3"/>
    <w:basedOn w:val="a4"/>
    <w:semiHidden/>
    <w:unhideWhenUsed/>
    <w:rsid w:val="00D63BC8"/>
    <w:pPr>
      <w:spacing w:line="264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8">
    <w:name w:val="Title"/>
    <w:basedOn w:val="a2"/>
    <w:next w:val="a2"/>
    <w:link w:val="Charf3"/>
    <w:semiHidden/>
    <w:unhideWhenUsed/>
    <w:qFormat/>
    <w:rsid w:val="00D63BC8"/>
    <w:pPr>
      <w:spacing w:line="240" w:lineRule="auto"/>
      <w:contextualSpacing/>
    </w:pPr>
    <w:rPr>
      <w:rFonts w:cstheme="majorBidi"/>
      <w:spacing w:val="-10"/>
      <w:kern w:val="28"/>
      <w:sz w:val="56"/>
      <w:szCs w:val="56"/>
    </w:rPr>
  </w:style>
  <w:style w:type="character" w:customStyle="1" w:styleId="Charf3">
    <w:name w:val="제목 Char"/>
    <w:basedOn w:val="a3"/>
    <w:link w:val="afffff8"/>
    <w:semiHidden/>
    <w:rsid w:val="00D63BC8"/>
    <w:rPr>
      <w:rFonts w:ascii="맑은 고딕" w:eastAsia="맑은 고딕" w:hAnsi="맑은 고딕" w:cstheme="majorBidi"/>
      <w:spacing w:val="-10"/>
      <w:kern w:val="28"/>
      <w:sz w:val="56"/>
      <w:szCs w:val="56"/>
    </w:rPr>
  </w:style>
  <w:style w:type="paragraph" w:styleId="afffff9">
    <w:name w:val="toa heading"/>
    <w:basedOn w:val="a2"/>
    <w:next w:val="a2"/>
    <w:semiHidden/>
    <w:unhideWhenUsed/>
    <w:rsid w:val="00D63BC8"/>
    <w:pPr>
      <w:spacing w:before="120"/>
    </w:pPr>
    <w:rPr>
      <w:rFonts w:cstheme="majorBidi"/>
      <w:b/>
      <w:bCs/>
      <w:sz w:val="24"/>
      <w:szCs w:val="24"/>
    </w:rPr>
  </w:style>
  <w:style w:type="paragraph" w:styleId="1f">
    <w:name w:val="toc 1"/>
    <w:basedOn w:val="a2"/>
    <w:next w:val="a2"/>
    <w:autoRedefine/>
    <w:semiHidden/>
    <w:unhideWhenUsed/>
    <w:rsid w:val="00D63BC8"/>
    <w:pPr>
      <w:spacing w:after="100"/>
    </w:pPr>
  </w:style>
  <w:style w:type="paragraph" w:styleId="2f6">
    <w:name w:val="toc 2"/>
    <w:basedOn w:val="a2"/>
    <w:next w:val="a2"/>
    <w:autoRedefine/>
    <w:semiHidden/>
    <w:unhideWhenUsed/>
    <w:rsid w:val="00D63BC8"/>
    <w:pPr>
      <w:spacing w:after="100"/>
      <w:ind w:left="170"/>
    </w:pPr>
  </w:style>
  <w:style w:type="paragraph" w:styleId="3f2">
    <w:name w:val="toc 3"/>
    <w:basedOn w:val="a2"/>
    <w:next w:val="a2"/>
    <w:autoRedefine/>
    <w:semiHidden/>
    <w:unhideWhenUsed/>
    <w:rsid w:val="00D63BC8"/>
    <w:pPr>
      <w:spacing w:after="100"/>
      <w:ind w:left="340"/>
    </w:pPr>
  </w:style>
  <w:style w:type="paragraph" w:styleId="4c">
    <w:name w:val="toc 4"/>
    <w:basedOn w:val="a2"/>
    <w:next w:val="a2"/>
    <w:autoRedefine/>
    <w:semiHidden/>
    <w:unhideWhenUsed/>
    <w:rsid w:val="00D63BC8"/>
    <w:pPr>
      <w:spacing w:after="100"/>
      <w:ind w:left="510"/>
    </w:pPr>
  </w:style>
  <w:style w:type="paragraph" w:styleId="5b">
    <w:name w:val="toc 5"/>
    <w:basedOn w:val="a2"/>
    <w:next w:val="a2"/>
    <w:autoRedefine/>
    <w:semiHidden/>
    <w:unhideWhenUsed/>
    <w:rsid w:val="00D63BC8"/>
    <w:pPr>
      <w:spacing w:after="100"/>
      <w:ind w:left="680"/>
    </w:pPr>
  </w:style>
  <w:style w:type="paragraph" w:styleId="65">
    <w:name w:val="toc 6"/>
    <w:basedOn w:val="a2"/>
    <w:next w:val="a2"/>
    <w:autoRedefine/>
    <w:semiHidden/>
    <w:unhideWhenUsed/>
    <w:rsid w:val="00D63BC8"/>
    <w:pPr>
      <w:spacing w:after="100"/>
      <w:ind w:left="850"/>
    </w:pPr>
  </w:style>
  <w:style w:type="paragraph" w:styleId="75">
    <w:name w:val="toc 7"/>
    <w:basedOn w:val="a2"/>
    <w:next w:val="a2"/>
    <w:autoRedefine/>
    <w:semiHidden/>
    <w:unhideWhenUsed/>
    <w:rsid w:val="00D63BC8"/>
    <w:pPr>
      <w:spacing w:after="100"/>
      <w:ind w:left="1020"/>
    </w:pPr>
  </w:style>
  <w:style w:type="paragraph" w:styleId="83">
    <w:name w:val="toc 8"/>
    <w:basedOn w:val="a2"/>
    <w:next w:val="a2"/>
    <w:autoRedefine/>
    <w:semiHidden/>
    <w:unhideWhenUsed/>
    <w:rsid w:val="00D63BC8"/>
    <w:pPr>
      <w:spacing w:after="100"/>
      <w:ind w:left="1190"/>
    </w:pPr>
  </w:style>
  <w:style w:type="paragraph" w:styleId="91">
    <w:name w:val="toc 9"/>
    <w:basedOn w:val="a2"/>
    <w:next w:val="a2"/>
    <w:autoRedefine/>
    <w:semiHidden/>
    <w:unhideWhenUsed/>
    <w:rsid w:val="00D63BC8"/>
    <w:pPr>
      <w:spacing w:after="100"/>
      <w:ind w:left="1360"/>
    </w:pPr>
  </w:style>
  <w:style w:type="paragraph" w:styleId="TOC">
    <w:name w:val="TOC Heading"/>
    <w:basedOn w:val="1"/>
    <w:next w:val="a2"/>
    <w:uiPriority w:val="39"/>
    <w:semiHidden/>
    <w:unhideWhenUsed/>
    <w:qFormat/>
    <w:rsid w:val="00D63BC8"/>
    <w:pPr>
      <w:keepNext/>
      <w:keepLines/>
      <w:spacing w:before="240" w:line="264" w:lineRule="auto"/>
      <w:jc w:val="left"/>
      <w:outlineLvl w:val="9"/>
    </w:pPr>
    <w:rPr>
      <w:rFonts w:cstheme="majorBidi"/>
      <w:b w:val="0"/>
      <w:sz w:val="32"/>
      <w:szCs w:val="32"/>
    </w:rPr>
  </w:style>
  <w:style w:type="character" w:styleId="afffffa">
    <w:name w:val="Unresolved Mention"/>
    <w:basedOn w:val="a3"/>
    <w:uiPriority w:val="99"/>
    <w:semiHidden/>
    <w:unhideWhenUsed/>
    <w:rsid w:val="00D63BC8"/>
    <w:rPr>
      <w:rFonts w:ascii="맑은 고딕" w:eastAsia="맑은 고딕" w:hAnsi="맑은 고딕"/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32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hyperlink" Target="https://github,com/gttae/Self_Life-Account-Book-app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18" Type="http://schemas.openxmlformats.org/officeDocument/2006/relationships/header" Target="head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91" Type="http://schemas.openxmlformats.org/officeDocument/2006/relationships/image" Target="media/image83.jpe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119" Type="http://schemas.openxmlformats.org/officeDocument/2006/relationships/footer" Target="footer1.xml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jpe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image" Target="media/image9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itae\AppData\Local\Microsoft\Office\16.0\DTS\ko-KR%7b5DFF62A6-8F6B-4499-B18B-A6FB0C4A0FA6%7d\%7bB515ACA7-84A7-44CF-B489-57F942EB16EB%7dtf02808042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pulent">
      <a:majorFont>
        <a:latin typeface="Trebuchet MS"/>
        <a:ea typeface=""/>
        <a:cs typeface=""/>
        <a:font script="Jpan" typeface="HG丸ｺﾞｼｯｸM-PRO"/>
        <a:font script="Hang" typeface="HY그래픽M"/>
        <a:font script="Hans" typeface="黑体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Trebuchet MS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310E5D-2ECF-4D83-B6A4-3DC39E64B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{B515ACA7-84A7-44CF-B489-57F942EB16EB}tf02808042_win32</Template>
  <TotalTime>814</TotalTime>
  <Pages>78</Pages>
  <Words>2148</Words>
  <Characters>12246</Characters>
  <Application>Microsoft Office Word</Application>
  <DocSecurity>0</DocSecurity>
  <Lines>102</Lines>
  <Paragraphs>28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장기태</dc:creator>
  <cp:lastModifiedBy>장기태</cp:lastModifiedBy>
  <cp:revision>183</cp:revision>
  <cp:lastPrinted>2004-06-01T20:10:00Z</cp:lastPrinted>
  <dcterms:created xsi:type="dcterms:W3CDTF">2023-12-03T07:53:00Z</dcterms:created>
  <dcterms:modified xsi:type="dcterms:W3CDTF">2024-06-24T14:31:00Z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TC011294621033</vt:lpwstr>
  </property>
  <property fmtid="{D5CDD505-2E9C-101B-9397-08002B2CF9AE}" pid="3" name="ContentTypeId">
    <vt:lpwstr>0x010100AA3F7D94069FF64A86F7DFF56D60E3BE</vt:lpwstr>
  </property>
  <property fmtid="{D5CDD505-2E9C-101B-9397-08002B2CF9AE}" pid="4" name="InternalTags">
    <vt:lpwstr/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ScenarioTags">
    <vt:lpwstr/>
  </property>
  <property fmtid="{D5CDD505-2E9C-101B-9397-08002B2CF9AE}" pid="8" name="CampaignTags">
    <vt:lpwstr/>
  </property>
  <property fmtid="{D5CDD505-2E9C-101B-9397-08002B2CF9AE}" pid="9" name="LocMarketGroupTiers">
    <vt:lpwstr>,t:Tier 1,t:Tier 2,t:Tier 3,</vt:lpwstr>
  </property>
</Properties>
</file>