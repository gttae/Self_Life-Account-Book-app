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vertAnchor="page" w:horzAnchor="margin" w:tblpY="1906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72"/>
      </w:tblGrid>
      <w:tr w:rsidR="009F6DD4" w14:paraId="7F511BC2" w14:textId="77777777" w:rsidTr="009F6DD4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8A50F84" w14:textId="24CEC48F" w:rsidR="009F6DD4" w:rsidRDefault="009F6DD4" w:rsidP="009F6DD4">
            <w:pPr>
              <w:pStyle w:val="aa"/>
              <w:rPr>
                <w:color w:val="2E74B5" w:themeColor="accent1" w:themeShade="BF"/>
                <w:sz w:val="24"/>
              </w:rPr>
            </w:pPr>
          </w:p>
        </w:tc>
      </w:tr>
      <w:tr w:rsidR="009F6DD4" w14:paraId="32E1372B" w14:textId="77777777" w:rsidTr="009F6DD4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5B9BD5" w:themeColor="accent1"/>
                <w:sz w:val="88"/>
                <w:szCs w:val="88"/>
              </w:rPr>
              <w:alias w:val="제목"/>
              <w:id w:val="13406919"/>
              <w:placeholder>
                <w:docPart w:val="6A67DECFE4154C678ACD3DA8D0E345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5A2D563" w14:textId="1E170269" w:rsidR="009F6DD4" w:rsidRDefault="00E01B5E" w:rsidP="009F6DD4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 xml:space="preserve">Self-Life 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프로젝트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 xml:space="preserve"> </w:t>
                </w:r>
                <w:r w:rsidR="001C6085"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보고서</w:t>
                </w:r>
              </w:p>
            </w:sdtContent>
          </w:sdt>
        </w:tc>
      </w:tr>
      <w:tr w:rsidR="009F6DD4" w14:paraId="0E789CA4" w14:textId="77777777" w:rsidTr="009F6DD4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0E3E4C" w14:textId="0B80E7F3" w:rsidR="00C7720F" w:rsidRDefault="00C7720F" w:rsidP="00C7720F">
            <w:pPr>
              <w:pStyle w:val="aa"/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편의기능이 추가된 가계부 애플리케이션</w:t>
            </w:r>
          </w:p>
        </w:tc>
      </w:tr>
    </w:tbl>
    <w:sdt>
      <w:sdtPr>
        <w:rPr>
          <w:sz w:val="16"/>
          <w:szCs w:val="18"/>
        </w:rPr>
        <w:id w:val="-936672610"/>
        <w:docPartObj>
          <w:docPartGallery w:val="Cover Pages"/>
          <w:docPartUnique/>
        </w:docPartObj>
      </w:sdtPr>
      <w:sdtEndPr>
        <w:rPr>
          <w:sz w:val="18"/>
          <w:szCs w:val="20"/>
        </w:rPr>
      </w:sdtEndPr>
      <w:sdtContent>
        <w:p w14:paraId="61E0B470" w14:textId="2D16F087" w:rsidR="009F6DD4" w:rsidRPr="003F2CEB" w:rsidRDefault="009F6DD4">
          <w:pPr>
            <w:rPr>
              <w:sz w:val="16"/>
              <w:szCs w:val="18"/>
            </w:rPr>
          </w:pPr>
        </w:p>
        <w:p w14:paraId="4C33EB2C" w14:textId="7378F95B" w:rsidR="00892678" w:rsidRPr="003F2CEB" w:rsidRDefault="009F6DD4">
          <w:pPr>
            <w:rPr>
              <w:sz w:val="16"/>
              <w:szCs w:val="18"/>
            </w:rPr>
          </w:pPr>
          <w:r w:rsidRPr="003F2CEB">
            <w:rPr>
              <w:noProof/>
              <w:sz w:val="16"/>
              <w:szCs w:val="18"/>
            </w:rPr>
            <w:drawing>
              <wp:anchor distT="0" distB="0" distL="114300" distR="114300" simplePos="0" relativeHeight="251664384" behindDoc="1" locked="0" layoutInCell="1" allowOverlap="1" wp14:anchorId="158A3A42" wp14:editId="1FDD12CC">
                <wp:simplePos x="0" y="0"/>
                <wp:positionH relativeFrom="column">
                  <wp:posOffset>-4774949</wp:posOffset>
                </wp:positionH>
                <wp:positionV relativeFrom="paragraph">
                  <wp:posOffset>2453492</wp:posOffset>
                </wp:positionV>
                <wp:extent cx="7307196" cy="7091035"/>
                <wp:effectExtent l="0" t="0" r="0" b="0"/>
                <wp:wrapNone/>
                <wp:docPr id="35" name="그림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그림 35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7196" cy="709103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000" sy="1000" algn="ctr" rotWithShape="0">
                            <a:srgbClr val="000000"/>
                          </a:outerShdw>
                          <a:reflection endPos="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F2CEB">
            <w:rPr>
              <w:sz w:val="16"/>
              <w:szCs w:val="18"/>
            </w:rPr>
            <w:br w:type="page"/>
          </w:r>
        </w:p>
        <w:p w14:paraId="4D24A6FF" w14:textId="03A73903" w:rsidR="00F83ED5" w:rsidRPr="00BD2122" w:rsidRDefault="00F83ED5" w:rsidP="001E0C8B">
          <w:pPr>
            <w:jc w:val="center"/>
            <w:rPr>
              <w:b/>
              <w:bCs/>
              <w:color w:val="2E74B5" w:themeColor="accent1" w:themeShade="BF"/>
              <w:sz w:val="48"/>
              <w:szCs w:val="48"/>
            </w:rPr>
          </w:pPr>
          <w:r w:rsidRPr="00BD2122">
            <w:rPr>
              <w:rFonts w:hint="eastAsia"/>
              <w:b/>
              <w:bCs/>
              <w:color w:val="2E74B5" w:themeColor="accent1" w:themeShade="BF"/>
              <w:sz w:val="48"/>
              <w:szCs w:val="48"/>
            </w:rPr>
            <w:lastRenderedPageBreak/>
            <w:t>목 차</w:t>
          </w:r>
        </w:p>
        <w:p w14:paraId="4D82E447" w14:textId="5131111A" w:rsidR="005C0259" w:rsidRPr="00C71F2B" w:rsidRDefault="00C71F2B" w:rsidP="005C0259">
          <w:pPr>
            <w:spacing w:line="240" w:lineRule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프로젝트 계획</w:t>
          </w:r>
        </w:p>
        <w:p w14:paraId="4CF174AE" w14:textId="26D5997C" w:rsidR="005A740A" w:rsidRPr="005A740A" w:rsidRDefault="005A740A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프로젝트개요</w:t>
          </w:r>
        </w:p>
        <w:p w14:paraId="62833696" w14:textId="1BC32146" w:rsidR="00533D77" w:rsidRPr="00533D77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개발계획</w:t>
          </w:r>
        </w:p>
        <w:p w14:paraId="53FD601D" w14:textId="01062E7F" w:rsidR="00533D77" w:rsidRPr="00533D77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기술관리</w:t>
          </w:r>
        </w:p>
        <w:p w14:paraId="1640FDEC" w14:textId="71A786A9" w:rsidR="00533D77" w:rsidRPr="00533D77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검토회의</w:t>
          </w:r>
        </w:p>
        <w:p w14:paraId="571D9FAF" w14:textId="0302FBF1" w:rsidR="00533D77" w:rsidRPr="00533D77" w:rsidRDefault="00546DDD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 w:rsidRPr="003F2CEB">
            <w:rPr>
              <w:noProof/>
              <w:sz w:val="16"/>
              <w:szCs w:val="18"/>
            </w:rPr>
            <w:drawing>
              <wp:anchor distT="0" distB="0" distL="114300" distR="114300" simplePos="0" relativeHeight="251650048" behindDoc="1" locked="0" layoutInCell="1" allowOverlap="1" wp14:anchorId="4BD6512D" wp14:editId="3A2346A8">
                <wp:simplePos x="0" y="0"/>
                <wp:positionH relativeFrom="column">
                  <wp:posOffset>190973</wp:posOffset>
                </wp:positionH>
                <wp:positionV relativeFrom="paragraph">
                  <wp:posOffset>342265</wp:posOffset>
                </wp:positionV>
                <wp:extent cx="7307196" cy="7091035"/>
                <wp:effectExtent l="0" t="0" r="0" b="0"/>
                <wp:wrapNone/>
                <wp:docPr id="1698263426" name="그림 1698263426" descr="원, 그래픽, 스크린샷, 만화 영화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263426" name="그림 1698263426" descr="원, 그래픽, 스크린샷, 만화 영화이(가) 표시된 사진&#10;&#10;자동 생성된 설명"/>
                        <pic:cNvPicPr/>
                      </pic:nvPicPr>
                      <pic:blipFill>
                        <a:blip r:embed="rId11">
                          <a:alphaModFix amt="3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7196" cy="709103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000" sy="1000" algn="ctr" rotWithShape="0">
                            <a:srgbClr val="000000"/>
                          </a:outerShdw>
                          <a:reflection endPos="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33D77">
            <w:rPr>
              <w:rFonts w:hint="eastAsia"/>
              <w:b/>
              <w:bCs/>
              <w:sz w:val="24"/>
              <w:szCs w:val="24"/>
            </w:rPr>
            <w:t>유지보수</w:t>
          </w:r>
        </w:p>
        <w:p w14:paraId="6A41B8A5" w14:textId="77777777" w:rsidR="00533D77" w:rsidRPr="00533D77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성능시험</w:t>
          </w:r>
        </w:p>
        <w:p w14:paraId="025CBA1F" w14:textId="77777777" w:rsidR="00554930" w:rsidRPr="00554930" w:rsidRDefault="00533D77" w:rsidP="005C0259">
          <w:pPr>
            <w:pStyle w:val="af3"/>
            <w:numPr>
              <w:ilvl w:val="0"/>
              <w:numId w:val="31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인수계획</w:t>
          </w:r>
        </w:p>
        <w:p w14:paraId="1DE1F7F9" w14:textId="77777777" w:rsidR="00C71F2B" w:rsidRDefault="00C71F2B" w:rsidP="00554930">
          <w:pPr>
            <w:spacing w:line="240" w:lineRule="auto"/>
            <w:rPr>
              <w:b/>
              <w:bCs/>
              <w:sz w:val="24"/>
              <w:szCs w:val="24"/>
            </w:rPr>
          </w:pPr>
        </w:p>
        <w:p w14:paraId="6879B0EE" w14:textId="144E60BD" w:rsidR="00554930" w:rsidRPr="00C71F2B" w:rsidRDefault="00C71F2B" w:rsidP="00554930">
          <w:pPr>
            <w:spacing w:line="240" w:lineRule="auto"/>
            <w:rPr>
              <w:b/>
              <w:bCs/>
              <w:sz w:val="24"/>
              <w:szCs w:val="24"/>
            </w:rPr>
          </w:pPr>
          <w:r>
            <w:rPr>
              <w:rFonts w:hint="eastAsia"/>
              <w:b/>
              <w:bCs/>
              <w:sz w:val="24"/>
              <w:szCs w:val="24"/>
            </w:rPr>
            <w:t>분석 및 설계</w:t>
          </w:r>
        </w:p>
        <w:p w14:paraId="4C76E7CB" w14:textId="77777777" w:rsidR="00AD15C9" w:rsidRPr="00AD21BC" w:rsidRDefault="00554930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요구분석정의</w:t>
          </w:r>
          <w:r w:rsidR="00AD15C9" w:rsidRPr="00AD21BC">
            <w:rPr>
              <w:rFonts w:hint="eastAsia"/>
              <w:b/>
              <w:bCs/>
              <w:sz w:val="24"/>
              <w:szCs w:val="24"/>
            </w:rPr>
            <w:t>(기능)</w:t>
          </w:r>
        </w:p>
        <w:p w14:paraId="2F406E27" w14:textId="77777777" w:rsidR="00AD15C9" w:rsidRPr="00AD21BC" w:rsidRDefault="00AD15C9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요구분석명세(기능)</w:t>
          </w:r>
        </w:p>
        <w:p w14:paraId="13DBB587" w14:textId="77777777" w:rsidR="00AD15C9" w:rsidRPr="00AD21BC" w:rsidRDefault="00AD15C9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요구분석명세(</w:t>
          </w:r>
          <w:proofErr w:type="spellStart"/>
          <w:r w:rsidRPr="00AD21BC">
            <w:rPr>
              <w:rFonts w:hint="eastAsia"/>
              <w:b/>
              <w:bCs/>
              <w:sz w:val="24"/>
              <w:szCs w:val="24"/>
            </w:rPr>
            <w:t>비기능</w:t>
          </w:r>
          <w:proofErr w:type="spellEnd"/>
          <w:r w:rsidRPr="00AD21BC">
            <w:rPr>
              <w:rFonts w:hint="eastAsia"/>
              <w:b/>
              <w:bCs/>
              <w:sz w:val="24"/>
              <w:szCs w:val="24"/>
            </w:rPr>
            <w:t>)</w:t>
          </w:r>
        </w:p>
        <w:p w14:paraId="22E58427" w14:textId="77777777" w:rsidR="00AD15C9" w:rsidRPr="00AD21BC" w:rsidRDefault="00AD15C9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기능흐름도</w:t>
          </w:r>
        </w:p>
        <w:p w14:paraId="6420953E" w14:textId="77777777" w:rsidR="00E5400A" w:rsidRPr="00AD21BC" w:rsidRDefault="00E5400A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proofErr w:type="spellStart"/>
          <w:r w:rsidRPr="00AD21BC">
            <w:rPr>
              <w:rFonts w:hint="eastAsia"/>
              <w:b/>
              <w:bCs/>
              <w:sz w:val="24"/>
              <w:szCs w:val="24"/>
            </w:rPr>
            <w:t>유스케이스</w:t>
          </w:r>
          <w:proofErr w:type="spellEnd"/>
        </w:p>
        <w:p w14:paraId="23972641" w14:textId="77777777" w:rsidR="00E5400A" w:rsidRPr="00AD21BC" w:rsidRDefault="00E5400A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사용자 인터페이스 설계도</w:t>
          </w:r>
        </w:p>
        <w:p w14:paraId="0C3CBBA2" w14:textId="77777777" w:rsidR="00E5400A" w:rsidRPr="00AD21BC" w:rsidRDefault="00E5400A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클래스 다이어그램</w:t>
          </w:r>
        </w:p>
        <w:p w14:paraId="2496D0F9" w14:textId="77777777" w:rsidR="00AD21BC" w:rsidRPr="00AD21BC" w:rsidRDefault="00AD21BC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24"/>
              <w:szCs w:val="24"/>
            </w:rPr>
          </w:pPr>
          <w:r w:rsidRPr="00AD21BC">
            <w:rPr>
              <w:rFonts w:hint="eastAsia"/>
              <w:b/>
              <w:bCs/>
              <w:sz w:val="24"/>
              <w:szCs w:val="24"/>
            </w:rPr>
            <w:t>D</w:t>
          </w:r>
          <w:r w:rsidRPr="00AD21BC">
            <w:rPr>
              <w:b/>
              <w:bCs/>
              <w:sz w:val="24"/>
              <w:szCs w:val="24"/>
            </w:rPr>
            <w:t>B</w:t>
          </w:r>
          <w:r w:rsidRPr="00AD21BC">
            <w:rPr>
              <w:rFonts w:hint="eastAsia"/>
              <w:b/>
              <w:bCs/>
              <w:sz w:val="24"/>
              <w:szCs w:val="24"/>
            </w:rPr>
            <w:t>설계도</w:t>
          </w:r>
        </w:p>
        <w:p w14:paraId="06C02D90" w14:textId="055AEBAC" w:rsidR="00354957" w:rsidRPr="00554930" w:rsidRDefault="001D3D92" w:rsidP="005C0259">
          <w:pPr>
            <w:pStyle w:val="af3"/>
            <w:numPr>
              <w:ilvl w:val="0"/>
              <w:numId w:val="32"/>
            </w:numPr>
            <w:spacing w:line="240" w:lineRule="auto"/>
            <w:ind w:leftChars="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24"/>
              <w:szCs w:val="24"/>
            </w:rPr>
            <w:t>활동</w:t>
          </w:r>
          <w:r w:rsidR="00AD21BC" w:rsidRPr="00AD21BC">
            <w:rPr>
              <w:rFonts w:hint="eastAsia"/>
              <w:b/>
              <w:bCs/>
              <w:sz w:val="24"/>
              <w:szCs w:val="24"/>
            </w:rPr>
            <w:t xml:space="preserve"> 다이어그램</w:t>
          </w:r>
          <w:r w:rsidR="00F83ED5" w:rsidRPr="00554930">
            <w:rPr>
              <w:sz w:val="16"/>
              <w:szCs w:val="18"/>
            </w:rPr>
            <w:br w:type="page"/>
          </w:r>
        </w:p>
      </w:sdtContent>
    </w:sdt>
    <w:p w14:paraId="36D1B8E4" w14:textId="422F27E8" w:rsidR="008B5C05" w:rsidRPr="00B0251D" w:rsidRDefault="00000000" w:rsidP="00EE7A3C">
      <w:pPr>
        <w:pStyle w:val="a4"/>
      </w:pPr>
      <w:sdt>
        <w:sdtPr>
          <w:rPr>
            <w:rFonts w:hint="eastAsia"/>
          </w:rPr>
          <w:alias w:val="회사 이름"/>
          <w:tag w:val=""/>
          <w:id w:val="1501239775"/>
          <w:placeholder>
            <w:docPart w:val="2D41C2F571994FA5ABC01B0A1AAFDD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E140E9">
            <w:rPr>
              <w:rFonts w:hint="eastAsia"/>
            </w:rPr>
            <w:t>S</w:t>
          </w:r>
          <w:r w:rsidR="009B22EB">
            <w:t>elf-Life</w:t>
          </w:r>
        </w:sdtContent>
      </w:sdt>
      <w:r w:rsidR="00B400CE" w:rsidRPr="00B0251D">
        <w:br/>
      </w:r>
    </w:p>
    <w:p w14:paraId="30206EAA" w14:textId="67423151" w:rsidR="008D22F2" w:rsidRPr="008D22F2" w:rsidRDefault="00210AA5" w:rsidP="008D22F2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t xml:space="preserve">프로젝트 </w:t>
      </w:r>
      <w:r w:rsidR="00B400CE" w:rsidRPr="00B0251D">
        <w:rPr>
          <w:lang w:val="ko-KR"/>
        </w:rPr>
        <w:t>개요</w:t>
      </w:r>
    </w:p>
    <w:tbl>
      <w:tblPr>
        <w:tblStyle w:val="a7"/>
        <w:tblW w:w="5150" w:type="pct"/>
        <w:tblInd w:w="-142" w:type="dxa"/>
        <w:tblLook w:val="04A0" w:firstRow="1" w:lastRow="0" w:firstColumn="1" w:lastColumn="0" w:noHBand="0" w:noVBand="1"/>
      </w:tblPr>
      <w:tblGrid>
        <w:gridCol w:w="719"/>
        <w:gridCol w:w="8922"/>
      </w:tblGrid>
      <w:tr w:rsidR="00EE7A3C" w:rsidRPr="00B0251D" w14:paraId="781E3993" w14:textId="77777777" w:rsidTr="00BD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1B09F82E" w14:textId="559F8AAD" w:rsidR="008B5C05" w:rsidRPr="00B0251D" w:rsidRDefault="008B5C05" w:rsidP="008C10F0">
            <w:pPr>
              <w:jc w:val="left"/>
            </w:pPr>
          </w:p>
        </w:tc>
        <w:tc>
          <w:tcPr>
            <w:tcW w:w="4627" w:type="pct"/>
          </w:tcPr>
          <w:p w14:paraId="223AEE03" w14:textId="4C240C53" w:rsidR="00EE7A3C" w:rsidRPr="008C10F0" w:rsidRDefault="008C10F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F9B0EF" wp14:editId="0BB396A6">
                  <wp:extent cx="2575528" cy="1628775"/>
                  <wp:effectExtent l="0" t="0" r="0" b="0"/>
                  <wp:docPr id="59" name="그림 5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그림 59" descr="차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28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4486">
              <w:rPr>
                <w:noProof/>
              </w:rPr>
              <w:drawing>
                <wp:inline distT="0" distB="0" distL="0" distR="0" wp14:anchorId="0C4209B4" wp14:editId="68493A59">
                  <wp:extent cx="2543175" cy="1641380"/>
                  <wp:effectExtent l="0" t="0" r="0" b="0"/>
                  <wp:docPr id="60" name="그림 6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그림 60" descr="텍스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230" cy="16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2AC70" w14:textId="58090588" w:rsidR="00210AA5" w:rsidRPr="00210AA5" w:rsidRDefault="00210AA5" w:rsidP="00FC69A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0AA5">
              <w:rPr>
                <w:rFonts w:hint="eastAsia"/>
                <w:b/>
                <w:bCs/>
                <w:sz w:val="28"/>
                <w:szCs w:val="28"/>
              </w:rPr>
              <w:t>1인가구 증가</w:t>
            </w:r>
            <w:r w:rsidRPr="00210AA5">
              <w:rPr>
                <w:rFonts w:hint="eastAsia"/>
                <w:sz w:val="20"/>
              </w:rPr>
              <w:t>(</w:t>
            </w:r>
            <w:proofErr w:type="gramStart"/>
            <w:r w:rsidRPr="00210AA5">
              <w:rPr>
                <w:rFonts w:hint="eastAsia"/>
                <w:sz w:val="20"/>
              </w:rPr>
              <w:t>출처:</w:t>
            </w:r>
            <w:r w:rsidRPr="00210AA5">
              <w:rPr>
                <w:sz w:val="20"/>
              </w:rPr>
              <w:t>KOSIS</w:t>
            </w:r>
            <w:proofErr w:type="gramEnd"/>
            <w:r w:rsidRPr="00210AA5">
              <w:rPr>
                <w:sz w:val="20"/>
              </w:rPr>
              <w:t>)</w:t>
            </w:r>
            <w:r w:rsidR="00BD4486">
              <w:rPr>
                <w:sz w:val="20"/>
              </w:rPr>
              <w:t xml:space="preserve">                  </w:t>
            </w:r>
            <w:r w:rsidR="00FC69A4">
              <w:rPr>
                <w:sz w:val="20"/>
              </w:rPr>
              <w:t xml:space="preserve"> </w:t>
            </w:r>
            <w:proofErr w:type="spellStart"/>
            <w:r w:rsidR="00BD4486" w:rsidRPr="00BD4486">
              <w:rPr>
                <w:rFonts w:hint="eastAsia"/>
                <w:b/>
                <w:bCs/>
                <w:sz w:val="28"/>
                <w:szCs w:val="28"/>
              </w:rPr>
              <w:t>가계부브이로그</w:t>
            </w:r>
            <w:proofErr w:type="spellEnd"/>
            <w:r w:rsidR="00BD4486">
              <w:rPr>
                <w:rFonts w:hint="eastAsia"/>
                <w:sz w:val="20"/>
              </w:rPr>
              <w:t>(</w:t>
            </w:r>
            <w:proofErr w:type="spellStart"/>
            <w:r w:rsidR="00BD4486" w:rsidRPr="00BD4486">
              <w:rPr>
                <w:rFonts w:hint="eastAsia"/>
                <w:sz w:val="18"/>
                <w:szCs w:val="18"/>
              </w:rPr>
              <w:t>유튜브채널</w:t>
            </w:r>
            <w:proofErr w:type="spellEnd"/>
            <w:r w:rsidR="00BD4486" w:rsidRPr="00BD4486">
              <w:rPr>
                <w:sz w:val="18"/>
                <w:szCs w:val="18"/>
              </w:rPr>
              <w:t>’</w:t>
            </w:r>
            <w:proofErr w:type="spellStart"/>
            <w:r w:rsidR="00BD4486" w:rsidRPr="00BD4486">
              <w:rPr>
                <w:rFonts w:hint="eastAsia"/>
                <w:sz w:val="18"/>
                <w:szCs w:val="18"/>
              </w:rPr>
              <w:t>자취린이</w:t>
            </w:r>
            <w:proofErr w:type="spellEnd"/>
            <w:r w:rsidR="00BD4486" w:rsidRPr="00BD4486">
              <w:rPr>
                <w:sz w:val="18"/>
                <w:szCs w:val="18"/>
              </w:rPr>
              <w:t>’)</w:t>
            </w:r>
          </w:p>
        </w:tc>
      </w:tr>
    </w:tbl>
    <w:p w14:paraId="3A93A407" w14:textId="7161BCCA" w:rsidR="008B5C05" w:rsidRPr="00B0251D" w:rsidRDefault="008B5C05">
      <w:pPr>
        <w:pStyle w:val="aa"/>
      </w:pPr>
    </w:p>
    <w:p w14:paraId="4D088279" w14:textId="15E28C21" w:rsidR="008B5C05" w:rsidRDefault="008D22F2" w:rsidP="00675850">
      <w:pPr>
        <w:spacing w:after="0" w:line="240" w:lineRule="auto"/>
        <w:rPr>
          <w:b/>
          <w:sz w:val="24"/>
          <w:szCs w:val="24"/>
        </w:rPr>
      </w:pPr>
      <w:r w:rsidRPr="008C10F0">
        <w:rPr>
          <w:rFonts w:hint="eastAsia"/>
          <w:b/>
          <w:sz w:val="24"/>
          <w:szCs w:val="24"/>
        </w:rPr>
        <w:t xml:space="preserve">사회적으로 </w:t>
      </w:r>
      <w:r w:rsidRPr="008C10F0">
        <w:rPr>
          <w:b/>
          <w:sz w:val="24"/>
          <w:szCs w:val="24"/>
        </w:rPr>
        <w:t>1</w:t>
      </w:r>
      <w:r w:rsidRPr="008C10F0">
        <w:rPr>
          <w:rFonts w:hint="eastAsia"/>
          <w:b/>
          <w:sz w:val="24"/>
          <w:szCs w:val="24"/>
        </w:rPr>
        <w:t>인가구가 큰 폭으로 증가하고 있</w:t>
      </w:r>
      <w:r w:rsidR="006C1EC8">
        <w:rPr>
          <w:rFonts w:hint="eastAsia"/>
          <w:b/>
          <w:sz w:val="24"/>
          <w:szCs w:val="24"/>
        </w:rPr>
        <w:t>으며</w:t>
      </w:r>
      <w:r w:rsidRPr="008C10F0">
        <w:rPr>
          <w:rFonts w:hint="eastAsia"/>
          <w:b/>
          <w:sz w:val="24"/>
          <w:szCs w:val="24"/>
        </w:rPr>
        <w:t>, 잘못된 소비습관을 가지</w:t>
      </w:r>
      <w:r w:rsidR="006C1EC8">
        <w:rPr>
          <w:rFonts w:hint="eastAsia"/>
          <w:b/>
          <w:sz w:val="24"/>
          <w:szCs w:val="24"/>
        </w:rPr>
        <w:t>고</w:t>
      </w:r>
      <w:r w:rsidRPr="008C10F0">
        <w:rPr>
          <w:b/>
          <w:sz w:val="24"/>
          <w:szCs w:val="24"/>
        </w:rPr>
        <w:t xml:space="preserve"> </w:t>
      </w:r>
      <w:r w:rsidRPr="008C10F0">
        <w:rPr>
          <w:rFonts w:hint="eastAsia"/>
          <w:b/>
          <w:sz w:val="24"/>
          <w:szCs w:val="24"/>
        </w:rPr>
        <w:t>계획에 의한 올바른 소비형태가 아닌 충</w:t>
      </w:r>
      <w:r w:rsidR="002F222E">
        <w:rPr>
          <w:rFonts w:hint="eastAsia"/>
          <w:b/>
          <w:sz w:val="24"/>
          <w:szCs w:val="24"/>
        </w:rPr>
        <w:t>동</w:t>
      </w:r>
      <w:r w:rsidRPr="008C10F0">
        <w:rPr>
          <w:rFonts w:hint="eastAsia"/>
          <w:b/>
          <w:sz w:val="24"/>
          <w:szCs w:val="24"/>
        </w:rPr>
        <w:t xml:space="preserve">에 의한 무분별한 소비형태가 다양해짐에 따라 </w:t>
      </w:r>
      <w:r w:rsidR="00FC69A4">
        <w:rPr>
          <w:rFonts w:hint="eastAsia"/>
          <w:b/>
          <w:sz w:val="24"/>
          <w:szCs w:val="24"/>
        </w:rPr>
        <w:t>자금이 부족한 상황에 마주치게 되는 사람들이 발생하고 있습니다.</w:t>
      </w:r>
      <w:r w:rsidR="00FC69A4">
        <w:rPr>
          <w:b/>
          <w:sz w:val="24"/>
          <w:szCs w:val="24"/>
        </w:rPr>
        <w:t xml:space="preserve"> </w:t>
      </w:r>
      <w:r w:rsidR="00FC69A4">
        <w:rPr>
          <w:rFonts w:hint="eastAsia"/>
          <w:b/>
          <w:sz w:val="24"/>
          <w:szCs w:val="24"/>
        </w:rPr>
        <w:t>이에 따라 가계부와 관련된 컨텐츠가 증가하고 새로운 자금관리 정보들이 전파되는 추세입니다.</w:t>
      </w:r>
    </w:p>
    <w:p w14:paraId="260B410D" w14:textId="7F1A3BFB" w:rsidR="004854D5" w:rsidRDefault="00FC69A4" w:rsidP="004854D5">
      <w:pPr>
        <w:spacing w:after="0" w:line="240" w:lineRule="auto"/>
        <w:rPr>
          <w:b/>
          <w:sz w:val="24"/>
          <w:szCs w:val="24"/>
          <w:lang w:val="ko-KR"/>
        </w:rPr>
      </w:pPr>
      <w:r>
        <w:rPr>
          <w:rFonts w:hint="eastAsia"/>
          <w:b/>
          <w:sz w:val="24"/>
          <w:szCs w:val="24"/>
          <w:lang w:val="ko-KR"/>
        </w:rPr>
        <w:t>따라서 저희는 자금관리 앱을 개발하여 여러가지 편의적의 서비스를 제공할 예정입니다.</w:t>
      </w:r>
    </w:p>
    <w:p w14:paraId="2C7C0711" w14:textId="77777777" w:rsidR="004854D5" w:rsidRPr="00621472" w:rsidRDefault="004854D5" w:rsidP="004854D5">
      <w:pPr>
        <w:spacing w:after="0" w:line="240" w:lineRule="auto"/>
        <w:rPr>
          <w:b/>
          <w:sz w:val="6"/>
          <w:szCs w:val="6"/>
          <w:lang w:val="ko-KR"/>
        </w:rPr>
      </w:pPr>
    </w:p>
    <w:p w14:paraId="05971725" w14:textId="4BF8B573" w:rsidR="008B1538" w:rsidRDefault="008B1538" w:rsidP="008B1538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프로젝트 목표</w:t>
      </w:r>
    </w:p>
    <w:p w14:paraId="09BE1C91" w14:textId="77777777" w:rsidR="008B1538" w:rsidRPr="00834CC1" w:rsidRDefault="008B1538" w:rsidP="008B1538">
      <w:pPr>
        <w:rPr>
          <w:sz w:val="2"/>
          <w:szCs w:val="2"/>
          <w:lang w:val="ko-KR"/>
        </w:rPr>
      </w:pPr>
    </w:p>
    <w:p w14:paraId="5E2A96EE" w14:textId="18D111E0" w:rsidR="008B1538" w:rsidRPr="00B01986" w:rsidRDefault="0099239C" w:rsidP="008B1538">
      <w:pPr>
        <w:pStyle w:val="a"/>
        <w:spacing w:after="0"/>
        <w:rPr>
          <w:b/>
          <w:bCs/>
          <w:sz w:val="24"/>
          <w:szCs w:val="24"/>
        </w:rPr>
      </w:pPr>
      <w:r w:rsidRPr="00B01986">
        <w:rPr>
          <w:rFonts w:hint="eastAsia"/>
          <w:b/>
          <w:bCs/>
          <w:sz w:val="24"/>
          <w:szCs w:val="24"/>
          <w:lang w:val="ko-KR"/>
        </w:rPr>
        <w:t>기존의 자금관리 앱</w:t>
      </w:r>
      <w:r w:rsidR="00F2793C" w:rsidRPr="00B01986">
        <w:rPr>
          <w:rFonts w:hint="eastAsia"/>
          <w:b/>
          <w:bCs/>
          <w:sz w:val="24"/>
          <w:szCs w:val="24"/>
          <w:lang w:val="ko-KR"/>
        </w:rPr>
        <w:t xml:space="preserve">에서 </w:t>
      </w:r>
      <w:r w:rsidR="00E03287" w:rsidRPr="00B01986">
        <w:rPr>
          <w:rFonts w:hint="eastAsia"/>
          <w:b/>
          <w:bCs/>
          <w:sz w:val="24"/>
          <w:szCs w:val="24"/>
          <w:lang w:val="ko-KR"/>
        </w:rPr>
        <w:t xml:space="preserve">편리하지만 </w:t>
      </w:r>
      <w:r w:rsidR="00F2793C" w:rsidRPr="00B01986">
        <w:rPr>
          <w:rFonts w:hint="eastAsia"/>
          <w:b/>
          <w:bCs/>
          <w:sz w:val="24"/>
          <w:szCs w:val="24"/>
          <w:lang w:val="ko-KR"/>
        </w:rPr>
        <w:t xml:space="preserve">구현되지 </w:t>
      </w:r>
      <w:r w:rsidR="00553C87" w:rsidRPr="00B01986">
        <w:rPr>
          <w:rFonts w:hint="eastAsia"/>
          <w:b/>
          <w:bCs/>
          <w:sz w:val="24"/>
          <w:szCs w:val="24"/>
          <w:lang w:val="ko-KR"/>
        </w:rPr>
        <w:t>않</w:t>
      </w:r>
      <w:r w:rsidR="00E03287" w:rsidRPr="00B01986">
        <w:rPr>
          <w:rFonts w:hint="eastAsia"/>
          <w:b/>
          <w:bCs/>
          <w:sz w:val="24"/>
          <w:szCs w:val="24"/>
          <w:lang w:val="ko-KR"/>
        </w:rPr>
        <w:t>았던</w:t>
      </w:r>
      <w:r w:rsidR="00F2793C" w:rsidRPr="00B01986">
        <w:rPr>
          <w:rFonts w:hint="eastAsia"/>
          <w:b/>
          <w:bCs/>
          <w:sz w:val="24"/>
          <w:szCs w:val="24"/>
          <w:lang w:val="ko-KR"/>
        </w:rPr>
        <w:t xml:space="preserve"> </w:t>
      </w:r>
      <w:r w:rsidR="00B816DC" w:rsidRPr="00B01986">
        <w:rPr>
          <w:rFonts w:hint="eastAsia"/>
          <w:b/>
          <w:bCs/>
          <w:sz w:val="24"/>
          <w:szCs w:val="24"/>
          <w:lang w:val="ko-KR"/>
        </w:rPr>
        <w:t>기능</w:t>
      </w:r>
      <w:r w:rsidR="00553C87" w:rsidRPr="00B01986">
        <w:rPr>
          <w:rFonts w:hint="eastAsia"/>
          <w:b/>
          <w:bCs/>
          <w:sz w:val="24"/>
          <w:szCs w:val="24"/>
          <w:lang w:val="ko-KR"/>
        </w:rPr>
        <w:t xml:space="preserve"> </w:t>
      </w:r>
      <w:r w:rsidR="00E34CE6">
        <w:rPr>
          <w:rFonts w:hint="eastAsia"/>
          <w:b/>
          <w:bCs/>
          <w:sz w:val="24"/>
          <w:szCs w:val="24"/>
          <w:lang w:val="ko-KR"/>
        </w:rPr>
        <w:t>제공</w:t>
      </w:r>
    </w:p>
    <w:p w14:paraId="22ED073F" w14:textId="18C9D0A1" w:rsidR="008B1538" w:rsidRPr="00B01986" w:rsidRDefault="005C2CE5" w:rsidP="008B1538">
      <w:pPr>
        <w:pStyle w:val="a"/>
        <w:spacing w:after="0"/>
        <w:rPr>
          <w:b/>
          <w:bCs/>
          <w:sz w:val="24"/>
          <w:szCs w:val="24"/>
        </w:rPr>
      </w:pPr>
      <w:r w:rsidRPr="00B01986">
        <w:rPr>
          <w:rFonts w:hint="eastAsia"/>
          <w:b/>
          <w:bCs/>
          <w:sz w:val="24"/>
          <w:szCs w:val="24"/>
          <w:lang w:val="ko-KR"/>
        </w:rPr>
        <w:t>자금</w:t>
      </w:r>
      <w:r w:rsidR="005475D8" w:rsidRPr="00B01986">
        <w:rPr>
          <w:rFonts w:hint="eastAsia"/>
          <w:b/>
          <w:bCs/>
          <w:sz w:val="24"/>
          <w:szCs w:val="24"/>
          <w:lang w:val="ko-KR"/>
        </w:rPr>
        <w:t xml:space="preserve"> 관련 </w:t>
      </w:r>
      <w:r w:rsidRPr="00B01986">
        <w:rPr>
          <w:rFonts w:hint="eastAsia"/>
          <w:b/>
          <w:bCs/>
          <w:sz w:val="24"/>
          <w:szCs w:val="24"/>
          <w:lang w:val="ko-KR"/>
        </w:rPr>
        <w:t>데이터</w:t>
      </w:r>
      <w:r w:rsidR="0059217C" w:rsidRPr="00B01986">
        <w:rPr>
          <w:rFonts w:hint="eastAsia"/>
          <w:b/>
          <w:bCs/>
          <w:sz w:val="24"/>
          <w:szCs w:val="24"/>
          <w:lang w:val="ko-KR"/>
        </w:rPr>
        <w:t xml:space="preserve"> 값이</w:t>
      </w:r>
      <w:r w:rsidRPr="00B01986">
        <w:rPr>
          <w:rFonts w:hint="eastAsia"/>
          <w:b/>
          <w:bCs/>
          <w:sz w:val="24"/>
          <w:szCs w:val="24"/>
          <w:lang w:val="ko-KR"/>
        </w:rPr>
        <w:t xml:space="preserve"> </w:t>
      </w:r>
      <w:r w:rsidR="00A534CD" w:rsidRPr="00B01986">
        <w:rPr>
          <w:rFonts w:hint="eastAsia"/>
          <w:b/>
          <w:bCs/>
          <w:sz w:val="24"/>
          <w:szCs w:val="24"/>
          <w:lang w:val="ko-KR"/>
        </w:rPr>
        <w:t xml:space="preserve">한 치의 오차 없이 </w:t>
      </w:r>
      <w:r w:rsidR="0059217C" w:rsidRPr="00B01986">
        <w:rPr>
          <w:rFonts w:hint="eastAsia"/>
          <w:b/>
          <w:bCs/>
          <w:sz w:val="24"/>
          <w:szCs w:val="24"/>
          <w:lang w:val="ko-KR"/>
        </w:rPr>
        <w:t xml:space="preserve">연산 되도록 </w:t>
      </w:r>
      <w:r w:rsidR="00B01986" w:rsidRPr="00B01986">
        <w:rPr>
          <w:rFonts w:hint="eastAsia"/>
          <w:b/>
          <w:bCs/>
          <w:sz w:val="24"/>
          <w:szCs w:val="24"/>
          <w:lang w:val="ko-KR"/>
        </w:rPr>
        <w:t>개발</w:t>
      </w:r>
    </w:p>
    <w:p w14:paraId="3675B2F3" w14:textId="77777777" w:rsidR="00A5004D" w:rsidRPr="00621472" w:rsidRDefault="00A5004D" w:rsidP="00A5004D">
      <w:pPr>
        <w:pStyle w:val="a"/>
        <w:spacing w:after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ko-KR"/>
        </w:rPr>
        <w:t>최적의 지출</w:t>
      </w:r>
      <w:r w:rsidRPr="00C511CB">
        <w:rPr>
          <w:rFonts w:ascii="Arial" w:hAnsi="Arial" w:cs="Arial"/>
          <w:b/>
          <w:bCs/>
          <w:color w:val="444C7D"/>
          <w:sz w:val="24"/>
          <w:szCs w:val="24"/>
          <w:shd w:val="clear" w:color="auto" w:fill="FFFFFF"/>
        </w:rPr>
        <w:t>·</w:t>
      </w:r>
      <w:r>
        <w:rPr>
          <w:rFonts w:hint="eastAsia"/>
          <w:b/>
          <w:bCs/>
          <w:sz w:val="24"/>
          <w:szCs w:val="24"/>
          <w:lang w:val="ko-KR"/>
        </w:rPr>
        <w:t>소비 계획 현황 UI 제공</w:t>
      </w:r>
    </w:p>
    <w:p w14:paraId="2DE3047C" w14:textId="599D9286" w:rsidR="00621472" w:rsidRPr="006A3B1E" w:rsidRDefault="00621472" w:rsidP="00621472">
      <w:pPr>
        <w:pStyle w:val="a"/>
        <w:spacing w:after="0"/>
        <w:rPr>
          <w:b/>
          <w:bCs/>
          <w:sz w:val="24"/>
          <w:szCs w:val="24"/>
        </w:rPr>
      </w:pPr>
      <w:r w:rsidRPr="00B01986">
        <w:rPr>
          <w:rFonts w:hint="eastAsia"/>
          <w:b/>
          <w:bCs/>
          <w:sz w:val="24"/>
          <w:szCs w:val="24"/>
          <w:lang w:val="ko-KR"/>
        </w:rPr>
        <w:t>배포까지 완료하여 실제 서비스 운용</w:t>
      </w:r>
    </w:p>
    <w:p w14:paraId="0D0B0AA8" w14:textId="77777777" w:rsidR="006A3B1E" w:rsidRPr="00621472" w:rsidRDefault="006A3B1E" w:rsidP="006A3B1E">
      <w:pPr>
        <w:pStyle w:val="a"/>
        <w:numPr>
          <w:ilvl w:val="0"/>
          <w:numId w:val="0"/>
        </w:numPr>
        <w:spacing w:after="0"/>
        <w:ind w:left="431"/>
        <w:rPr>
          <w:b/>
          <w:bCs/>
          <w:sz w:val="24"/>
          <w:szCs w:val="24"/>
        </w:rPr>
      </w:pPr>
    </w:p>
    <w:p w14:paraId="763EE237" w14:textId="77777777" w:rsidR="00EA78AC" w:rsidRPr="00621472" w:rsidRDefault="00EA78AC" w:rsidP="004854D5">
      <w:pPr>
        <w:spacing w:after="0" w:line="240" w:lineRule="auto"/>
        <w:rPr>
          <w:b/>
          <w:sz w:val="6"/>
          <w:szCs w:val="6"/>
        </w:rPr>
      </w:pPr>
    </w:p>
    <w:p w14:paraId="03D573A1" w14:textId="77777777" w:rsidR="008B5C05" w:rsidRPr="00BD4486" w:rsidRDefault="00210AA5" w:rsidP="00BD4486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주요 고객층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0B7E49" w:rsidRPr="00B0251D" w14:paraId="4D5BDA05" w14:textId="77777777" w:rsidTr="0055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F699A54" w14:textId="77777777" w:rsidR="000B7E49" w:rsidRPr="00B0251D" w:rsidRDefault="000B7E49" w:rsidP="005535B7">
            <w:pPr>
              <w:jc w:val="left"/>
            </w:pPr>
          </w:p>
        </w:tc>
        <w:tc>
          <w:tcPr>
            <w:tcW w:w="4692" w:type="pct"/>
          </w:tcPr>
          <w:p w14:paraId="5152589D" w14:textId="77777777" w:rsidR="000B7E49" w:rsidRPr="000B7E49" w:rsidRDefault="000B7E49" w:rsidP="005535B7">
            <w:pPr>
              <w:pStyle w:val="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 xml:space="preserve">지출 소비량을 직접 관리하는 </w:t>
            </w:r>
            <w:r w:rsidRPr="000B7E49">
              <w:rPr>
                <w:b/>
                <w:bCs/>
                <w:sz w:val="22"/>
                <w:szCs w:val="22"/>
                <w:lang w:val="ko-KR"/>
              </w:rPr>
              <w:t>1</w:t>
            </w: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>인가구</w:t>
            </w:r>
          </w:p>
          <w:p w14:paraId="5F1E5F8B" w14:textId="3CB2CC21" w:rsidR="000B7E49" w:rsidRPr="001B726A" w:rsidRDefault="000B7E49" w:rsidP="005535B7">
            <w:pPr>
              <w:pStyle w:val="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 xml:space="preserve">생활비를 자신이 직접 관리하는 </w:t>
            </w:r>
            <w:proofErr w:type="spellStart"/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>젋은</w:t>
            </w:r>
            <w:proofErr w:type="spellEnd"/>
            <w:r w:rsidR="0094424C">
              <w:rPr>
                <w:rFonts w:hint="eastAsia"/>
                <w:b/>
                <w:bCs/>
                <w:sz w:val="22"/>
                <w:szCs w:val="22"/>
                <w:lang w:val="ko-KR"/>
              </w:rPr>
              <w:t xml:space="preserve"> </w:t>
            </w:r>
            <w:r w:rsidRPr="000B7E49">
              <w:rPr>
                <w:rFonts w:hint="eastAsia"/>
                <w:b/>
                <w:bCs/>
                <w:sz w:val="22"/>
                <w:szCs w:val="22"/>
                <w:lang w:val="ko-KR"/>
              </w:rPr>
              <w:t>학생층</w:t>
            </w:r>
          </w:p>
          <w:p w14:paraId="03535A04" w14:textId="77777777" w:rsidR="000B7E49" w:rsidRDefault="001B726A" w:rsidP="001B726A">
            <w:pPr>
              <w:pStyle w:val="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경제활동을 시작한 사회초년생</w:t>
            </w:r>
          </w:p>
          <w:p w14:paraId="71E08504" w14:textId="1AECA3C4" w:rsidR="001B726A" w:rsidRPr="001B726A" w:rsidRDefault="001B726A" w:rsidP="001B726A">
            <w:pPr>
              <w:pStyle w:val="a"/>
              <w:numPr>
                <w:ilvl w:val="0"/>
                <w:numId w:val="0"/>
              </w:numPr>
              <w:spacing w:after="0"/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</w:tbl>
    <w:p w14:paraId="54ACDEA7" w14:textId="122FF077" w:rsidR="001E2EB0" w:rsidRDefault="001E2EB0" w:rsidP="001E2EB0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lastRenderedPageBreak/>
        <w:t>기능 구성</w:t>
      </w:r>
      <w:r w:rsidR="008861F3">
        <w:rPr>
          <w:rFonts w:hint="eastAsia"/>
          <w:lang w:val="ko-KR"/>
        </w:rPr>
        <w:t xml:space="preserve"> 및 기대효과</w:t>
      </w:r>
    </w:p>
    <w:p w14:paraId="32464BEC" w14:textId="7EF68BE1" w:rsidR="0042148D" w:rsidRDefault="00AB78F9" w:rsidP="0042148D">
      <w:pPr>
        <w:rPr>
          <w:lang w:val="ko-KR"/>
        </w:rPr>
      </w:pP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8288FAA" wp14:editId="52932678">
                <wp:simplePos x="0" y="0"/>
                <wp:positionH relativeFrom="column">
                  <wp:posOffset>-57150</wp:posOffset>
                </wp:positionH>
                <wp:positionV relativeFrom="paragraph">
                  <wp:posOffset>1279525</wp:posOffset>
                </wp:positionV>
                <wp:extent cx="1583055" cy="352425"/>
                <wp:effectExtent l="0" t="0" r="0" b="9525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4BE4" w14:textId="29A2C157" w:rsidR="004A56AE" w:rsidRPr="004A56AE" w:rsidRDefault="008E0182" w:rsidP="008E0182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AB78F9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 xml:space="preserve">자금 </w:t>
                            </w:r>
                            <w:r w:rsidRPr="00EA7878">
                              <w:rPr>
                                <w:rFonts w:ascii="HY견고딕" w:eastAsia="HY견고딕" w:hint="eastAsia"/>
                                <w:color w:val="000000" w:themeColor="text1"/>
                                <w:szCs w:val="18"/>
                              </w:rPr>
                              <w:t>통계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88FA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4.5pt;margin-top:100.75pt;width:124.65pt;height:27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" fillcolor="white [3212]" stroked="f">
                <v:textbox>
                  <w:txbxContent>
                    <w:p w14:paraId="124B4BE4" w14:textId="29A2C157" w:rsidR="004A56AE" w:rsidRPr="004A56AE" w:rsidRDefault="008E0182" w:rsidP="008E0182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 </w:t>
                      </w:r>
                      <w:r w:rsidR="00AB78F9">
                        <w:rPr>
                          <w:rFonts w:ascii="HY견고딕" w:eastAsia="HY견고딕" w:hint="eastAsia"/>
                          <w:color w:val="000000" w:themeColor="text1"/>
                        </w:rPr>
                        <w:t xml:space="preserve">자금 </w:t>
                      </w:r>
                      <w:r w:rsidRPr="00EA7878">
                        <w:rPr>
                          <w:rFonts w:ascii="HY견고딕" w:eastAsia="HY견고딕" w:hint="eastAsia"/>
                          <w:color w:val="000000" w:themeColor="text1"/>
                          <w:szCs w:val="18"/>
                        </w:rPr>
                        <w:t>통계</w:t>
                      </w:r>
                    </w:p>
                  </w:txbxContent>
                </v:textbox>
              </v:shape>
            </w:pict>
          </mc:Fallback>
        </mc:AlternateContent>
      </w: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35DEEF8" wp14:editId="4A030C14">
                <wp:simplePos x="0" y="0"/>
                <wp:positionH relativeFrom="column">
                  <wp:posOffset>1543050</wp:posOffset>
                </wp:positionH>
                <wp:positionV relativeFrom="paragraph">
                  <wp:posOffset>1289050</wp:posOffset>
                </wp:positionV>
                <wp:extent cx="1583055" cy="371475"/>
                <wp:effectExtent l="0" t="0" r="0" b="952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E7160" w14:textId="54A274D5" w:rsidR="00F80433" w:rsidRPr="004A56AE" w:rsidRDefault="008E0182" w:rsidP="008E0182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 w:rsidR="004A56AE" w:rsidRPr="004A56AE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게</w:t>
                            </w:r>
                            <w:r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시</w:t>
                            </w:r>
                            <w:r w:rsidR="004A56AE" w:rsidRPr="004A56AE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EEF8" id="_x0000_s1027" type="#_x0000_t202" style="position:absolute;margin-left:121.5pt;margin-top:101.5pt;width:124.65pt;height:29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" fillcolor="white [3212]" stroked="f">
                <v:textbox>
                  <w:txbxContent>
                    <w:p w14:paraId="554E7160" w14:textId="54A274D5" w:rsidR="00F80433" w:rsidRPr="004A56AE" w:rsidRDefault="008E0182" w:rsidP="008E0182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 w:rsidR="004A56AE" w:rsidRPr="004A56AE">
                        <w:rPr>
                          <w:rFonts w:ascii="HY견고딕" w:eastAsia="HY견고딕" w:hint="eastAsia"/>
                          <w:color w:val="000000" w:themeColor="text1"/>
                        </w:rPr>
                        <w:t>게</w:t>
                      </w:r>
                      <w:r>
                        <w:rPr>
                          <w:rFonts w:ascii="HY견고딕" w:eastAsia="HY견고딕" w:hint="eastAsia"/>
                          <w:color w:val="000000" w:themeColor="text1"/>
                        </w:rPr>
                        <w:t>시</w:t>
                      </w:r>
                      <w:r w:rsidR="004A56AE" w:rsidRPr="004A56AE">
                        <w:rPr>
                          <w:rFonts w:ascii="HY견고딕" w:eastAsia="HY견고딕" w:hint="eastAsia"/>
                          <w:color w:val="000000" w:themeColor="text1"/>
                        </w:rPr>
                        <w:t>판</w:t>
                      </w:r>
                    </w:p>
                  </w:txbxContent>
                </v:textbox>
              </v:shape>
            </w:pict>
          </mc:Fallback>
        </mc:AlternateContent>
      </w:r>
      <w:r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BF3564D" wp14:editId="76382648">
                <wp:simplePos x="0" y="0"/>
                <wp:positionH relativeFrom="column">
                  <wp:posOffset>3381375</wp:posOffset>
                </wp:positionH>
                <wp:positionV relativeFrom="paragraph">
                  <wp:posOffset>1289050</wp:posOffset>
                </wp:positionV>
                <wp:extent cx="1583055" cy="333375"/>
                <wp:effectExtent l="0" t="0" r="0" b="9525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876D4" w14:textId="0D5DB6C7" w:rsidR="004A56AE" w:rsidRPr="004A56AE" w:rsidRDefault="008E0182" w:rsidP="008E0182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564D" id="_x0000_s1028" type="#_x0000_t202" style="position:absolute;margin-left:266.25pt;margin-top:101.5pt;width:124.65pt;height:26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" fillcolor="white [3212]" stroked="f">
                <v:textbox>
                  <w:txbxContent>
                    <w:p w14:paraId="01F876D4" w14:textId="0D5DB6C7" w:rsidR="004A56AE" w:rsidRPr="004A56AE" w:rsidRDefault="008E0182" w:rsidP="008E0182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>
                        <w:rPr>
                          <w:rFonts w:ascii="HY견고딕" w:eastAsia="HY견고딕" w:hint="eastAsia"/>
                          <w:color w:val="000000" w:themeColor="text1"/>
                        </w:rPr>
                        <w:t>캘린더</w:t>
                      </w:r>
                    </w:p>
                  </w:txbxContent>
                </v:textbox>
              </v:shape>
            </w:pict>
          </mc:Fallback>
        </mc:AlternateContent>
      </w:r>
      <w:r w:rsidR="0044325B" w:rsidRPr="00F80433"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1847F8" wp14:editId="53613E48">
                <wp:simplePos x="0" y="0"/>
                <wp:positionH relativeFrom="column">
                  <wp:posOffset>4972050</wp:posOffset>
                </wp:positionH>
                <wp:positionV relativeFrom="paragraph">
                  <wp:posOffset>1289050</wp:posOffset>
                </wp:positionV>
                <wp:extent cx="1583055" cy="333375"/>
                <wp:effectExtent l="0" t="0" r="0" b="952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AE7A7" w14:textId="7A88A909" w:rsidR="0044325B" w:rsidRPr="004A56AE" w:rsidRDefault="0044325B" w:rsidP="0044325B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8E0182">
                              <w:rPr>
                                <w:rFonts w:ascii="HY견고딕" w:eastAsia="HY견고딕" w:hint="eastAsia"/>
                                <w:b/>
                                <w:color w:val="000000" w:themeColor="text1"/>
                                <w:sz w:val="20"/>
                              </w:rPr>
                              <w:t>└</w:t>
                            </w:r>
                            <w:r w:rsidR="00AB78F9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생활용품 통계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47F8" id="_x0000_s1029" type="#_x0000_t202" style="position:absolute;margin-left:391.5pt;margin-top:101.5pt;width:124.65pt;height:26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" fillcolor="white [3212]" stroked="f">
                <v:textbox>
                  <w:txbxContent>
                    <w:p w14:paraId="091AE7A7" w14:textId="7A88A909" w:rsidR="0044325B" w:rsidRPr="004A56AE" w:rsidRDefault="0044325B" w:rsidP="0044325B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8E0182">
                        <w:rPr>
                          <w:rFonts w:ascii="HY견고딕" w:eastAsia="HY견고딕" w:hint="eastAsia"/>
                          <w:b/>
                          <w:color w:val="000000" w:themeColor="text1"/>
                          <w:sz w:val="20"/>
                        </w:rPr>
                        <w:t>└</w:t>
                      </w:r>
                      <w:r w:rsidR="00AB78F9">
                        <w:rPr>
                          <w:rFonts w:ascii="HY견고딕" w:eastAsia="HY견고딕" w:hint="eastAsia"/>
                          <w:color w:val="000000" w:themeColor="text1"/>
                        </w:rPr>
                        <w:t>생활용품 통계</w:t>
                      </w:r>
                    </w:p>
                  </w:txbxContent>
                </v:textbox>
              </v:shape>
            </w:pict>
          </mc:Fallback>
        </mc:AlternateContent>
      </w:r>
      <w:r w:rsidR="0044325B">
        <w:rPr>
          <w:noProof/>
        </w:rPr>
        <w:drawing>
          <wp:anchor distT="0" distB="0" distL="114300" distR="114300" simplePos="0" relativeHeight="251649536" behindDoc="0" locked="0" layoutInCell="1" allowOverlap="1" wp14:anchorId="48B99D87" wp14:editId="0A3F16AA">
            <wp:simplePos x="0" y="0"/>
            <wp:positionH relativeFrom="margin">
              <wp:posOffset>1524000</wp:posOffset>
            </wp:positionH>
            <wp:positionV relativeFrom="margin">
              <wp:posOffset>371475</wp:posOffset>
            </wp:positionV>
            <wp:extent cx="1710055" cy="1076325"/>
            <wp:effectExtent l="0" t="0" r="444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ㄱㅅㅍ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5B">
        <w:rPr>
          <w:rFonts w:hint="eastAsia"/>
          <w:noProof/>
        </w:rPr>
        <w:drawing>
          <wp:anchor distT="0" distB="0" distL="114300" distR="114300" simplePos="0" relativeHeight="251667968" behindDoc="0" locked="0" layoutInCell="1" allowOverlap="1" wp14:anchorId="4CA6BA94" wp14:editId="6417AC0B">
            <wp:simplePos x="0" y="0"/>
            <wp:positionH relativeFrom="margin">
              <wp:posOffset>3413125</wp:posOffset>
            </wp:positionH>
            <wp:positionV relativeFrom="margin">
              <wp:posOffset>381635</wp:posOffset>
            </wp:positionV>
            <wp:extent cx="1565910" cy="11461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8D">
        <w:rPr>
          <w:noProof/>
        </w:rPr>
        <w:drawing>
          <wp:inline distT="0" distB="0" distL="0" distR="0" wp14:anchorId="10379514" wp14:editId="72ECB132">
            <wp:extent cx="1401279" cy="1155668"/>
            <wp:effectExtent l="0" t="0" r="889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230320_1453509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34" cy="11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F03">
        <w:rPr>
          <w:noProof/>
          <w:lang w:val="ko-KR"/>
        </w:rPr>
        <w:drawing>
          <wp:inline distT="0" distB="0" distL="0" distR="0" wp14:anchorId="20841EFE" wp14:editId="4F3BDE33">
            <wp:extent cx="1150352" cy="1211580"/>
            <wp:effectExtent l="0" t="0" r="0" b="7620"/>
            <wp:docPr id="8" name="그림 8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달력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925" cy="1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E6F8" w14:textId="7B1C685B" w:rsidR="008861F3" w:rsidRDefault="008861F3" w:rsidP="008861F3">
      <w:pPr>
        <w:rPr>
          <w:lang w:val="ko-KR"/>
        </w:rPr>
      </w:pPr>
    </w:p>
    <w:p w14:paraId="60637713" w14:textId="38FD02D7" w:rsidR="00FE7060" w:rsidRPr="00A00562" w:rsidRDefault="00701084" w:rsidP="000E2D32">
      <w:pPr>
        <w:pStyle w:val="af3"/>
        <w:numPr>
          <w:ilvl w:val="0"/>
          <w:numId w:val="10"/>
        </w:numPr>
        <w:ind w:leftChars="0"/>
        <w:rPr>
          <w:b/>
          <w:bCs/>
          <w:szCs w:val="18"/>
          <w:lang w:val="ko-KR"/>
        </w:rPr>
      </w:pPr>
      <w:r w:rsidRPr="00A00562">
        <w:rPr>
          <w:rFonts w:hint="eastAsia"/>
          <w:b/>
          <w:bCs/>
          <w:szCs w:val="18"/>
          <w:lang w:val="ko-KR"/>
        </w:rPr>
        <w:t>지출</w:t>
      </w:r>
      <w:r w:rsidRPr="00A00562">
        <w:rPr>
          <w:rFonts w:ascii="Arial" w:hAnsi="Arial" w:cs="Arial"/>
          <w:b/>
          <w:bCs/>
          <w:color w:val="444C7D"/>
          <w:szCs w:val="18"/>
          <w:shd w:val="clear" w:color="auto" w:fill="FFFFFF"/>
        </w:rPr>
        <w:t>·</w:t>
      </w:r>
      <w:r w:rsidRPr="00A00562">
        <w:rPr>
          <w:rFonts w:ascii="Arial" w:hAnsi="Arial" w:cs="Arial" w:hint="eastAsia"/>
          <w:b/>
          <w:bCs/>
          <w:color w:val="444C7D"/>
          <w:szCs w:val="18"/>
          <w:shd w:val="clear" w:color="auto" w:fill="FFFFFF"/>
        </w:rPr>
        <w:t>수입</w:t>
      </w:r>
      <w:r w:rsidRPr="00A00562">
        <w:rPr>
          <w:rFonts w:hint="eastAsia"/>
          <w:b/>
          <w:bCs/>
          <w:szCs w:val="18"/>
          <w:lang w:val="ko-KR"/>
        </w:rPr>
        <w:t xml:space="preserve"> </w:t>
      </w:r>
      <w:r w:rsidR="008C7ED5" w:rsidRPr="00A00562">
        <w:rPr>
          <w:rFonts w:hint="eastAsia"/>
          <w:b/>
          <w:bCs/>
          <w:szCs w:val="18"/>
          <w:lang w:val="ko-KR"/>
        </w:rPr>
        <w:t xml:space="preserve">통계 </w:t>
      </w:r>
      <w:proofErr w:type="gramStart"/>
      <w:r w:rsidR="008C7ED5" w:rsidRPr="00A00562">
        <w:rPr>
          <w:rFonts w:hint="eastAsia"/>
          <w:b/>
          <w:bCs/>
          <w:szCs w:val="18"/>
          <w:lang w:val="ko-KR"/>
        </w:rPr>
        <w:t>그래프</w:t>
      </w:r>
      <w:r w:rsidR="003B0C69" w:rsidRPr="00A00562">
        <w:rPr>
          <w:rFonts w:hint="eastAsia"/>
          <w:b/>
          <w:bCs/>
          <w:szCs w:val="18"/>
          <w:lang w:val="ko-KR"/>
        </w:rPr>
        <w:t xml:space="preserve"> </w:t>
      </w:r>
      <w:r w:rsidR="008C7ED5" w:rsidRPr="00A00562">
        <w:rPr>
          <w:rFonts w:hint="eastAsia"/>
          <w:b/>
          <w:bCs/>
          <w:szCs w:val="18"/>
          <w:lang w:val="ko-KR"/>
        </w:rPr>
        <w:t>:</w:t>
      </w:r>
      <w:proofErr w:type="gramEnd"/>
      <w:r w:rsidR="008C7ED5" w:rsidRPr="00A00562">
        <w:rPr>
          <w:rFonts w:hint="eastAsia"/>
          <w:b/>
          <w:bCs/>
          <w:szCs w:val="18"/>
          <w:lang w:val="ko-KR"/>
        </w:rPr>
        <w:t xml:space="preserve"> </w:t>
      </w:r>
      <w:r w:rsidRPr="00A00562">
        <w:rPr>
          <w:rFonts w:hint="eastAsia"/>
          <w:b/>
          <w:bCs/>
          <w:szCs w:val="18"/>
          <w:lang w:val="ko-KR"/>
        </w:rPr>
        <w:t>사용자가</w:t>
      </w:r>
      <w:r w:rsidRPr="00A00562">
        <w:rPr>
          <w:b/>
          <w:bCs/>
          <w:szCs w:val="18"/>
          <w:lang w:val="ko-KR"/>
        </w:rPr>
        <w:t xml:space="preserve"> 직접 입력하여 </w:t>
      </w:r>
      <w:r w:rsidR="006C1EC8" w:rsidRPr="00A00562">
        <w:rPr>
          <w:rFonts w:hint="eastAsia"/>
          <w:b/>
          <w:bCs/>
          <w:szCs w:val="18"/>
          <w:lang w:val="ko-KR"/>
        </w:rPr>
        <w:t xml:space="preserve">통계 </w:t>
      </w:r>
      <w:r w:rsidRPr="00A00562">
        <w:rPr>
          <w:b/>
          <w:bCs/>
          <w:szCs w:val="18"/>
          <w:lang w:val="ko-KR"/>
        </w:rPr>
        <w:t>그래프를 만들 수 있습니다. 주로 사용자의 수입과 소비내역이 작성되며, 이를 다양한 항목으로 나누어 표시하여 사용자가 소비의 방향성을 재설정하거나 소비계획을 수정하는 등의 도움을 얻을 수 있습니다.</w:t>
      </w:r>
    </w:p>
    <w:p w14:paraId="72989910" w14:textId="3212EB9F" w:rsidR="00FE7060" w:rsidRPr="00A00562" w:rsidRDefault="008C7ED5" w:rsidP="00FE7060">
      <w:pPr>
        <w:pStyle w:val="af3"/>
        <w:numPr>
          <w:ilvl w:val="0"/>
          <w:numId w:val="10"/>
        </w:numPr>
        <w:ind w:leftChars="0"/>
        <w:rPr>
          <w:b/>
          <w:bCs/>
          <w:szCs w:val="18"/>
          <w:lang w:val="ko-KR"/>
        </w:rPr>
      </w:pPr>
      <w:proofErr w:type="gramStart"/>
      <w:r w:rsidRPr="00A00562">
        <w:rPr>
          <w:rFonts w:hint="eastAsia"/>
          <w:b/>
          <w:bCs/>
          <w:szCs w:val="18"/>
          <w:lang w:val="ko-KR"/>
        </w:rPr>
        <w:t>게시판</w:t>
      </w:r>
      <w:r w:rsidR="003B0C69" w:rsidRPr="00A00562">
        <w:rPr>
          <w:rFonts w:hint="eastAsia"/>
          <w:b/>
          <w:bCs/>
          <w:szCs w:val="18"/>
          <w:lang w:val="ko-KR"/>
        </w:rPr>
        <w:t xml:space="preserve"> </w:t>
      </w:r>
      <w:r w:rsidRPr="00A00562">
        <w:rPr>
          <w:rFonts w:hint="eastAsia"/>
          <w:b/>
          <w:bCs/>
          <w:szCs w:val="18"/>
          <w:lang w:val="ko-KR"/>
        </w:rPr>
        <w:t>:</w:t>
      </w:r>
      <w:proofErr w:type="gramEnd"/>
      <w:r w:rsidRPr="00A00562">
        <w:rPr>
          <w:rFonts w:hint="eastAsia"/>
          <w:b/>
          <w:bCs/>
          <w:szCs w:val="18"/>
          <w:lang w:val="ko-KR"/>
        </w:rPr>
        <w:t xml:space="preserve"> </w:t>
      </w:r>
      <w:r w:rsidR="009266A2" w:rsidRPr="00A00562">
        <w:rPr>
          <w:rFonts w:hint="eastAsia"/>
          <w:b/>
          <w:bCs/>
          <w:szCs w:val="18"/>
          <w:lang w:val="ko-KR"/>
        </w:rPr>
        <w:t>게시판</w:t>
      </w:r>
      <w:r w:rsidR="009266A2" w:rsidRPr="00A00562">
        <w:rPr>
          <w:b/>
          <w:bCs/>
          <w:szCs w:val="18"/>
          <w:lang w:val="ko-KR"/>
        </w:rPr>
        <w:t xml:space="preserve"> 개발을 통해 사용자 간의 소통과 정보 공유를 쉽게 할 수 있도록 </w:t>
      </w:r>
      <w:r w:rsidR="008E1A27" w:rsidRPr="00A00562">
        <w:rPr>
          <w:rFonts w:hint="eastAsia"/>
          <w:b/>
          <w:bCs/>
          <w:szCs w:val="18"/>
          <w:lang w:val="ko-KR"/>
        </w:rPr>
        <w:t>합니</w:t>
      </w:r>
      <w:r w:rsidR="009266A2" w:rsidRPr="00A00562">
        <w:rPr>
          <w:b/>
          <w:bCs/>
          <w:szCs w:val="18"/>
          <w:lang w:val="ko-KR"/>
        </w:rPr>
        <w:t>다.</w:t>
      </w:r>
    </w:p>
    <w:p w14:paraId="572B7DA7" w14:textId="3889C31F" w:rsidR="00FE7060" w:rsidRPr="00A00562" w:rsidRDefault="00D363A5" w:rsidP="00FE7060">
      <w:pPr>
        <w:pStyle w:val="af3"/>
        <w:numPr>
          <w:ilvl w:val="0"/>
          <w:numId w:val="10"/>
        </w:numPr>
        <w:ind w:leftChars="0"/>
        <w:rPr>
          <w:b/>
          <w:bCs/>
          <w:szCs w:val="18"/>
        </w:rPr>
      </w:pPr>
      <w:proofErr w:type="gramStart"/>
      <w:r w:rsidRPr="00A00562">
        <w:rPr>
          <w:rFonts w:hint="eastAsia"/>
          <w:b/>
          <w:bCs/>
          <w:szCs w:val="18"/>
        </w:rPr>
        <w:t>캘린더</w:t>
      </w:r>
      <w:r w:rsidR="003B0C69" w:rsidRPr="00A00562">
        <w:rPr>
          <w:rFonts w:hint="eastAsia"/>
          <w:b/>
          <w:bCs/>
          <w:szCs w:val="18"/>
        </w:rPr>
        <w:t xml:space="preserve"> </w:t>
      </w:r>
      <w:r w:rsidRPr="00A00562">
        <w:rPr>
          <w:rFonts w:hint="eastAsia"/>
          <w:b/>
          <w:bCs/>
          <w:szCs w:val="18"/>
        </w:rPr>
        <w:t>:</w:t>
      </w:r>
      <w:proofErr w:type="gramEnd"/>
      <w:r w:rsidRPr="00A00562">
        <w:rPr>
          <w:rFonts w:hint="eastAsia"/>
          <w:b/>
          <w:bCs/>
          <w:szCs w:val="18"/>
        </w:rPr>
        <w:t xml:space="preserve"> </w:t>
      </w:r>
      <w:r w:rsidR="00586264" w:rsidRPr="00A00562">
        <w:rPr>
          <w:rFonts w:hint="eastAsia"/>
          <w:b/>
          <w:bCs/>
          <w:szCs w:val="18"/>
        </w:rPr>
        <w:t>캘린더는</w:t>
      </w:r>
      <w:r w:rsidR="00586264" w:rsidRPr="00A00562">
        <w:rPr>
          <w:b/>
          <w:bCs/>
          <w:szCs w:val="18"/>
        </w:rPr>
        <w:t xml:space="preserve"> 일별로 사용자의 지출 내역을 보여주는 것이 주된 목적입니다. 통계그래프와는 달리 일별로 소비 내역을 확인할 수 있어 사용자는 자신의 소비습관을 다른 방향에서 파악할 수 있습니다.</w:t>
      </w:r>
      <w:r w:rsidR="00586264" w:rsidRPr="00A00562">
        <w:rPr>
          <w:rFonts w:hint="eastAsia"/>
          <w:b/>
          <w:bCs/>
          <w:szCs w:val="18"/>
        </w:rPr>
        <w:t xml:space="preserve"> 또한</w:t>
      </w:r>
      <w:r w:rsidR="00586264" w:rsidRPr="00A00562">
        <w:rPr>
          <w:b/>
          <w:bCs/>
          <w:szCs w:val="18"/>
        </w:rPr>
        <w:t>, 캘린더를 통해 소비내역을 기록하면 사용자는 여러 지난 이벤트를 파악하는 데 도움을 받을 수 있으며, 본인의 예상 지출 금액을 입력하여 큰 지출이 예상되는 날을 대비할 수 있습니다.</w:t>
      </w:r>
    </w:p>
    <w:p w14:paraId="71CEB0BC" w14:textId="3A6BF986" w:rsidR="001E0876" w:rsidRPr="0067339C" w:rsidRDefault="00AC0F07" w:rsidP="0067339C">
      <w:pPr>
        <w:pStyle w:val="af3"/>
        <w:numPr>
          <w:ilvl w:val="0"/>
          <w:numId w:val="10"/>
        </w:numPr>
        <w:ind w:leftChars="0"/>
        <w:rPr>
          <w:b/>
          <w:bCs/>
          <w:szCs w:val="18"/>
          <w:lang w:val="ko-KR"/>
        </w:rPr>
      </w:pPr>
      <w:r w:rsidRPr="00A00562">
        <w:rPr>
          <w:rFonts w:hint="eastAsia"/>
          <w:b/>
          <w:bCs/>
          <w:szCs w:val="18"/>
        </w:rPr>
        <w:t>계정관리</w:t>
      </w:r>
      <w:r w:rsidRPr="00A00562">
        <w:rPr>
          <w:b/>
          <w:bCs/>
          <w:szCs w:val="18"/>
        </w:rPr>
        <w:t>/</w:t>
      </w:r>
      <w:r w:rsidR="003B0C69" w:rsidRPr="00A00562">
        <w:rPr>
          <w:rFonts w:hint="eastAsia"/>
          <w:b/>
          <w:bCs/>
          <w:szCs w:val="18"/>
        </w:rPr>
        <w:t>마이</w:t>
      </w:r>
      <w:r w:rsidRPr="00A00562">
        <w:rPr>
          <w:b/>
          <w:bCs/>
          <w:szCs w:val="18"/>
        </w:rPr>
        <w:t xml:space="preserve"> </w:t>
      </w:r>
      <w:proofErr w:type="gramStart"/>
      <w:r w:rsidR="003B0C69" w:rsidRPr="00A00562">
        <w:rPr>
          <w:rFonts w:hint="eastAsia"/>
          <w:b/>
          <w:bCs/>
          <w:szCs w:val="18"/>
        </w:rPr>
        <w:t>페이지 :</w:t>
      </w:r>
      <w:proofErr w:type="gramEnd"/>
      <w:r w:rsidR="003B0C69" w:rsidRPr="00A00562">
        <w:rPr>
          <w:rFonts w:hint="eastAsia"/>
          <w:b/>
          <w:bCs/>
          <w:szCs w:val="18"/>
        </w:rPr>
        <w:t xml:space="preserve"> </w:t>
      </w:r>
      <w:r w:rsidR="00586264" w:rsidRPr="00A00562">
        <w:rPr>
          <w:rFonts w:hint="eastAsia"/>
          <w:b/>
          <w:bCs/>
          <w:szCs w:val="18"/>
        </w:rPr>
        <w:t>사용자</w:t>
      </w:r>
      <w:r w:rsidR="00586264" w:rsidRPr="00A00562">
        <w:rPr>
          <w:b/>
          <w:bCs/>
          <w:szCs w:val="18"/>
        </w:rPr>
        <w:t xml:space="preserve"> 회원가입, 로그인/로그아웃, 회원탈퇴를 통해 계정 관리를 구현하고, 앱 기본 서비스를 제공하는 페이지입니다. 사용자는 마이 페이지에서 자신의 계정 정보를 관리하고, 앱을 이용하는 데 필요한 기본적인 서비스를 이용할 수 있습니다.</w:t>
      </w:r>
    </w:p>
    <w:p w14:paraId="1548BF1B" w14:textId="77777777" w:rsidR="001F2D7A" w:rsidRPr="008F09C7" w:rsidRDefault="001F2D7A" w:rsidP="001F2D7A">
      <w:pPr>
        <w:pStyle w:val="af3"/>
        <w:ind w:leftChars="0" w:left="760"/>
        <w:rPr>
          <w:b/>
          <w:bCs/>
          <w:sz w:val="6"/>
          <w:szCs w:val="6"/>
          <w:lang w:val="ko-KR"/>
        </w:rPr>
      </w:pPr>
    </w:p>
    <w:p w14:paraId="61344580" w14:textId="7E780D53" w:rsidR="00CA7AC8" w:rsidRDefault="00CA7AC8" w:rsidP="00713181">
      <w:pPr>
        <w:rPr>
          <w:b/>
          <w:bCs/>
          <w:szCs w:val="18"/>
          <w:lang w:val="ko-KR"/>
        </w:rPr>
      </w:pPr>
    </w:p>
    <w:p w14:paraId="55D92018" w14:textId="77777777" w:rsidR="00A5004D" w:rsidRDefault="00A5004D" w:rsidP="00713181">
      <w:pPr>
        <w:rPr>
          <w:b/>
          <w:bCs/>
          <w:szCs w:val="18"/>
          <w:lang w:val="ko-KR"/>
        </w:rPr>
      </w:pPr>
    </w:p>
    <w:p w14:paraId="7483B0BB" w14:textId="77777777" w:rsidR="00A5004D" w:rsidRDefault="00A5004D" w:rsidP="00713181">
      <w:pPr>
        <w:rPr>
          <w:b/>
          <w:bCs/>
          <w:szCs w:val="18"/>
          <w:lang w:val="ko-KR"/>
        </w:rPr>
      </w:pPr>
    </w:p>
    <w:p w14:paraId="139A1565" w14:textId="77777777" w:rsidR="00A5004D" w:rsidRDefault="00A5004D" w:rsidP="00713181">
      <w:pPr>
        <w:rPr>
          <w:b/>
          <w:bCs/>
          <w:szCs w:val="18"/>
          <w:lang w:val="ko-KR"/>
        </w:rPr>
      </w:pPr>
    </w:p>
    <w:p w14:paraId="66B47B30" w14:textId="77777777" w:rsidR="00A5004D" w:rsidRDefault="00A5004D" w:rsidP="00713181">
      <w:pPr>
        <w:rPr>
          <w:b/>
          <w:bCs/>
          <w:szCs w:val="18"/>
          <w:lang w:val="ko-KR"/>
        </w:rPr>
      </w:pPr>
    </w:p>
    <w:p w14:paraId="14E0AC4F" w14:textId="77777777" w:rsidR="00A5004D" w:rsidRPr="00804612" w:rsidRDefault="00A5004D" w:rsidP="00713181">
      <w:pPr>
        <w:rPr>
          <w:rFonts w:hint="eastAsia"/>
          <w:b/>
          <w:bCs/>
          <w:szCs w:val="18"/>
          <w:lang w:val="ko-KR"/>
        </w:rPr>
      </w:pPr>
    </w:p>
    <w:p w14:paraId="0ED87436" w14:textId="14D1574D" w:rsidR="00911C55" w:rsidRPr="008D22F2" w:rsidRDefault="00911C55" w:rsidP="00911C55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lastRenderedPageBreak/>
        <w:t>개발계획</w:t>
      </w:r>
    </w:p>
    <w:p w14:paraId="7AFD05CC" w14:textId="426DFB8B" w:rsidR="008B5C05" w:rsidRDefault="005D3E75" w:rsidP="005D3E75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t>개발방법론</w:t>
      </w:r>
    </w:p>
    <w:p w14:paraId="2A58A67E" w14:textId="357F6D51" w:rsidR="005D3E75" w:rsidRPr="00E7679C" w:rsidRDefault="00E7679C" w:rsidP="005D3E75">
      <w:pPr>
        <w:rPr>
          <w:b/>
          <w:bCs/>
          <w:sz w:val="28"/>
          <w:szCs w:val="28"/>
          <w:lang w:val="ko-KR"/>
        </w:rPr>
      </w:pPr>
      <w:r>
        <w:rPr>
          <w:rFonts w:hint="eastAsia"/>
          <w:b/>
          <w:bCs/>
          <w:sz w:val="28"/>
          <w:szCs w:val="28"/>
          <w:lang w:val="ko-KR"/>
        </w:rPr>
        <w:t>▶</w:t>
      </w:r>
      <w:r w:rsidR="005D3E75" w:rsidRPr="00E7679C">
        <w:rPr>
          <w:rFonts w:hint="eastAsia"/>
          <w:b/>
          <w:bCs/>
          <w:sz w:val="28"/>
          <w:szCs w:val="28"/>
          <w:lang w:val="ko-KR"/>
        </w:rPr>
        <w:t>폭포수모델</w:t>
      </w:r>
    </w:p>
    <w:p w14:paraId="6F9FFD9F" w14:textId="59F2F418" w:rsidR="000031E7" w:rsidRPr="000031E7" w:rsidRDefault="00E77B0B" w:rsidP="000031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0F35E38" wp14:editId="08D3DA12">
                <wp:simplePos x="0" y="0"/>
                <wp:positionH relativeFrom="column">
                  <wp:posOffset>3511550</wp:posOffset>
                </wp:positionH>
                <wp:positionV relativeFrom="paragraph">
                  <wp:posOffset>335915</wp:posOffset>
                </wp:positionV>
                <wp:extent cx="2962275" cy="1743075"/>
                <wp:effectExtent l="0" t="0" r="9525" b="95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DF061" w14:textId="1DAE282E" w:rsidR="009C534E" w:rsidRPr="00E77B0B" w:rsidRDefault="0085050D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순차적으로 진행</w:t>
                            </w:r>
                          </w:p>
                          <w:p w14:paraId="3D4826C8" w14:textId="6CD4B88C" w:rsidR="0085050D" w:rsidRPr="00E77B0B" w:rsidRDefault="0085050D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 xml:space="preserve">각 단계 종료 시 검증 후에 </w:t>
                            </w:r>
                            <w:r w:rsidR="00E77B0B"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다음 단계 진행</w:t>
                            </w:r>
                          </w:p>
                          <w:p w14:paraId="37B8CB45" w14:textId="1E6F82FE" w:rsidR="00E77B0B" w:rsidRPr="00E77B0B" w:rsidRDefault="00E77B0B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77B0B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전 단계 결함 발견 시 피드백</w:t>
                            </w:r>
                          </w:p>
                          <w:p w14:paraId="370107CA" w14:textId="21D94052" w:rsidR="00E77B0B" w:rsidRPr="007B60DE" w:rsidRDefault="00E77B0B" w:rsidP="00E77B0B">
                            <w:pPr>
                              <w:pStyle w:val="af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7B60DE">
                              <w:rPr>
                                <w:rFonts w:hint="eastAsia"/>
                                <w:b/>
                                <w:bCs/>
                                <w:szCs w:val="18"/>
                              </w:rPr>
                              <w:t>각 단계 별 산출물을 명확히 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E38" id="_x0000_s1030" type="#_x0000_t202" style="position:absolute;margin-left:276.5pt;margin-top:26.45pt;width:233.25pt;height:137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" stroked="f">
                <v:textbox>
                  <w:txbxContent>
                    <w:p w14:paraId="0EFDF061" w14:textId="1DAE282E" w:rsidR="009C534E" w:rsidRPr="00E77B0B" w:rsidRDefault="0085050D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>순차적으로 진행</w:t>
                      </w:r>
                    </w:p>
                    <w:p w14:paraId="3D4826C8" w14:textId="6CD4B88C" w:rsidR="0085050D" w:rsidRPr="00E77B0B" w:rsidRDefault="0085050D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 xml:space="preserve">각 단계 종료 시 검증 후에 </w:t>
                      </w:r>
                      <w:r w:rsidR="00E77B0B"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>다음 단계 진행</w:t>
                      </w:r>
                    </w:p>
                    <w:p w14:paraId="37B8CB45" w14:textId="1E6F82FE" w:rsidR="00E77B0B" w:rsidRPr="00E77B0B" w:rsidRDefault="00E77B0B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E77B0B">
                        <w:rPr>
                          <w:rFonts w:hint="eastAsia"/>
                          <w:b/>
                          <w:bCs/>
                          <w:szCs w:val="18"/>
                        </w:rPr>
                        <w:t>전 단계 결함 발견 시 피드백</w:t>
                      </w:r>
                    </w:p>
                    <w:p w14:paraId="370107CA" w14:textId="21D94052" w:rsidR="00E77B0B" w:rsidRPr="007B60DE" w:rsidRDefault="00E77B0B" w:rsidP="00E77B0B">
                      <w:pPr>
                        <w:pStyle w:val="af3"/>
                        <w:numPr>
                          <w:ilvl w:val="0"/>
                          <w:numId w:val="11"/>
                        </w:numPr>
                        <w:ind w:leftChars="0"/>
                        <w:rPr>
                          <w:b/>
                          <w:bCs/>
                          <w:szCs w:val="18"/>
                        </w:rPr>
                      </w:pPr>
                      <w:r w:rsidRPr="007B60DE">
                        <w:rPr>
                          <w:rFonts w:hint="eastAsia"/>
                          <w:b/>
                          <w:bCs/>
                          <w:szCs w:val="18"/>
                        </w:rPr>
                        <w:t>각 단계 별 산출물을 명확히 정의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1367">
        <w:rPr>
          <w:noProof/>
        </w:rPr>
        <w:drawing>
          <wp:inline distT="0" distB="0" distL="0" distR="0" wp14:anchorId="5C73683A" wp14:editId="28BD38B2">
            <wp:extent cx="3533775" cy="2676399"/>
            <wp:effectExtent l="0" t="0" r="0" b="0"/>
            <wp:docPr id="20" name="그림 20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도표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6E0" w14:textId="7A2BF198" w:rsidR="001376A2" w:rsidRPr="00127749" w:rsidRDefault="00F051C2" w:rsidP="00127749">
      <w:pPr>
        <w:pStyle w:val="af3"/>
        <w:numPr>
          <w:ilvl w:val="0"/>
          <w:numId w:val="14"/>
        </w:numPr>
        <w:ind w:leftChars="0"/>
        <w:rPr>
          <w:b/>
          <w:bCs/>
          <w:sz w:val="20"/>
        </w:rPr>
      </w:pPr>
      <w:r w:rsidRPr="00127749">
        <w:rPr>
          <w:rFonts w:hint="eastAsia"/>
          <w:b/>
          <w:bCs/>
          <w:sz w:val="20"/>
        </w:rPr>
        <w:t>한 단계를 종료할 때마다 검증회의를 수행하고,</w:t>
      </w:r>
      <w:r w:rsidRPr="00127749">
        <w:rPr>
          <w:b/>
          <w:bCs/>
          <w:sz w:val="20"/>
        </w:rPr>
        <w:t xml:space="preserve"> </w:t>
      </w:r>
      <w:r w:rsidR="00153CE7" w:rsidRPr="00127749">
        <w:rPr>
          <w:rFonts w:hint="eastAsia"/>
          <w:b/>
          <w:bCs/>
          <w:sz w:val="20"/>
        </w:rPr>
        <w:t>부족한</w:t>
      </w:r>
      <w:r w:rsidR="00153CE7" w:rsidRPr="00127749">
        <w:rPr>
          <w:b/>
          <w:bCs/>
          <w:sz w:val="20"/>
        </w:rPr>
        <w:t xml:space="preserve"> </w:t>
      </w:r>
      <w:r w:rsidR="00153CE7" w:rsidRPr="00127749">
        <w:rPr>
          <w:rFonts w:hint="eastAsia"/>
          <w:b/>
          <w:bCs/>
          <w:sz w:val="20"/>
        </w:rPr>
        <w:t xml:space="preserve">부분이 있다면 검토 후 </w:t>
      </w:r>
      <w:r w:rsidR="00F36020" w:rsidRPr="00127749">
        <w:rPr>
          <w:rFonts w:hint="eastAsia"/>
          <w:b/>
          <w:bCs/>
          <w:sz w:val="20"/>
        </w:rPr>
        <w:t>재 수행</w:t>
      </w:r>
    </w:p>
    <w:p w14:paraId="6A8BDDBB" w14:textId="485BD615" w:rsidR="007412DA" w:rsidRPr="00127749" w:rsidRDefault="00127749" w:rsidP="00127749">
      <w:pPr>
        <w:pStyle w:val="af3"/>
        <w:numPr>
          <w:ilvl w:val="0"/>
          <w:numId w:val="14"/>
        </w:numPr>
        <w:ind w:leftChars="0"/>
        <w:rPr>
          <w:b/>
          <w:bCs/>
          <w:sz w:val="20"/>
        </w:rPr>
      </w:pPr>
      <w:r w:rsidRPr="00127749">
        <w:rPr>
          <w:rFonts w:hint="eastAsia"/>
          <w:b/>
          <w:bCs/>
          <w:sz w:val="20"/>
        </w:rPr>
        <w:t>검증회의에서 가결된 단계는 산출물을 최종적으로 완성 후</w:t>
      </w:r>
      <w:r w:rsidRPr="00127749">
        <w:rPr>
          <w:b/>
          <w:bCs/>
          <w:sz w:val="20"/>
        </w:rPr>
        <w:t xml:space="preserve">, </w:t>
      </w:r>
      <w:r w:rsidRPr="00127749">
        <w:rPr>
          <w:rFonts w:hint="eastAsia"/>
          <w:b/>
          <w:bCs/>
          <w:sz w:val="20"/>
        </w:rPr>
        <w:t>다음 단계 실행</w:t>
      </w:r>
    </w:p>
    <w:p w14:paraId="4F651B44" w14:textId="77777777" w:rsidR="007412DA" w:rsidRDefault="007412DA" w:rsidP="007412DA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t>산출물</w:t>
      </w:r>
    </w:p>
    <w:p w14:paraId="74D3F197" w14:textId="77777777" w:rsidR="007412DA" w:rsidRPr="00461A35" w:rsidRDefault="007412DA" w:rsidP="007412DA">
      <w:pPr>
        <w:rPr>
          <w:sz w:val="6"/>
          <w:szCs w:val="6"/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873"/>
        <w:gridCol w:w="6775"/>
      </w:tblGrid>
      <w:tr w:rsidR="007412DA" w:rsidRPr="00B0251D" w14:paraId="14898447" w14:textId="77777777" w:rsidTr="005E4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01E831A9" w14:textId="77777777" w:rsidR="007412DA" w:rsidRPr="00B0251D" w:rsidRDefault="007412DA" w:rsidP="005E4619">
            <w:r w:rsidRPr="00B0251D">
              <w:rPr>
                <w:lang w:val="ko-KR"/>
              </w:rPr>
              <w:t>결과물</w:t>
            </w:r>
          </w:p>
        </w:tc>
        <w:tc>
          <w:tcPr>
            <w:tcW w:w="3511" w:type="pct"/>
          </w:tcPr>
          <w:p w14:paraId="43C5C0FD" w14:textId="77777777" w:rsidR="007412DA" w:rsidRPr="00B0251D" w:rsidRDefault="007412DA" w:rsidP="005E4619">
            <w:r w:rsidRPr="00B0251D">
              <w:rPr>
                <w:lang w:val="ko-KR"/>
              </w:rPr>
              <w:t>설명</w:t>
            </w:r>
          </w:p>
        </w:tc>
      </w:tr>
      <w:tr w:rsidR="007412DA" w:rsidRPr="00B0251D" w14:paraId="1891FC48" w14:textId="77777777" w:rsidTr="005E4619">
        <w:tc>
          <w:tcPr>
            <w:tcW w:w="1489" w:type="pct"/>
          </w:tcPr>
          <w:p w14:paraId="7AA46484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프로젝트 기획</w:t>
            </w:r>
            <w:r>
              <w:rPr>
                <w:rFonts w:hint="eastAsia"/>
                <w:b/>
                <w:bCs/>
              </w:rPr>
              <w:t>서</w:t>
            </w:r>
          </w:p>
        </w:tc>
        <w:tc>
          <w:tcPr>
            <w:tcW w:w="3511" w:type="pct"/>
          </w:tcPr>
          <w:p w14:paraId="0FB11C29" w14:textId="77777777" w:rsidR="007412DA" w:rsidRPr="00B0251D" w:rsidRDefault="007412DA" w:rsidP="005E4619">
            <w:r>
              <w:rPr>
                <w:rFonts w:hint="eastAsia"/>
                <w:lang w:val="ko-KR"/>
              </w:rPr>
              <w:t>프로젝트의 개요,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범위,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일정,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예산,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위험 등을 정의합니다.</w:t>
            </w:r>
          </w:p>
        </w:tc>
      </w:tr>
      <w:tr w:rsidR="007412DA" w:rsidRPr="00B0251D" w14:paraId="0E8CB38F" w14:textId="77777777" w:rsidTr="005E4619">
        <w:tc>
          <w:tcPr>
            <w:tcW w:w="1489" w:type="pct"/>
          </w:tcPr>
          <w:p w14:paraId="33881027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요구사항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분석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정의서</w:t>
            </w:r>
          </w:p>
        </w:tc>
        <w:tc>
          <w:tcPr>
            <w:tcW w:w="3511" w:type="pct"/>
          </w:tcPr>
          <w:p w14:paraId="05E07247" w14:textId="5B506D12" w:rsidR="007412DA" w:rsidRPr="00E76413" w:rsidRDefault="007412DA" w:rsidP="005E4619">
            <w:pPr>
              <w:rPr>
                <w:sz w:val="16"/>
                <w:szCs w:val="16"/>
              </w:rPr>
            </w:pPr>
            <w:r w:rsidRPr="00E76413">
              <w:rPr>
                <w:rFonts w:hint="eastAsia"/>
                <w:sz w:val="16"/>
                <w:szCs w:val="16"/>
              </w:rPr>
              <w:t>요구사항을 수집하고 분석하여 문제를 파악하고,</w:t>
            </w:r>
            <w:r w:rsidRPr="00E76413">
              <w:rPr>
                <w:sz w:val="16"/>
                <w:szCs w:val="16"/>
              </w:rPr>
              <w:t xml:space="preserve"> </w:t>
            </w:r>
            <w:r w:rsidRPr="00E76413">
              <w:rPr>
                <w:rFonts w:hint="eastAsia"/>
                <w:sz w:val="16"/>
                <w:szCs w:val="16"/>
              </w:rPr>
              <w:t>이에</w:t>
            </w:r>
            <w:r w:rsidR="0067339C">
              <w:rPr>
                <w:rFonts w:hint="eastAsia"/>
                <w:sz w:val="16"/>
                <w:szCs w:val="16"/>
              </w:rPr>
              <w:t xml:space="preserve"> </w:t>
            </w:r>
            <w:r w:rsidRPr="00E76413">
              <w:rPr>
                <w:rFonts w:hint="eastAsia"/>
                <w:sz w:val="16"/>
                <w:szCs w:val="16"/>
              </w:rPr>
              <w:t>대한 개선 방안을 제시합니다.</w:t>
            </w:r>
          </w:p>
        </w:tc>
      </w:tr>
      <w:tr w:rsidR="007412DA" w:rsidRPr="00B0251D" w14:paraId="423C94D7" w14:textId="77777777" w:rsidTr="005E4619">
        <w:tc>
          <w:tcPr>
            <w:tcW w:w="1489" w:type="pct"/>
            <w:shd w:val="clear" w:color="auto" w:fill="auto"/>
          </w:tcPr>
          <w:p w14:paraId="46D13D68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요구사항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분석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D71916">
              <w:rPr>
                <w:rFonts w:hint="eastAsia"/>
                <w:b/>
                <w:bCs/>
              </w:rPr>
              <w:t>명세서</w:t>
            </w:r>
          </w:p>
        </w:tc>
        <w:tc>
          <w:tcPr>
            <w:tcW w:w="3511" w:type="pct"/>
            <w:shd w:val="clear" w:color="auto" w:fill="auto"/>
          </w:tcPr>
          <w:p w14:paraId="642D8B0E" w14:textId="77777777" w:rsidR="007412DA" w:rsidRPr="00B0251D" w:rsidRDefault="007412DA" w:rsidP="005E4619">
            <w:r>
              <w:rPr>
                <w:rFonts w:hint="eastAsia"/>
              </w:rPr>
              <w:t>요구사항 분석 정의서에서 수집한 요구사항을 더 상세하게 기술합니다.</w:t>
            </w:r>
          </w:p>
        </w:tc>
      </w:tr>
      <w:tr w:rsidR="007412DA" w:rsidRPr="00B0251D" w14:paraId="5D9D9BB7" w14:textId="77777777" w:rsidTr="005E4619">
        <w:tc>
          <w:tcPr>
            <w:tcW w:w="1489" w:type="pct"/>
            <w:shd w:val="clear" w:color="auto" w:fill="auto"/>
          </w:tcPr>
          <w:p w14:paraId="2926E681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설계서</w:t>
            </w:r>
          </w:p>
        </w:tc>
        <w:tc>
          <w:tcPr>
            <w:tcW w:w="3511" w:type="pct"/>
            <w:shd w:val="clear" w:color="auto" w:fill="auto"/>
          </w:tcPr>
          <w:p w14:paraId="5465BA01" w14:textId="77777777" w:rsidR="007412DA" w:rsidRPr="00B0251D" w:rsidRDefault="007412DA" w:rsidP="005E4619">
            <w:r>
              <w:rPr>
                <w:rFonts w:hint="eastAsia"/>
              </w:rPr>
              <w:t>시스템을 구현하기 위한 구체적인 설계 방안을 기술합니다.</w:t>
            </w:r>
          </w:p>
        </w:tc>
      </w:tr>
      <w:tr w:rsidR="007412DA" w:rsidRPr="00B0251D" w14:paraId="5831805E" w14:textId="77777777" w:rsidTr="005E4619">
        <w:tc>
          <w:tcPr>
            <w:tcW w:w="1489" w:type="pct"/>
            <w:shd w:val="clear" w:color="auto" w:fill="auto"/>
          </w:tcPr>
          <w:p w14:paraId="026BB624" w14:textId="742FF1F4" w:rsidR="007412DA" w:rsidRPr="00D71916" w:rsidRDefault="00E004EB" w:rsidP="005E461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검증서</w:t>
            </w:r>
          </w:p>
        </w:tc>
        <w:tc>
          <w:tcPr>
            <w:tcW w:w="3511" w:type="pct"/>
            <w:shd w:val="clear" w:color="auto" w:fill="auto"/>
          </w:tcPr>
          <w:p w14:paraId="793743D0" w14:textId="3D0C8863" w:rsidR="007412DA" w:rsidRPr="00B0251D" w:rsidRDefault="001E0BE0" w:rsidP="005E4619">
            <w:r>
              <w:rPr>
                <w:rFonts w:hint="eastAsia"/>
              </w:rPr>
              <w:t>구현된 시스템에 대하여 테스트를 실시하고,</w:t>
            </w:r>
            <w:r>
              <w:t xml:space="preserve"> </w:t>
            </w:r>
            <w:r w:rsidR="006300CD">
              <w:rPr>
                <w:rFonts w:hint="eastAsia"/>
              </w:rPr>
              <w:t>도출된 결과를 기술합니다.</w:t>
            </w:r>
          </w:p>
        </w:tc>
      </w:tr>
      <w:tr w:rsidR="00E77158" w:rsidRPr="00B0251D" w14:paraId="34D428C4" w14:textId="77777777" w:rsidTr="005E4619">
        <w:tc>
          <w:tcPr>
            <w:tcW w:w="1489" w:type="pct"/>
            <w:shd w:val="clear" w:color="auto" w:fill="auto"/>
          </w:tcPr>
          <w:p w14:paraId="469257B2" w14:textId="1E846D0F" w:rsidR="00E77158" w:rsidRPr="00D71916" w:rsidRDefault="00E004EB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S</w:t>
            </w:r>
            <w:r w:rsidRPr="00D71916">
              <w:rPr>
                <w:b/>
                <w:bCs/>
              </w:rPr>
              <w:t xml:space="preserve">elf-Life </w:t>
            </w:r>
            <w:r w:rsidRPr="00D71916">
              <w:rPr>
                <w:rFonts w:hint="eastAsia"/>
                <w:b/>
                <w:bCs/>
              </w:rPr>
              <w:t>사용자 매뉴얼</w:t>
            </w:r>
          </w:p>
        </w:tc>
        <w:tc>
          <w:tcPr>
            <w:tcW w:w="3511" w:type="pct"/>
            <w:shd w:val="clear" w:color="auto" w:fill="auto"/>
          </w:tcPr>
          <w:p w14:paraId="773B3103" w14:textId="77DE2327" w:rsidR="00E77158" w:rsidRPr="00B0251D" w:rsidRDefault="00F67475" w:rsidP="005E4619">
            <w:r>
              <w:rPr>
                <w:rFonts w:hint="eastAsia"/>
              </w:rPr>
              <w:t xml:space="preserve">시스템의 모든 기능 사용 방법들을 </w:t>
            </w:r>
            <w:r w:rsidR="006A30C7">
              <w:rPr>
                <w:rFonts w:hint="eastAsia"/>
              </w:rPr>
              <w:t>설명합니다.</w:t>
            </w:r>
          </w:p>
        </w:tc>
      </w:tr>
      <w:tr w:rsidR="007412DA" w:rsidRPr="00B0251D" w14:paraId="09C0DF61" w14:textId="77777777" w:rsidTr="005E4619">
        <w:tc>
          <w:tcPr>
            <w:tcW w:w="1489" w:type="pct"/>
            <w:shd w:val="clear" w:color="auto" w:fill="auto"/>
          </w:tcPr>
          <w:p w14:paraId="7E168603" w14:textId="77777777" w:rsidR="007412DA" w:rsidRPr="00D71916" w:rsidRDefault="007412DA" w:rsidP="005E4619">
            <w:pPr>
              <w:rPr>
                <w:b/>
                <w:bCs/>
              </w:rPr>
            </w:pPr>
            <w:r w:rsidRPr="00D71916">
              <w:rPr>
                <w:rFonts w:hint="eastAsia"/>
                <w:b/>
                <w:bCs/>
              </w:rPr>
              <w:t>프로젝트 최종보고서</w:t>
            </w:r>
          </w:p>
        </w:tc>
        <w:tc>
          <w:tcPr>
            <w:tcW w:w="3511" w:type="pct"/>
            <w:shd w:val="clear" w:color="auto" w:fill="auto"/>
          </w:tcPr>
          <w:p w14:paraId="4120288F" w14:textId="77777777" w:rsidR="007412DA" w:rsidRPr="00B0251D" w:rsidRDefault="007412DA" w:rsidP="005E4619">
            <w:r>
              <w:rPr>
                <w:rFonts w:hint="eastAsia"/>
              </w:rPr>
              <w:t>프로젝트의 결과를 종합하여 기록합니다.</w:t>
            </w:r>
          </w:p>
        </w:tc>
      </w:tr>
    </w:tbl>
    <w:p w14:paraId="4A44C2D9" w14:textId="295CEE2F" w:rsidR="004C21DB" w:rsidRDefault="004C21DB" w:rsidP="004C21DB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lastRenderedPageBreak/>
        <w:t>개발환경</w:t>
      </w:r>
    </w:p>
    <w:p w14:paraId="6D2A5717" w14:textId="77777777" w:rsidR="00A1350B" w:rsidRPr="00240928" w:rsidRDefault="00A1350B" w:rsidP="00A1350B">
      <w:pPr>
        <w:rPr>
          <w:sz w:val="2"/>
          <w:szCs w:val="2"/>
          <w:lang w:val="ko-KR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C21DB" w:rsidRPr="00B0251D" w14:paraId="35DC6951" w14:textId="77777777" w:rsidTr="00F27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AF3E482" w14:textId="77777777" w:rsidR="004C21DB" w:rsidRPr="00B0251D" w:rsidRDefault="004C21DB" w:rsidP="00F27E05">
            <w:pPr>
              <w:jc w:val="left"/>
            </w:pPr>
          </w:p>
        </w:tc>
        <w:tc>
          <w:tcPr>
            <w:tcW w:w="4692" w:type="pct"/>
          </w:tcPr>
          <w:p w14:paraId="09923BBA" w14:textId="77777777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운영체제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Window11</w:t>
            </w:r>
          </w:p>
          <w:p w14:paraId="4A0A02A5" w14:textId="4F64D7BF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개발언어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Java</w:t>
            </w:r>
            <w:r w:rsidR="00BF6A67">
              <w:rPr>
                <w:b/>
                <w:bCs/>
                <w:color w:val="auto"/>
                <w:sz w:val="20"/>
              </w:rPr>
              <w:t xml:space="preserve"> (JD</w:t>
            </w:r>
            <w:r w:rsidR="00461AEC">
              <w:rPr>
                <w:b/>
                <w:bCs/>
                <w:color w:val="auto"/>
                <w:sz w:val="20"/>
              </w:rPr>
              <w:t>K</w:t>
            </w:r>
            <w:r w:rsidR="00934AE8">
              <w:rPr>
                <w:b/>
                <w:bCs/>
                <w:color w:val="auto"/>
                <w:sz w:val="20"/>
              </w:rPr>
              <w:t xml:space="preserve"> 19.0.2)</w:t>
            </w:r>
          </w:p>
          <w:p w14:paraId="7D1456FE" w14:textId="191FB1B6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개발 </w:t>
            </w: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툴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</w:t>
            </w:r>
            <w:r w:rsidRPr="00E35DDC">
              <w:rPr>
                <w:rFonts w:hint="eastAsia"/>
                <w:b/>
                <w:bCs/>
                <w:color w:val="auto"/>
                <w:sz w:val="20"/>
              </w:rPr>
              <w:t>A</w:t>
            </w:r>
            <w:r w:rsidRPr="00E35DDC">
              <w:rPr>
                <w:b/>
                <w:bCs/>
                <w:color w:val="auto"/>
                <w:sz w:val="20"/>
              </w:rPr>
              <w:t>ndroid Studio</w:t>
            </w:r>
            <w:r w:rsidR="00BF6A67">
              <w:rPr>
                <w:b/>
                <w:bCs/>
                <w:color w:val="auto"/>
                <w:sz w:val="20"/>
              </w:rPr>
              <w:t xml:space="preserve"> (</w:t>
            </w:r>
            <w:r w:rsidR="00BF6A67">
              <w:rPr>
                <w:rFonts w:hint="eastAsia"/>
                <w:b/>
                <w:bCs/>
                <w:color w:val="auto"/>
                <w:sz w:val="20"/>
              </w:rPr>
              <w:t>A</w:t>
            </w:r>
            <w:r w:rsidR="00BF6A67">
              <w:rPr>
                <w:b/>
                <w:bCs/>
                <w:color w:val="auto"/>
                <w:sz w:val="20"/>
              </w:rPr>
              <w:t>ndroid 13.0)</w:t>
            </w:r>
            <w:r w:rsidR="00934AE8">
              <w:rPr>
                <w:b/>
                <w:bCs/>
                <w:color w:val="auto"/>
                <w:sz w:val="20"/>
              </w:rPr>
              <w:t xml:space="preserve">, </w:t>
            </w:r>
            <w:r w:rsidR="00574C0A">
              <w:rPr>
                <w:b/>
                <w:bCs/>
                <w:color w:val="auto"/>
                <w:sz w:val="20"/>
              </w:rPr>
              <w:t>ecli</w:t>
            </w:r>
            <w:r w:rsidR="009B4EF0">
              <w:rPr>
                <w:b/>
                <w:bCs/>
                <w:color w:val="auto"/>
                <w:sz w:val="20"/>
              </w:rPr>
              <w:t>pse</w:t>
            </w:r>
          </w:p>
          <w:p w14:paraId="105A536D" w14:textId="77777777" w:rsidR="004C21DB" w:rsidRPr="00E35DDC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</w:rPr>
            </w:pPr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서버 및 </w:t>
            </w: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데이터베이스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</w:t>
            </w:r>
            <w:r w:rsidRPr="00E35DDC">
              <w:rPr>
                <w:rFonts w:hint="eastAsia"/>
                <w:b/>
                <w:bCs/>
                <w:color w:val="auto"/>
                <w:sz w:val="20"/>
              </w:rPr>
              <w:t>F</w:t>
            </w:r>
            <w:r w:rsidRPr="00E35DDC">
              <w:rPr>
                <w:b/>
                <w:bCs/>
                <w:color w:val="auto"/>
                <w:sz w:val="20"/>
              </w:rPr>
              <w:t>irebase</w:t>
            </w:r>
          </w:p>
          <w:p w14:paraId="743F2787" w14:textId="77777777" w:rsidR="004C21DB" w:rsidRPr="00B0251D" w:rsidRDefault="004C21DB" w:rsidP="00F27E0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35DDC">
              <w:rPr>
                <w:rFonts w:hint="eastAsia"/>
                <w:b/>
                <w:bCs/>
                <w:color w:val="auto"/>
                <w:sz w:val="20"/>
              </w:rPr>
              <w:t xml:space="preserve">버전관리 </w:t>
            </w:r>
            <w:r w:rsidRPr="00E35DDC">
              <w:rPr>
                <w:b/>
                <w:bCs/>
                <w:color w:val="auto"/>
                <w:sz w:val="20"/>
              </w:rPr>
              <w:t>:</w:t>
            </w:r>
            <w:proofErr w:type="gramEnd"/>
            <w:r w:rsidRPr="00E35DDC">
              <w:rPr>
                <w:b/>
                <w:bCs/>
                <w:color w:val="auto"/>
                <w:sz w:val="20"/>
              </w:rPr>
              <w:t xml:space="preserve"> Git</w:t>
            </w:r>
          </w:p>
        </w:tc>
      </w:tr>
    </w:tbl>
    <w:p w14:paraId="0860BB68" w14:textId="200DA851" w:rsidR="006A30C7" w:rsidRPr="00240928" w:rsidRDefault="006A30C7">
      <w:pPr>
        <w:rPr>
          <w:sz w:val="6"/>
          <w:szCs w:val="6"/>
        </w:rPr>
      </w:pPr>
    </w:p>
    <w:p w14:paraId="15B4E8CF" w14:textId="77777777" w:rsidR="006A30C7" w:rsidRDefault="006A30C7" w:rsidP="006A30C7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조직 구성</w:t>
      </w:r>
    </w:p>
    <w:p w14:paraId="58540E76" w14:textId="77777777" w:rsidR="006A30C7" w:rsidRPr="00240928" w:rsidRDefault="006A30C7" w:rsidP="006A30C7">
      <w:pPr>
        <w:rPr>
          <w:sz w:val="2"/>
          <w:szCs w:val="2"/>
          <w:lang w:val="ko-KR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4780"/>
      </w:tblGrid>
      <w:tr w:rsidR="006A30C7" w14:paraId="70E942D4" w14:textId="77777777" w:rsidTr="00F01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9" w:type="dxa"/>
          </w:tcPr>
          <w:p w14:paraId="2BBBA6BA" w14:textId="77777777" w:rsidR="006A30C7" w:rsidRPr="001739F6" w:rsidRDefault="006A30C7" w:rsidP="00622F74">
            <w:pPr>
              <w:spacing w:line="192" w:lineRule="auto"/>
              <w:jc w:val="center"/>
              <w:rPr>
                <w:szCs w:val="18"/>
              </w:rPr>
            </w:pPr>
            <w:r w:rsidRPr="001739F6">
              <w:rPr>
                <w:rFonts w:hint="eastAsia"/>
                <w:szCs w:val="18"/>
              </w:rPr>
              <w:t>성 명</w:t>
            </w:r>
          </w:p>
        </w:tc>
        <w:tc>
          <w:tcPr>
            <w:tcW w:w="2389" w:type="dxa"/>
          </w:tcPr>
          <w:p w14:paraId="58F7E996" w14:textId="77777777" w:rsidR="006A30C7" w:rsidRPr="001739F6" w:rsidRDefault="006A30C7" w:rsidP="00622F74">
            <w:pPr>
              <w:spacing w:line="192" w:lineRule="auto"/>
              <w:jc w:val="center"/>
              <w:rPr>
                <w:szCs w:val="18"/>
              </w:rPr>
            </w:pPr>
            <w:r w:rsidRPr="001739F6">
              <w:rPr>
                <w:rFonts w:hint="eastAsia"/>
                <w:szCs w:val="18"/>
              </w:rPr>
              <w:t>업 무</w:t>
            </w:r>
          </w:p>
        </w:tc>
        <w:tc>
          <w:tcPr>
            <w:tcW w:w="4780" w:type="dxa"/>
          </w:tcPr>
          <w:p w14:paraId="39C90C4A" w14:textId="77777777" w:rsidR="006A30C7" w:rsidRPr="001739F6" w:rsidRDefault="006A30C7" w:rsidP="00622F74">
            <w:pPr>
              <w:spacing w:line="192" w:lineRule="auto"/>
              <w:jc w:val="center"/>
              <w:rPr>
                <w:szCs w:val="18"/>
              </w:rPr>
            </w:pPr>
            <w:r w:rsidRPr="001739F6">
              <w:rPr>
                <w:rFonts w:hint="eastAsia"/>
                <w:szCs w:val="18"/>
              </w:rPr>
              <w:t>수 행 내 용</w:t>
            </w:r>
          </w:p>
        </w:tc>
      </w:tr>
      <w:tr w:rsidR="006A30C7" w14:paraId="0A4BF908" w14:textId="77777777" w:rsidTr="00F018F9">
        <w:tc>
          <w:tcPr>
            <w:tcW w:w="2389" w:type="dxa"/>
          </w:tcPr>
          <w:p w14:paraId="177624B9" w14:textId="77777777" w:rsidR="007B7701" w:rsidRPr="007B7701" w:rsidRDefault="007B7701" w:rsidP="00622F74">
            <w:pPr>
              <w:spacing w:line="192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3FB5B7F3" w14:textId="6CDDE3B9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1C1BA2">
              <w:rPr>
                <w:rFonts w:hint="eastAsia"/>
                <w:b/>
                <w:bCs/>
                <w:szCs w:val="18"/>
              </w:rPr>
              <w:t>장기태(</w:t>
            </w:r>
            <w:r w:rsidR="00F84C02">
              <w:rPr>
                <w:rFonts w:hint="eastAsia"/>
                <w:b/>
                <w:bCs/>
                <w:szCs w:val="18"/>
              </w:rPr>
              <w:t>P</w:t>
            </w:r>
            <w:r w:rsidR="00F84C02">
              <w:rPr>
                <w:b/>
                <w:bCs/>
                <w:szCs w:val="18"/>
              </w:rPr>
              <w:t>M</w:t>
            </w:r>
            <w:r w:rsidRPr="001C1BA2">
              <w:rPr>
                <w:rFonts w:hint="eastAsia"/>
                <w:b/>
                <w:bCs/>
                <w:szCs w:val="18"/>
              </w:rPr>
              <w:t>)</w:t>
            </w:r>
          </w:p>
        </w:tc>
        <w:tc>
          <w:tcPr>
            <w:tcW w:w="2389" w:type="dxa"/>
          </w:tcPr>
          <w:p w14:paraId="77725A80" w14:textId="77777777" w:rsidR="006A30C7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백엔드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  <w:p w14:paraId="395EC5B6" w14:textId="17254A62" w:rsidR="00BC7E44" w:rsidRPr="007B7701" w:rsidRDefault="00BC7E44" w:rsidP="00622F74">
            <w:pPr>
              <w:spacing w:line="192" w:lineRule="auto"/>
              <w:jc w:val="center"/>
              <w:rPr>
                <w:b/>
                <w:bCs/>
                <w:sz w:val="14"/>
                <w:szCs w:val="14"/>
              </w:rPr>
            </w:pPr>
            <w:r w:rsidRPr="007B7701">
              <w:rPr>
                <w:rFonts w:hint="eastAsia"/>
                <w:b/>
                <w:bCs/>
                <w:sz w:val="14"/>
                <w:szCs w:val="14"/>
              </w:rPr>
              <w:t>(프로젝트 총괄)</w:t>
            </w:r>
          </w:p>
        </w:tc>
        <w:tc>
          <w:tcPr>
            <w:tcW w:w="4780" w:type="dxa"/>
            <w:vMerge w:val="restart"/>
          </w:tcPr>
          <w:p w14:paraId="03D3A832" w14:textId="77777777" w:rsidR="006A30C7" w:rsidRPr="00917F80" w:rsidRDefault="006A30C7" w:rsidP="00622F74">
            <w:pPr>
              <w:spacing w:line="192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69E827CE" w14:textId="77777777" w:rsidR="006A30C7" w:rsidRPr="00A33C83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A33C83">
              <w:rPr>
                <w:rFonts w:hint="eastAsia"/>
                <w:b/>
                <w:bCs/>
                <w:szCs w:val="18"/>
              </w:rPr>
              <w:t xml:space="preserve">시스템 설계와 요구분석을 바탕으로 </w:t>
            </w:r>
            <w:r w:rsidRPr="00A33C83">
              <w:rPr>
                <w:b/>
                <w:bCs/>
                <w:szCs w:val="18"/>
              </w:rPr>
              <w:t>DB</w:t>
            </w:r>
            <w:r w:rsidRPr="00A33C83">
              <w:rPr>
                <w:rFonts w:hint="eastAsia"/>
                <w:b/>
                <w:bCs/>
                <w:szCs w:val="18"/>
              </w:rPr>
              <w:t>를 설계 및 구현하고 기능 구현 후 테스트,</w:t>
            </w:r>
            <w:r w:rsidRPr="00A33C83">
              <w:rPr>
                <w:b/>
                <w:bCs/>
                <w:szCs w:val="18"/>
              </w:rPr>
              <w:t xml:space="preserve"> </w:t>
            </w:r>
            <w:r w:rsidRPr="00A33C83">
              <w:rPr>
                <w:rFonts w:hint="eastAsia"/>
                <w:b/>
                <w:bCs/>
                <w:szCs w:val="18"/>
              </w:rPr>
              <w:t>디버깅 수행</w:t>
            </w:r>
          </w:p>
        </w:tc>
      </w:tr>
      <w:tr w:rsidR="006A30C7" w14:paraId="76138E2C" w14:textId="77777777" w:rsidTr="00F018F9">
        <w:tc>
          <w:tcPr>
            <w:tcW w:w="2389" w:type="dxa"/>
          </w:tcPr>
          <w:p w14:paraId="1F9D70AA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김현동</w:t>
            </w:r>
            <w:proofErr w:type="spellEnd"/>
          </w:p>
        </w:tc>
        <w:tc>
          <w:tcPr>
            <w:tcW w:w="2389" w:type="dxa"/>
          </w:tcPr>
          <w:p w14:paraId="75F7EB8B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백엔드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43141FC5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  <w:tr w:rsidR="006A30C7" w14:paraId="74648E7A" w14:textId="77777777" w:rsidTr="00F018F9">
        <w:tc>
          <w:tcPr>
            <w:tcW w:w="2389" w:type="dxa"/>
          </w:tcPr>
          <w:p w14:paraId="6742245E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최우혁</w:t>
            </w:r>
            <w:proofErr w:type="spellEnd"/>
          </w:p>
        </w:tc>
        <w:tc>
          <w:tcPr>
            <w:tcW w:w="2389" w:type="dxa"/>
          </w:tcPr>
          <w:p w14:paraId="6F7A2A0C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 w:val="restart"/>
          </w:tcPr>
          <w:p w14:paraId="3CAC10E3" w14:textId="77777777" w:rsidR="006A30C7" w:rsidRDefault="006A30C7" w:rsidP="00622F74">
            <w:pPr>
              <w:spacing w:line="192" w:lineRule="auto"/>
              <w:rPr>
                <w:b/>
                <w:bCs/>
                <w:szCs w:val="18"/>
              </w:rPr>
            </w:pPr>
          </w:p>
          <w:p w14:paraId="30109820" w14:textId="77777777" w:rsidR="006A30C7" w:rsidRPr="00A33C83" w:rsidRDefault="006A30C7" w:rsidP="00622F74">
            <w:pPr>
              <w:spacing w:line="192" w:lineRule="auto"/>
              <w:rPr>
                <w:b/>
                <w:bCs/>
                <w:sz w:val="4"/>
                <w:szCs w:val="4"/>
              </w:rPr>
            </w:pPr>
          </w:p>
          <w:p w14:paraId="07A8DE4B" w14:textId="77777777" w:rsidR="006A30C7" w:rsidRPr="00A33C83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A33C83">
              <w:rPr>
                <w:rFonts w:hint="eastAsia"/>
                <w:b/>
                <w:bCs/>
                <w:szCs w:val="18"/>
              </w:rPr>
              <w:t xml:space="preserve">전체적인 시스템 설계와 요구분석을 </w:t>
            </w:r>
            <w:r>
              <w:rPr>
                <w:rFonts w:hint="eastAsia"/>
                <w:b/>
                <w:bCs/>
                <w:szCs w:val="18"/>
              </w:rPr>
              <w:t>수립</w:t>
            </w:r>
            <w:r w:rsidRPr="00A33C83">
              <w:rPr>
                <w:rFonts w:hint="eastAsia"/>
                <w:b/>
                <w:bCs/>
                <w:szCs w:val="18"/>
              </w:rPr>
              <w:t>하고 이를 바탕으로 U</w:t>
            </w:r>
            <w:r w:rsidRPr="00A33C83">
              <w:rPr>
                <w:b/>
                <w:bCs/>
                <w:szCs w:val="18"/>
              </w:rPr>
              <w:t>I</w:t>
            </w:r>
            <w:r w:rsidRPr="00A33C83">
              <w:rPr>
                <w:rFonts w:hint="eastAsia"/>
                <w:b/>
                <w:bCs/>
                <w:szCs w:val="18"/>
              </w:rPr>
              <w:t>를 설계 및 구현 작업을 수행</w:t>
            </w:r>
          </w:p>
        </w:tc>
      </w:tr>
      <w:tr w:rsidR="006A30C7" w14:paraId="519B4025" w14:textId="77777777" w:rsidTr="00F018F9">
        <w:tc>
          <w:tcPr>
            <w:tcW w:w="2389" w:type="dxa"/>
          </w:tcPr>
          <w:p w14:paraId="50BAD71B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1C1BA2">
              <w:rPr>
                <w:rFonts w:hint="eastAsia"/>
                <w:b/>
                <w:bCs/>
                <w:szCs w:val="18"/>
              </w:rPr>
              <w:t>최현도</w:t>
            </w:r>
          </w:p>
        </w:tc>
        <w:tc>
          <w:tcPr>
            <w:tcW w:w="2389" w:type="dxa"/>
          </w:tcPr>
          <w:p w14:paraId="2ADAF928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2D953EE9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  <w:tr w:rsidR="006A30C7" w14:paraId="55DFE903" w14:textId="77777777" w:rsidTr="00F018F9">
        <w:tc>
          <w:tcPr>
            <w:tcW w:w="2389" w:type="dxa"/>
          </w:tcPr>
          <w:p w14:paraId="4BF89A91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손동인</w:t>
            </w:r>
            <w:proofErr w:type="spellEnd"/>
          </w:p>
        </w:tc>
        <w:tc>
          <w:tcPr>
            <w:tcW w:w="2389" w:type="dxa"/>
          </w:tcPr>
          <w:p w14:paraId="1B4E7F53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2D77540B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  <w:tr w:rsidR="006A30C7" w14:paraId="0E955C76" w14:textId="77777777" w:rsidTr="00F018F9">
        <w:tc>
          <w:tcPr>
            <w:tcW w:w="2389" w:type="dxa"/>
          </w:tcPr>
          <w:p w14:paraId="09FAE8B7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r w:rsidRPr="001C1BA2">
              <w:rPr>
                <w:rFonts w:hint="eastAsia"/>
                <w:b/>
                <w:bCs/>
                <w:szCs w:val="18"/>
              </w:rPr>
              <w:t>유환일</w:t>
            </w:r>
          </w:p>
        </w:tc>
        <w:tc>
          <w:tcPr>
            <w:tcW w:w="2389" w:type="dxa"/>
          </w:tcPr>
          <w:p w14:paraId="79BE7909" w14:textId="77777777" w:rsidR="006A30C7" w:rsidRPr="001C1BA2" w:rsidRDefault="006A30C7" w:rsidP="00622F74">
            <w:pPr>
              <w:spacing w:line="192" w:lineRule="auto"/>
              <w:jc w:val="center"/>
              <w:rPr>
                <w:b/>
                <w:bCs/>
                <w:szCs w:val="18"/>
              </w:rPr>
            </w:pPr>
            <w:proofErr w:type="spellStart"/>
            <w:r w:rsidRPr="001C1BA2">
              <w:rPr>
                <w:rFonts w:hint="eastAsia"/>
                <w:b/>
                <w:bCs/>
                <w:szCs w:val="18"/>
              </w:rPr>
              <w:t>프론트엔드</w:t>
            </w:r>
            <w:proofErr w:type="spellEnd"/>
            <w:r w:rsidRPr="001C1BA2">
              <w:rPr>
                <w:rFonts w:hint="eastAsia"/>
                <w:b/>
                <w:bCs/>
                <w:szCs w:val="18"/>
              </w:rPr>
              <w:t xml:space="preserve"> 개발</w:t>
            </w:r>
          </w:p>
        </w:tc>
        <w:tc>
          <w:tcPr>
            <w:tcW w:w="4780" w:type="dxa"/>
            <w:vMerge/>
          </w:tcPr>
          <w:p w14:paraId="1B365631" w14:textId="77777777" w:rsidR="006A30C7" w:rsidRDefault="006A30C7" w:rsidP="00622F74">
            <w:pPr>
              <w:spacing w:line="192" w:lineRule="auto"/>
              <w:rPr>
                <w:sz w:val="16"/>
              </w:rPr>
            </w:pPr>
          </w:p>
        </w:tc>
      </w:tr>
    </w:tbl>
    <w:p w14:paraId="53F172FD" w14:textId="77777777" w:rsidR="00420D6A" w:rsidRPr="00622F74" w:rsidRDefault="00420D6A" w:rsidP="00622F74">
      <w:pPr>
        <w:spacing w:line="192" w:lineRule="auto"/>
        <w:rPr>
          <w:sz w:val="2"/>
          <w:szCs w:val="2"/>
          <w:lang w:val="ko-KR"/>
        </w:rPr>
      </w:pPr>
    </w:p>
    <w:p w14:paraId="78A6E056" w14:textId="0FA2DD55" w:rsidR="00240928" w:rsidRDefault="00154B63" w:rsidP="00240928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업무 구성</w:t>
      </w:r>
      <w:r>
        <w:rPr>
          <w:lang w:val="ko-KR"/>
        </w:rPr>
        <w:t>(</w:t>
      </w:r>
      <w:r w:rsidR="00866FCC">
        <w:rPr>
          <w:rFonts w:hint="eastAsia"/>
          <w:lang w:val="ko-KR"/>
        </w:rPr>
        <w:t>W</w:t>
      </w:r>
      <w:r w:rsidR="00866FCC">
        <w:rPr>
          <w:lang w:val="ko-KR"/>
        </w:rPr>
        <w:t>BS)</w:t>
      </w:r>
    </w:p>
    <w:p w14:paraId="499CD123" w14:textId="77777777" w:rsidR="00844046" w:rsidRPr="00844046" w:rsidRDefault="00844046" w:rsidP="00844046">
      <w:pPr>
        <w:rPr>
          <w:sz w:val="2"/>
          <w:szCs w:val="2"/>
          <w:lang w:val="ko-KR"/>
        </w:rPr>
      </w:pPr>
    </w:p>
    <w:p w14:paraId="02EDBFAF" w14:textId="026F4EB3" w:rsidR="006A30C7" w:rsidRPr="007412DA" w:rsidRDefault="00C16602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032AD6BD" wp14:editId="0AD7B259">
            <wp:extent cx="5943600" cy="2400300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0C7">
        <w:rPr>
          <w:lang w:val="ko-KR"/>
        </w:rPr>
        <w:br w:type="page"/>
      </w:r>
    </w:p>
    <w:p w14:paraId="274549ED" w14:textId="7EF78B03" w:rsidR="00481EB0" w:rsidRPr="00481EB0" w:rsidRDefault="00CA7AC8" w:rsidP="00481EB0">
      <w:pPr>
        <w:pStyle w:val="2"/>
        <w:spacing w:before="240" w:after="0"/>
        <w:rPr>
          <w:lang w:val="ko-KR"/>
        </w:rPr>
      </w:pPr>
      <w:r>
        <w:rPr>
          <w:rFonts w:hint="eastAsia"/>
          <w:lang w:val="ko-KR"/>
        </w:rPr>
        <w:lastRenderedPageBreak/>
        <w:t>개발일정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81A9D" w:rsidRPr="00B0251D" w14:paraId="6B9C2B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AD803DD" w14:textId="68BD69F8" w:rsidR="00881A9D" w:rsidRPr="00B0251D" w:rsidRDefault="00881A9D" w:rsidP="00881A9D">
            <w:r w:rsidRPr="00B0251D">
              <w:rPr>
                <w:noProof/>
              </w:rPr>
              <mc:AlternateContent>
                <mc:Choice Requires="wpg">
                  <w:drawing>
                    <wp:inline distT="0" distB="0" distL="0" distR="0" wp14:anchorId="45973F90" wp14:editId="566E4370">
                      <wp:extent cx="141605" cy="141605"/>
                      <wp:effectExtent l="0" t="0" r="0" b="0"/>
                      <wp:docPr id="5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" name="직사각형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자유형 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6013A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">
                      <v:rect id="직사각형 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" fillcolor="#5b9bd5 [3204]" stroked="f" strokeweight="0"/>
                      <v:shape id="자유형 40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C19248D" w14:textId="375788CA" w:rsidR="00881A9D" w:rsidRPr="00866FCC" w:rsidRDefault="00F84B67" w:rsidP="00881A9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요구사항 분석,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설계 기간동안 매주 월/화요일마다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시간씩 진행하고 구현 기간부터는 요일에 관계없이 </w:t>
            </w:r>
            <w:r w:rsidR="0096551D">
              <w:rPr>
                <w:rFonts w:hint="eastAsia"/>
                <w:sz w:val="18"/>
                <w:szCs w:val="18"/>
              </w:rPr>
              <w:t>진행되며,</w:t>
            </w:r>
            <w:r w:rsidR="0096551D">
              <w:rPr>
                <w:sz w:val="18"/>
                <w:szCs w:val="18"/>
              </w:rPr>
              <w:t xml:space="preserve"> </w:t>
            </w:r>
            <w:r w:rsidR="0096551D">
              <w:rPr>
                <w:rFonts w:hint="eastAsia"/>
                <w:sz w:val="18"/>
                <w:szCs w:val="18"/>
              </w:rPr>
              <w:t xml:space="preserve">총 일정은 </w:t>
            </w:r>
            <w:r w:rsidR="00881A9D" w:rsidRPr="00866FCC">
              <w:rPr>
                <w:rFonts w:hint="eastAsia"/>
                <w:sz w:val="18"/>
                <w:szCs w:val="18"/>
              </w:rPr>
              <w:t>업무 구성을 바탕으로 다음 표와 같이 진행됩니다.</w:t>
            </w:r>
          </w:p>
        </w:tc>
      </w:tr>
    </w:tbl>
    <w:p w14:paraId="378F49C2" w14:textId="72399DBA" w:rsidR="00F802FB" w:rsidRPr="0073246A" w:rsidRDefault="00F802FB">
      <w:pPr>
        <w:rPr>
          <w:sz w:val="6"/>
          <w:szCs w:val="6"/>
          <w:lang w:val="ko-KR"/>
        </w:rPr>
      </w:pPr>
    </w:p>
    <w:p w14:paraId="39AE40C2" w14:textId="162E8EF7" w:rsidR="002D4431" w:rsidRPr="00CB36EA" w:rsidRDefault="00A066AA">
      <w:pPr>
        <w:rPr>
          <w:sz w:val="16"/>
          <w:lang w:val="ko-KR"/>
        </w:rPr>
      </w:pPr>
      <w:r w:rsidRPr="00A066AA">
        <w:rPr>
          <w:rFonts w:hint="eastAsia"/>
          <w:noProof/>
          <w:color w:val="FFFFFF" w:themeColor="background1"/>
          <w:lang w:val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610086" wp14:editId="132F518E">
                <wp:simplePos x="0" y="0"/>
                <wp:positionH relativeFrom="column">
                  <wp:posOffset>3118485</wp:posOffset>
                </wp:positionH>
                <wp:positionV relativeFrom="paragraph">
                  <wp:posOffset>2325156</wp:posOffset>
                </wp:positionV>
                <wp:extent cx="89757" cy="118741"/>
                <wp:effectExtent l="0" t="0" r="5715" b="0"/>
                <wp:wrapNone/>
                <wp:docPr id="21572858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118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7323" id="직사각형 1" o:spid="_x0000_s1026" style="position:absolute;margin-left:245.55pt;margin-top:183.1pt;width:7.05pt;height: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" fillcolor="white [3212]" stroked="f" strokeweight="1pt"/>
            </w:pict>
          </mc:Fallback>
        </mc:AlternateContent>
      </w:r>
      <w:r w:rsidR="002D4431">
        <w:rPr>
          <w:noProof/>
          <w:sz w:val="16"/>
          <w:lang w:val="ko-KR"/>
        </w:rPr>
        <w:drawing>
          <wp:inline distT="0" distB="0" distL="0" distR="0" wp14:anchorId="5E0A6B7D" wp14:editId="1B18BC02">
            <wp:extent cx="5943600" cy="3325495"/>
            <wp:effectExtent l="0" t="0" r="0" b="8255"/>
            <wp:docPr id="9" name="그림 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차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6B0D" w14:textId="5AB95E74" w:rsidR="008B5C05" w:rsidRPr="007C74BC" w:rsidRDefault="00B400CE">
      <w:pPr>
        <w:rPr>
          <w:b/>
          <w:bCs/>
          <w:sz w:val="16"/>
        </w:rPr>
      </w:pPr>
      <w:r w:rsidRPr="007C74BC">
        <w:rPr>
          <w:b/>
          <w:bCs/>
          <w:sz w:val="16"/>
          <w:lang w:val="ko-KR"/>
        </w:rPr>
        <w:t xml:space="preserve">주요 프로젝트 </w:t>
      </w:r>
      <w:r w:rsidR="00F802FB" w:rsidRPr="007C74BC">
        <w:rPr>
          <w:rFonts w:hint="eastAsia"/>
          <w:b/>
          <w:bCs/>
          <w:sz w:val="16"/>
          <w:lang w:val="ko-KR"/>
        </w:rPr>
        <w:t>일정은</w:t>
      </w:r>
      <w:r w:rsidRPr="007C74BC">
        <w:rPr>
          <w:b/>
          <w:bCs/>
          <w:sz w:val="16"/>
          <w:lang w:val="ko-KR"/>
        </w:rPr>
        <w:t xml:space="preserve"> 아래에 설명되어 있습니다. </w:t>
      </w:r>
    </w:p>
    <w:tbl>
      <w:tblPr>
        <w:tblStyle w:val="ae"/>
        <w:tblW w:w="5000" w:type="pct"/>
        <w:tblLook w:val="04A0" w:firstRow="1" w:lastRow="0" w:firstColumn="1" w:lastColumn="0" w:noHBand="0" w:noVBand="1"/>
        <w:tblDescription w:val="프로젝트 일정표"/>
      </w:tblPr>
      <w:tblGrid>
        <w:gridCol w:w="4082"/>
        <w:gridCol w:w="1855"/>
        <w:gridCol w:w="1855"/>
        <w:gridCol w:w="1856"/>
      </w:tblGrid>
      <w:tr w:rsidR="008B5C05" w:rsidRPr="00B0251D" w14:paraId="248DE813" w14:textId="77777777" w:rsidTr="008B5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pct"/>
          </w:tcPr>
          <w:p w14:paraId="0703B1B7" w14:textId="77777777" w:rsidR="008B5C05" w:rsidRPr="0073246A" w:rsidRDefault="00B400CE" w:rsidP="0073246A">
            <w:pPr>
              <w:jc w:val="center"/>
              <w:rPr>
                <w:szCs w:val="18"/>
              </w:rPr>
            </w:pPr>
            <w:r w:rsidRPr="0073246A">
              <w:rPr>
                <w:szCs w:val="18"/>
                <w:lang w:val="ko-KR"/>
              </w:rPr>
              <w:t>설명</w:t>
            </w:r>
          </w:p>
        </w:tc>
        <w:tc>
          <w:tcPr>
            <w:tcW w:w="961" w:type="pct"/>
          </w:tcPr>
          <w:p w14:paraId="33C57A25" w14:textId="77777777" w:rsidR="008B5C05" w:rsidRPr="0073246A" w:rsidRDefault="00B400CE" w:rsidP="0073246A">
            <w:pPr>
              <w:jc w:val="center"/>
              <w:rPr>
                <w:szCs w:val="18"/>
              </w:rPr>
            </w:pPr>
            <w:r w:rsidRPr="0073246A">
              <w:rPr>
                <w:szCs w:val="18"/>
                <w:lang w:val="ko-KR"/>
              </w:rPr>
              <w:t>시작 날짜</w:t>
            </w:r>
          </w:p>
        </w:tc>
        <w:tc>
          <w:tcPr>
            <w:tcW w:w="961" w:type="pct"/>
          </w:tcPr>
          <w:p w14:paraId="39EBADEA" w14:textId="77777777" w:rsidR="008B5C05" w:rsidRPr="0073246A" w:rsidRDefault="00B400CE" w:rsidP="0073246A">
            <w:pPr>
              <w:jc w:val="center"/>
              <w:rPr>
                <w:szCs w:val="18"/>
              </w:rPr>
            </w:pPr>
            <w:r w:rsidRPr="0073246A">
              <w:rPr>
                <w:szCs w:val="18"/>
                <w:lang w:val="ko-KR"/>
              </w:rPr>
              <w:t>끝 날짜</w:t>
            </w:r>
          </w:p>
        </w:tc>
        <w:tc>
          <w:tcPr>
            <w:tcW w:w="962" w:type="pct"/>
          </w:tcPr>
          <w:p w14:paraId="217BC6FF" w14:textId="77777777" w:rsidR="008B5C05" w:rsidRPr="0073246A" w:rsidRDefault="00B400CE" w:rsidP="0073246A">
            <w:pPr>
              <w:jc w:val="center"/>
              <w:rPr>
                <w:szCs w:val="18"/>
              </w:rPr>
            </w:pPr>
            <w:r w:rsidRPr="0073246A">
              <w:rPr>
                <w:szCs w:val="18"/>
                <w:lang w:val="ko-KR"/>
              </w:rPr>
              <w:t>기간</w:t>
            </w:r>
          </w:p>
        </w:tc>
      </w:tr>
      <w:tr w:rsidR="008B5C05" w:rsidRPr="00CF4FC1" w14:paraId="39BAD2B5" w14:textId="77777777" w:rsidTr="008B5C05">
        <w:tc>
          <w:tcPr>
            <w:tcW w:w="2115" w:type="pct"/>
          </w:tcPr>
          <w:p w14:paraId="730CE6A8" w14:textId="1BDB8C88" w:rsidR="008B5C05" w:rsidRPr="00CF4FC1" w:rsidRDefault="00B400C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b/>
                <w:bCs/>
                <w:szCs w:val="18"/>
                <w:lang w:val="ko-KR"/>
              </w:rPr>
              <w:t xml:space="preserve">&lt;프로젝트 </w:t>
            </w:r>
            <w:r w:rsidR="005A685A" w:rsidRPr="00CF4FC1">
              <w:rPr>
                <w:rFonts w:hint="eastAsia"/>
                <w:b/>
                <w:bCs/>
                <w:szCs w:val="18"/>
                <w:lang w:val="ko-KR"/>
              </w:rPr>
              <w:t>계획</w:t>
            </w:r>
            <w:r w:rsidRPr="00CF4FC1">
              <w:rPr>
                <w:b/>
                <w:bCs/>
                <w:szCs w:val="18"/>
                <w:lang w:val="ko-KR"/>
              </w:rPr>
              <w:t>&gt;</w:t>
            </w:r>
          </w:p>
        </w:tc>
        <w:tc>
          <w:tcPr>
            <w:tcW w:w="961" w:type="pct"/>
          </w:tcPr>
          <w:p w14:paraId="50F9BF5B" w14:textId="5F950905" w:rsidR="008B5C05" w:rsidRPr="00CF4FC1" w:rsidRDefault="00B065AF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3</w:t>
            </w:r>
            <w:r w:rsidR="00050DB2" w:rsidRPr="00CF4FC1">
              <w:rPr>
                <w:b/>
                <w:bCs/>
                <w:szCs w:val="18"/>
              </w:rPr>
              <w:t>/</w:t>
            </w:r>
            <w:r w:rsidR="00A41AC9" w:rsidRPr="00CF4FC1">
              <w:rPr>
                <w:b/>
                <w:bCs/>
                <w:szCs w:val="18"/>
              </w:rPr>
              <w:t>6</w:t>
            </w:r>
          </w:p>
        </w:tc>
        <w:tc>
          <w:tcPr>
            <w:tcW w:w="961" w:type="pct"/>
          </w:tcPr>
          <w:p w14:paraId="182ED782" w14:textId="530E1232" w:rsidR="008B5C05" w:rsidRPr="00CF4FC1" w:rsidRDefault="00050DB2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3</w:t>
            </w:r>
            <w:r w:rsidRPr="00CF4FC1">
              <w:rPr>
                <w:b/>
                <w:bCs/>
                <w:szCs w:val="18"/>
              </w:rPr>
              <w:t>/1</w:t>
            </w:r>
            <w:r w:rsidR="004313FE" w:rsidRPr="00CF4FC1">
              <w:rPr>
                <w:b/>
                <w:bCs/>
                <w:szCs w:val="18"/>
              </w:rPr>
              <w:t>4</w:t>
            </w:r>
          </w:p>
        </w:tc>
        <w:tc>
          <w:tcPr>
            <w:tcW w:w="962" w:type="pct"/>
          </w:tcPr>
          <w:p w14:paraId="580E5AB6" w14:textId="005DD4F1" w:rsidR="008B5C05" w:rsidRPr="00CF4FC1" w:rsidRDefault="004313F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2</w:t>
            </w:r>
            <w:r w:rsidR="003B56C1" w:rsidRPr="00CF4FC1">
              <w:rPr>
                <w:rFonts w:hint="eastAsia"/>
                <w:b/>
                <w:bCs/>
                <w:szCs w:val="18"/>
              </w:rPr>
              <w:t>주</w:t>
            </w:r>
          </w:p>
        </w:tc>
      </w:tr>
      <w:tr w:rsidR="008B5C05" w:rsidRPr="00CF4FC1" w14:paraId="3F04DDE3" w14:textId="77777777" w:rsidTr="008B5C05">
        <w:tc>
          <w:tcPr>
            <w:tcW w:w="2115" w:type="pct"/>
          </w:tcPr>
          <w:p w14:paraId="4F323462" w14:textId="5794B2F2" w:rsidR="008B5C05" w:rsidRPr="00CF4FC1" w:rsidRDefault="00B400C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b/>
                <w:bCs/>
                <w:szCs w:val="18"/>
                <w:lang w:val="ko-KR"/>
              </w:rPr>
              <w:t>&lt;</w:t>
            </w:r>
            <w:r w:rsidR="000172DF" w:rsidRPr="00CF4FC1">
              <w:rPr>
                <w:rFonts w:hint="eastAsia"/>
                <w:b/>
                <w:bCs/>
                <w:szCs w:val="18"/>
                <w:lang w:val="ko-KR"/>
              </w:rPr>
              <w:t>요구 분석</w:t>
            </w:r>
            <w:r w:rsidRPr="00CF4FC1">
              <w:rPr>
                <w:b/>
                <w:bCs/>
                <w:szCs w:val="18"/>
                <w:lang w:val="ko-KR"/>
              </w:rPr>
              <w:t>&gt;</w:t>
            </w:r>
          </w:p>
        </w:tc>
        <w:tc>
          <w:tcPr>
            <w:tcW w:w="961" w:type="pct"/>
          </w:tcPr>
          <w:p w14:paraId="54106A25" w14:textId="74F3EB3E" w:rsidR="008B5C05" w:rsidRPr="00CF4FC1" w:rsidRDefault="003B56C1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3</w:t>
            </w:r>
            <w:r w:rsidR="007254B8" w:rsidRPr="00CF4FC1">
              <w:rPr>
                <w:b/>
                <w:bCs/>
                <w:szCs w:val="18"/>
              </w:rPr>
              <w:t>/1</w:t>
            </w:r>
            <w:r w:rsidR="004313FE" w:rsidRPr="00CF4FC1">
              <w:rPr>
                <w:b/>
                <w:bCs/>
                <w:szCs w:val="18"/>
              </w:rPr>
              <w:t>5</w:t>
            </w:r>
          </w:p>
        </w:tc>
        <w:tc>
          <w:tcPr>
            <w:tcW w:w="961" w:type="pct"/>
          </w:tcPr>
          <w:p w14:paraId="14C4DF6A" w14:textId="33319744" w:rsidR="008B5C05" w:rsidRPr="00CF4FC1" w:rsidRDefault="007254B8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3</w:t>
            </w:r>
            <w:r w:rsidRPr="00CF4FC1">
              <w:rPr>
                <w:b/>
                <w:bCs/>
                <w:szCs w:val="18"/>
              </w:rPr>
              <w:t>/</w:t>
            </w:r>
            <w:r w:rsidR="004313FE" w:rsidRPr="00CF4FC1">
              <w:rPr>
                <w:b/>
                <w:bCs/>
                <w:szCs w:val="18"/>
              </w:rPr>
              <w:t>28</w:t>
            </w:r>
          </w:p>
        </w:tc>
        <w:tc>
          <w:tcPr>
            <w:tcW w:w="962" w:type="pct"/>
          </w:tcPr>
          <w:p w14:paraId="5FBBB468" w14:textId="09B7D9BC" w:rsidR="008B5C05" w:rsidRPr="00CF4FC1" w:rsidRDefault="007254B8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2주</w:t>
            </w:r>
          </w:p>
        </w:tc>
      </w:tr>
      <w:tr w:rsidR="008B5C05" w:rsidRPr="00CF4FC1" w14:paraId="34087163" w14:textId="77777777" w:rsidTr="008B5C05">
        <w:tc>
          <w:tcPr>
            <w:tcW w:w="2115" w:type="pct"/>
          </w:tcPr>
          <w:p w14:paraId="38C11AB7" w14:textId="7F97DFEC" w:rsidR="008B5C05" w:rsidRPr="00CF4FC1" w:rsidRDefault="00B400C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b/>
                <w:bCs/>
                <w:szCs w:val="18"/>
                <w:lang w:val="ko-KR"/>
              </w:rPr>
              <w:t>&lt;</w:t>
            </w:r>
            <w:r w:rsidR="000172DF" w:rsidRPr="00CF4FC1">
              <w:rPr>
                <w:rFonts w:hint="eastAsia"/>
                <w:b/>
                <w:bCs/>
                <w:szCs w:val="18"/>
                <w:lang w:val="ko-KR"/>
              </w:rPr>
              <w:t>설 계</w:t>
            </w:r>
            <w:r w:rsidRPr="00CF4FC1">
              <w:rPr>
                <w:b/>
                <w:bCs/>
                <w:szCs w:val="18"/>
                <w:lang w:val="ko-KR"/>
              </w:rPr>
              <w:t>&gt;</w:t>
            </w:r>
          </w:p>
        </w:tc>
        <w:tc>
          <w:tcPr>
            <w:tcW w:w="961" w:type="pct"/>
          </w:tcPr>
          <w:p w14:paraId="632AC2BC" w14:textId="40BAC796" w:rsidR="008B5C05" w:rsidRPr="00CF4FC1" w:rsidRDefault="00100C07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4</w:t>
            </w:r>
            <w:r w:rsidRPr="00CF4FC1">
              <w:rPr>
                <w:b/>
                <w:bCs/>
                <w:szCs w:val="18"/>
              </w:rPr>
              <w:t>/3</w:t>
            </w:r>
          </w:p>
        </w:tc>
        <w:tc>
          <w:tcPr>
            <w:tcW w:w="961" w:type="pct"/>
          </w:tcPr>
          <w:p w14:paraId="7A7D817B" w14:textId="35650BAA" w:rsidR="008B5C05" w:rsidRPr="00CF4FC1" w:rsidRDefault="00100C07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6</w:t>
            </w:r>
            <w:r w:rsidRPr="00CF4FC1">
              <w:rPr>
                <w:b/>
                <w:bCs/>
                <w:szCs w:val="18"/>
              </w:rPr>
              <w:t>/9</w:t>
            </w:r>
          </w:p>
        </w:tc>
        <w:tc>
          <w:tcPr>
            <w:tcW w:w="962" w:type="pct"/>
          </w:tcPr>
          <w:p w14:paraId="3BDD4E0F" w14:textId="093BF686" w:rsidR="008B5C05" w:rsidRPr="00CF4FC1" w:rsidRDefault="00147CED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1</w:t>
            </w:r>
            <w:r w:rsidRPr="00CF4FC1">
              <w:rPr>
                <w:b/>
                <w:bCs/>
                <w:szCs w:val="18"/>
              </w:rPr>
              <w:t xml:space="preserve">0 </w:t>
            </w:r>
            <w:r w:rsidRPr="00CF4FC1">
              <w:rPr>
                <w:rFonts w:hint="eastAsia"/>
                <w:b/>
                <w:bCs/>
                <w:szCs w:val="18"/>
              </w:rPr>
              <w:t>주</w:t>
            </w:r>
          </w:p>
        </w:tc>
      </w:tr>
      <w:tr w:rsidR="008B5C05" w:rsidRPr="00CF4FC1" w14:paraId="1460A5F8" w14:textId="77777777" w:rsidTr="008B5C05">
        <w:tc>
          <w:tcPr>
            <w:tcW w:w="2115" w:type="pct"/>
          </w:tcPr>
          <w:p w14:paraId="42F2B7EF" w14:textId="286C2358" w:rsidR="008B5C05" w:rsidRPr="00CF4FC1" w:rsidRDefault="00B400C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b/>
                <w:bCs/>
                <w:szCs w:val="18"/>
                <w:lang w:val="ko-KR"/>
              </w:rPr>
              <w:t>&lt;</w:t>
            </w:r>
            <w:r w:rsidR="000172DF" w:rsidRPr="00CF4FC1">
              <w:rPr>
                <w:rFonts w:hint="eastAsia"/>
                <w:b/>
                <w:bCs/>
                <w:szCs w:val="18"/>
                <w:lang w:val="ko-KR"/>
              </w:rPr>
              <w:t>구 현</w:t>
            </w:r>
            <w:r w:rsidRPr="00CF4FC1">
              <w:rPr>
                <w:b/>
                <w:bCs/>
                <w:szCs w:val="18"/>
                <w:lang w:val="ko-KR"/>
              </w:rPr>
              <w:t>&gt;</w:t>
            </w:r>
          </w:p>
        </w:tc>
        <w:tc>
          <w:tcPr>
            <w:tcW w:w="961" w:type="pct"/>
          </w:tcPr>
          <w:p w14:paraId="748724E9" w14:textId="3085317B" w:rsidR="008B5C05" w:rsidRPr="00CF4FC1" w:rsidRDefault="00147CED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6</w:t>
            </w:r>
            <w:r w:rsidRPr="00CF4FC1">
              <w:rPr>
                <w:b/>
                <w:bCs/>
                <w:szCs w:val="18"/>
              </w:rPr>
              <w:t>/12</w:t>
            </w:r>
          </w:p>
        </w:tc>
        <w:tc>
          <w:tcPr>
            <w:tcW w:w="961" w:type="pct"/>
          </w:tcPr>
          <w:p w14:paraId="7F9FFDB8" w14:textId="5CCF567F" w:rsidR="008B5C05" w:rsidRPr="00CF4FC1" w:rsidRDefault="00147CED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9</w:t>
            </w:r>
            <w:r w:rsidRPr="00CF4FC1">
              <w:rPr>
                <w:b/>
                <w:bCs/>
                <w:szCs w:val="18"/>
              </w:rPr>
              <w:t>/15</w:t>
            </w:r>
          </w:p>
        </w:tc>
        <w:tc>
          <w:tcPr>
            <w:tcW w:w="962" w:type="pct"/>
          </w:tcPr>
          <w:p w14:paraId="37D57E72" w14:textId="029062F1" w:rsidR="008B5C05" w:rsidRPr="00CF4FC1" w:rsidRDefault="001E6192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1</w:t>
            </w:r>
            <w:r w:rsidRPr="00CF4FC1">
              <w:rPr>
                <w:b/>
                <w:bCs/>
                <w:szCs w:val="18"/>
              </w:rPr>
              <w:t xml:space="preserve">4 </w:t>
            </w:r>
            <w:r w:rsidRPr="00CF4FC1">
              <w:rPr>
                <w:rFonts w:hint="eastAsia"/>
                <w:b/>
                <w:bCs/>
                <w:szCs w:val="18"/>
              </w:rPr>
              <w:t>주</w:t>
            </w:r>
          </w:p>
        </w:tc>
      </w:tr>
      <w:tr w:rsidR="008B5C05" w:rsidRPr="00CF4FC1" w14:paraId="41B02D44" w14:textId="77777777" w:rsidTr="008B5C05">
        <w:tc>
          <w:tcPr>
            <w:tcW w:w="2115" w:type="pct"/>
          </w:tcPr>
          <w:p w14:paraId="5ACBEAAB" w14:textId="43A18C33" w:rsidR="008B5C05" w:rsidRPr="00CF4FC1" w:rsidRDefault="00B400C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b/>
                <w:bCs/>
                <w:szCs w:val="18"/>
                <w:lang w:val="ko-KR"/>
              </w:rPr>
              <w:t>&lt;</w:t>
            </w:r>
            <w:r w:rsidR="000172DF" w:rsidRPr="00CF4FC1">
              <w:rPr>
                <w:rFonts w:hint="eastAsia"/>
                <w:b/>
                <w:bCs/>
                <w:szCs w:val="18"/>
                <w:lang w:val="ko-KR"/>
              </w:rPr>
              <w:t>테스트</w:t>
            </w:r>
            <w:r w:rsidRPr="00CF4FC1">
              <w:rPr>
                <w:b/>
                <w:bCs/>
                <w:szCs w:val="18"/>
                <w:lang w:val="ko-KR"/>
              </w:rPr>
              <w:t>&gt;</w:t>
            </w:r>
          </w:p>
        </w:tc>
        <w:tc>
          <w:tcPr>
            <w:tcW w:w="961" w:type="pct"/>
          </w:tcPr>
          <w:p w14:paraId="5BF67836" w14:textId="0B338443" w:rsidR="008B5C05" w:rsidRPr="00CF4FC1" w:rsidRDefault="0031190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9</w:t>
            </w:r>
            <w:r w:rsidRPr="00CF4FC1">
              <w:rPr>
                <w:b/>
                <w:bCs/>
                <w:szCs w:val="18"/>
              </w:rPr>
              <w:t>/18</w:t>
            </w:r>
          </w:p>
        </w:tc>
        <w:tc>
          <w:tcPr>
            <w:tcW w:w="961" w:type="pct"/>
          </w:tcPr>
          <w:p w14:paraId="196EA482" w14:textId="3E57C5D7" w:rsidR="008B5C05" w:rsidRPr="00CF4FC1" w:rsidRDefault="0031190E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1</w:t>
            </w:r>
            <w:r w:rsidRPr="00CF4FC1">
              <w:rPr>
                <w:b/>
                <w:bCs/>
                <w:szCs w:val="18"/>
              </w:rPr>
              <w:t>0/</w:t>
            </w:r>
            <w:r w:rsidR="00401A3A" w:rsidRPr="00CF4FC1">
              <w:rPr>
                <w:b/>
                <w:bCs/>
                <w:szCs w:val="18"/>
              </w:rPr>
              <w:t>6</w:t>
            </w:r>
          </w:p>
        </w:tc>
        <w:tc>
          <w:tcPr>
            <w:tcW w:w="962" w:type="pct"/>
          </w:tcPr>
          <w:p w14:paraId="44A9D07D" w14:textId="737D41D4" w:rsidR="008B5C05" w:rsidRPr="00CF4FC1" w:rsidRDefault="00401A3A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3주</w:t>
            </w:r>
          </w:p>
        </w:tc>
      </w:tr>
      <w:tr w:rsidR="0073246A" w:rsidRPr="00CF4FC1" w14:paraId="48021763" w14:textId="77777777" w:rsidTr="008B5C05">
        <w:tc>
          <w:tcPr>
            <w:tcW w:w="2115" w:type="pct"/>
          </w:tcPr>
          <w:p w14:paraId="56ED891B" w14:textId="4C352228" w:rsidR="0073246A" w:rsidRPr="00CF4FC1" w:rsidRDefault="0073246A" w:rsidP="0073246A">
            <w:pPr>
              <w:jc w:val="center"/>
              <w:rPr>
                <w:b/>
                <w:bCs/>
                <w:szCs w:val="18"/>
                <w:lang w:val="ko-KR"/>
              </w:rPr>
            </w:pPr>
            <w:r w:rsidRPr="00CF4FC1">
              <w:rPr>
                <w:b/>
                <w:bCs/>
                <w:szCs w:val="18"/>
                <w:lang w:val="ko-KR"/>
              </w:rPr>
              <w:t>&lt;</w:t>
            </w:r>
            <w:r w:rsidRPr="00CF4FC1">
              <w:rPr>
                <w:rFonts w:hint="eastAsia"/>
                <w:b/>
                <w:bCs/>
                <w:szCs w:val="18"/>
                <w:lang w:val="ko-KR"/>
              </w:rPr>
              <w:t>운영/유지보수</w:t>
            </w:r>
            <w:r w:rsidRPr="00CF4FC1">
              <w:rPr>
                <w:b/>
                <w:bCs/>
                <w:szCs w:val="18"/>
                <w:lang w:val="ko-KR"/>
              </w:rPr>
              <w:t>&gt;</w:t>
            </w:r>
          </w:p>
        </w:tc>
        <w:tc>
          <w:tcPr>
            <w:tcW w:w="961" w:type="pct"/>
          </w:tcPr>
          <w:p w14:paraId="71B1BAD5" w14:textId="6B0BC5DC" w:rsidR="0073246A" w:rsidRPr="00CF4FC1" w:rsidRDefault="00401A3A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1</w:t>
            </w:r>
            <w:r w:rsidRPr="00CF4FC1">
              <w:rPr>
                <w:b/>
                <w:bCs/>
                <w:szCs w:val="18"/>
              </w:rPr>
              <w:t>0/10</w:t>
            </w:r>
          </w:p>
        </w:tc>
        <w:tc>
          <w:tcPr>
            <w:tcW w:w="961" w:type="pct"/>
          </w:tcPr>
          <w:p w14:paraId="4A59666E" w14:textId="6A5FDC99" w:rsidR="0073246A" w:rsidRPr="00CF4FC1" w:rsidRDefault="001D053B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1</w:t>
            </w:r>
            <w:r w:rsidRPr="00CF4FC1">
              <w:rPr>
                <w:b/>
                <w:bCs/>
                <w:szCs w:val="18"/>
              </w:rPr>
              <w:t>1/30</w:t>
            </w:r>
          </w:p>
        </w:tc>
        <w:tc>
          <w:tcPr>
            <w:tcW w:w="962" w:type="pct"/>
          </w:tcPr>
          <w:p w14:paraId="62BB56E9" w14:textId="443F1582" w:rsidR="0073246A" w:rsidRPr="00CF4FC1" w:rsidRDefault="001D053B" w:rsidP="0073246A">
            <w:pPr>
              <w:jc w:val="center"/>
              <w:rPr>
                <w:b/>
                <w:bCs/>
                <w:szCs w:val="18"/>
              </w:rPr>
            </w:pPr>
            <w:r w:rsidRPr="00CF4FC1">
              <w:rPr>
                <w:rFonts w:hint="eastAsia"/>
                <w:b/>
                <w:bCs/>
                <w:szCs w:val="18"/>
              </w:rPr>
              <w:t>8주</w:t>
            </w:r>
          </w:p>
        </w:tc>
      </w:tr>
    </w:tbl>
    <w:p w14:paraId="263FDE4E" w14:textId="79443241" w:rsidR="008B5C05" w:rsidRDefault="008B5C05">
      <w:pPr>
        <w:rPr>
          <w:b/>
          <w:bCs/>
          <w:sz w:val="16"/>
        </w:rPr>
      </w:pPr>
    </w:p>
    <w:p w14:paraId="62C9C601" w14:textId="3FDAA1D8" w:rsidR="00894543" w:rsidRPr="00454860" w:rsidRDefault="00454860" w:rsidP="00454860">
      <w:pPr>
        <w:ind w:left="200" w:hangingChars="100" w:hanging="200"/>
        <w:rPr>
          <w:b/>
          <w:bCs/>
          <w:sz w:val="20"/>
        </w:rPr>
      </w:pPr>
      <w:r>
        <w:rPr>
          <w:b/>
          <w:bCs/>
          <w:sz w:val="20"/>
        </w:rPr>
        <w:t xml:space="preserve">* </w:t>
      </w:r>
      <w:r w:rsidR="00CB36EA" w:rsidRPr="00454860">
        <w:rPr>
          <w:rFonts w:hint="eastAsia"/>
          <w:b/>
          <w:bCs/>
          <w:sz w:val="20"/>
        </w:rPr>
        <w:t xml:space="preserve">3월부터 시작하여 </w:t>
      </w:r>
      <w:r w:rsidR="0038779A" w:rsidRPr="00454860">
        <w:rPr>
          <w:b/>
          <w:bCs/>
          <w:sz w:val="20"/>
        </w:rPr>
        <w:t>9</w:t>
      </w:r>
      <w:r w:rsidR="0038779A" w:rsidRPr="00454860">
        <w:rPr>
          <w:rFonts w:hint="eastAsia"/>
          <w:b/>
          <w:bCs/>
          <w:sz w:val="20"/>
        </w:rPr>
        <w:t>월 중순까지 개발을 마치고,</w:t>
      </w:r>
      <w:r w:rsidR="0038779A" w:rsidRPr="00454860">
        <w:rPr>
          <w:b/>
          <w:bCs/>
          <w:sz w:val="20"/>
        </w:rPr>
        <w:t xml:space="preserve"> </w:t>
      </w:r>
      <w:r w:rsidR="0038779A" w:rsidRPr="00454860">
        <w:rPr>
          <w:rFonts w:hint="eastAsia"/>
          <w:b/>
          <w:bCs/>
          <w:sz w:val="20"/>
        </w:rPr>
        <w:t>테스트 및 운영/유지보수 포함1</w:t>
      </w:r>
      <w:r w:rsidR="0038779A" w:rsidRPr="00454860">
        <w:rPr>
          <w:b/>
          <w:bCs/>
          <w:sz w:val="20"/>
        </w:rPr>
        <w:t>1</w:t>
      </w:r>
      <w:r w:rsidR="0038779A" w:rsidRPr="00454860">
        <w:rPr>
          <w:rFonts w:hint="eastAsia"/>
          <w:b/>
          <w:bCs/>
          <w:sz w:val="20"/>
        </w:rPr>
        <w:t xml:space="preserve">월까지 진행하여 총 </w:t>
      </w:r>
      <w:r w:rsidR="00FF5A79" w:rsidRPr="00454860">
        <w:rPr>
          <w:b/>
          <w:bCs/>
          <w:sz w:val="20"/>
        </w:rPr>
        <w:t>9</w:t>
      </w:r>
      <w:r w:rsidR="00FF5A79" w:rsidRPr="00454860">
        <w:rPr>
          <w:rFonts w:hint="eastAsia"/>
          <w:b/>
          <w:bCs/>
          <w:sz w:val="20"/>
        </w:rPr>
        <w:t>개월 동안 진행될 예정입니다.</w:t>
      </w:r>
    </w:p>
    <w:p w14:paraId="3403286A" w14:textId="4ABDA486" w:rsidR="00894543" w:rsidRDefault="00CA7AC8" w:rsidP="005562EB">
      <w:pPr>
        <w:pStyle w:val="1"/>
        <w:spacing w:before="0" w:after="0"/>
        <w:rPr>
          <w:lang w:val="ko-KR"/>
        </w:rPr>
      </w:pPr>
      <w:r>
        <w:rPr>
          <w:rFonts w:hint="eastAsia"/>
          <w:lang w:val="ko-KR"/>
        </w:rPr>
        <w:lastRenderedPageBreak/>
        <w:t>기술 관리</w:t>
      </w:r>
    </w:p>
    <w:p w14:paraId="199DC895" w14:textId="77777777" w:rsidR="00B70575" w:rsidRPr="00B70575" w:rsidRDefault="00B70575" w:rsidP="00B70575">
      <w:pPr>
        <w:rPr>
          <w:sz w:val="6"/>
          <w:szCs w:val="6"/>
          <w:lang w:val="ko-KR"/>
        </w:rPr>
      </w:pPr>
    </w:p>
    <w:p w14:paraId="4126762E" w14:textId="1866F94E" w:rsidR="00E04DE0" w:rsidRPr="00E04DE0" w:rsidRDefault="00F23CC0" w:rsidP="00E04DE0">
      <w:pPr>
        <w:pStyle w:val="2"/>
        <w:spacing w:before="0" w:after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변경 관리</w:t>
      </w:r>
    </w:p>
    <w:p w14:paraId="075CF5C1" w14:textId="0297A235" w:rsidR="00E04DE0" w:rsidRPr="00B70575" w:rsidRDefault="00E04DE0" w:rsidP="00C15039">
      <w:pPr>
        <w:pStyle w:val="a"/>
        <w:spacing w:after="0"/>
        <w:rPr>
          <w:b/>
          <w:bCs/>
          <w:sz w:val="22"/>
          <w:szCs w:val="22"/>
          <w:lang w:val="ko-KR"/>
        </w:rPr>
      </w:pPr>
      <w:r w:rsidRPr="00B70575">
        <w:rPr>
          <w:rFonts w:hint="eastAsia"/>
          <w:b/>
          <w:bCs/>
          <w:sz w:val="22"/>
          <w:szCs w:val="22"/>
          <w:lang w:val="ko-KR"/>
        </w:rPr>
        <w:t>분석 및 설계</w:t>
      </w:r>
    </w:p>
    <w:p w14:paraId="5A32EE6B" w14:textId="21804C19" w:rsidR="00E04DE0" w:rsidRDefault="00D965EE" w:rsidP="00E04DE0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  <w:lang w:val="ko-KR"/>
        </w:rPr>
      </w:pPr>
      <w:r>
        <w:rPr>
          <w:rFonts w:hint="eastAsia"/>
          <w:b/>
          <w:bCs/>
          <w:szCs w:val="18"/>
          <w:lang w:val="ko-KR"/>
        </w:rPr>
        <w:t xml:space="preserve">요구사항 및 설계 내용이 변경될 때마다 </w:t>
      </w:r>
      <w:r w:rsidR="00B65AA9">
        <w:rPr>
          <w:rFonts w:hint="eastAsia"/>
          <w:b/>
          <w:bCs/>
          <w:szCs w:val="18"/>
          <w:lang w:val="ko-KR"/>
        </w:rPr>
        <w:t xml:space="preserve">회의를 거쳐 </w:t>
      </w:r>
      <w:r w:rsidR="00ED4231">
        <w:rPr>
          <w:rFonts w:hint="eastAsia"/>
          <w:b/>
          <w:bCs/>
          <w:szCs w:val="18"/>
          <w:lang w:val="ko-KR"/>
        </w:rPr>
        <w:t xml:space="preserve">변경 심사 내용을 </w:t>
      </w:r>
      <w:r w:rsidR="00B70575">
        <w:rPr>
          <w:rFonts w:hint="eastAsia"/>
          <w:b/>
          <w:bCs/>
          <w:szCs w:val="18"/>
          <w:lang w:val="ko-KR"/>
        </w:rPr>
        <w:t xml:space="preserve">바탕으로 </w:t>
      </w:r>
      <w:r w:rsidR="00E9038F">
        <w:rPr>
          <w:rFonts w:hint="eastAsia"/>
          <w:b/>
          <w:bCs/>
          <w:szCs w:val="18"/>
          <w:lang w:val="ko-KR"/>
        </w:rPr>
        <w:t>변경 수락 유무를 결정합니다.</w:t>
      </w:r>
      <w:r w:rsidR="00795F70">
        <w:rPr>
          <w:b/>
          <w:bCs/>
          <w:szCs w:val="18"/>
          <w:lang w:val="ko-KR"/>
        </w:rPr>
        <w:t xml:space="preserve"> </w:t>
      </w:r>
      <w:r w:rsidR="00795F70">
        <w:rPr>
          <w:rFonts w:hint="eastAsia"/>
          <w:b/>
          <w:bCs/>
          <w:szCs w:val="18"/>
          <w:lang w:val="ko-KR"/>
        </w:rPr>
        <w:t>변경이 수락됐을 시,</w:t>
      </w:r>
      <w:r w:rsidR="00795F70">
        <w:rPr>
          <w:b/>
          <w:bCs/>
          <w:szCs w:val="18"/>
          <w:lang w:val="ko-KR"/>
        </w:rPr>
        <w:t xml:space="preserve"> </w:t>
      </w:r>
      <w:r w:rsidR="00795F70">
        <w:rPr>
          <w:rFonts w:hint="eastAsia"/>
          <w:b/>
          <w:bCs/>
          <w:szCs w:val="18"/>
          <w:lang w:val="ko-KR"/>
        </w:rPr>
        <w:t>회의록에 해당 내용을 명세합니다.</w:t>
      </w:r>
    </w:p>
    <w:p w14:paraId="59F77651" w14:textId="77777777" w:rsidR="009B68DB" w:rsidRDefault="009B68DB" w:rsidP="00E04DE0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  <w:lang w:val="ko-KR"/>
        </w:rPr>
      </w:pPr>
    </w:p>
    <w:p w14:paraId="07AF968D" w14:textId="085810A1" w:rsidR="009B68DB" w:rsidRDefault="009B68DB" w:rsidP="00E04DE0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  <w:lang w:val="ko-KR"/>
        </w:rPr>
      </w:pPr>
      <w:r>
        <w:rPr>
          <w:rFonts w:hint="eastAsia"/>
          <w:b/>
          <w:bCs/>
          <w:szCs w:val="18"/>
          <w:lang w:val="ko-KR"/>
        </w:rPr>
        <w:t>변경 심사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2"/>
        <w:gridCol w:w="9218"/>
      </w:tblGrid>
      <w:tr w:rsidR="009B68DB" w:rsidRPr="00B0251D" w14:paraId="24E70E86" w14:textId="77777777" w:rsidTr="00C2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pct"/>
          </w:tcPr>
          <w:p w14:paraId="29160F5F" w14:textId="77777777" w:rsidR="009B68DB" w:rsidRPr="00B0251D" w:rsidRDefault="009B68DB" w:rsidP="00C25C7D"/>
        </w:tc>
        <w:tc>
          <w:tcPr>
            <w:tcW w:w="4924" w:type="pct"/>
          </w:tcPr>
          <w:p w14:paraId="4E586D54" w14:textId="50E0A30E" w:rsidR="009B68DB" w:rsidRPr="00930880" w:rsidRDefault="009B68DB" w:rsidP="00C25C7D">
            <w:pPr>
              <w:pStyle w:val="a"/>
              <w:numPr>
                <w:ilvl w:val="0"/>
                <w:numId w:val="0"/>
              </w:numPr>
              <w:spacing w:after="0"/>
              <w:ind w:left="431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변경 이유의 타당성</w:t>
            </w:r>
          </w:p>
          <w:p w14:paraId="316703BC" w14:textId="26A3608B" w:rsidR="009B68DB" w:rsidRDefault="009B68DB" w:rsidP="00C25C7D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변경 범위</w:t>
            </w:r>
          </w:p>
          <w:p w14:paraId="07AFA92E" w14:textId="6588834F" w:rsidR="009B68DB" w:rsidRDefault="00ED4231" w:rsidP="00C25C7D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>
              <w:rPr>
                <w:rFonts w:hint="eastAsia"/>
                <w:b/>
                <w:bCs/>
                <w:szCs w:val="18"/>
              </w:rPr>
              <w:t>변경이 미치는 영향(기간,</w:t>
            </w:r>
            <w:r>
              <w:rPr>
                <w:b/>
                <w:bCs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Cs w:val="18"/>
              </w:rPr>
              <w:t>예산,</w:t>
            </w:r>
            <w:r>
              <w:rPr>
                <w:b/>
                <w:bCs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Cs w:val="18"/>
              </w:rPr>
              <w:t>인력 등)</w:t>
            </w:r>
          </w:p>
          <w:p w14:paraId="5807236E" w14:textId="77777777" w:rsidR="009B68DB" w:rsidRPr="00330FE6" w:rsidRDefault="009B68DB" w:rsidP="00C25C7D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</w:p>
        </w:tc>
      </w:tr>
    </w:tbl>
    <w:p w14:paraId="3F128B31" w14:textId="77777777" w:rsidR="00E04DE0" w:rsidRPr="009B68DB" w:rsidRDefault="00E04DE0" w:rsidP="00E04DE0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</w:rPr>
      </w:pPr>
    </w:p>
    <w:p w14:paraId="2FE1BA59" w14:textId="4176D883" w:rsidR="00396A49" w:rsidRPr="00B70575" w:rsidRDefault="00E64DD9" w:rsidP="00C15039">
      <w:pPr>
        <w:pStyle w:val="a"/>
        <w:spacing w:after="0"/>
        <w:rPr>
          <w:b/>
          <w:bCs/>
          <w:sz w:val="22"/>
          <w:szCs w:val="22"/>
          <w:lang w:val="ko-KR"/>
        </w:rPr>
      </w:pPr>
      <w:r w:rsidRPr="00B70575">
        <w:rPr>
          <w:rFonts w:hint="eastAsia"/>
          <w:b/>
          <w:bCs/>
          <w:sz w:val="22"/>
          <w:szCs w:val="22"/>
          <w:lang w:val="ko-KR"/>
        </w:rPr>
        <w:t>개발 단계</w:t>
      </w:r>
    </w:p>
    <w:p w14:paraId="49F0E62F" w14:textId="3DF970EB" w:rsidR="00E64DD9" w:rsidRDefault="00AA6BE5" w:rsidP="00E64DD9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  <w:lang w:val="ko-KR"/>
        </w:rPr>
      </w:pPr>
      <w:proofErr w:type="spellStart"/>
      <w:r>
        <w:rPr>
          <w:rFonts w:hint="eastAsia"/>
          <w:b/>
          <w:bCs/>
          <w:szCs w:val="18"/>
          <w:lang w:val="ko-KR"/>
        </w:rPr>
        <w:t>G</w:t>
      </w:r>
      <w:r>
        <w:rPr>
          <w:b/>
          <w:bCs/>
          <w:szCs w:val="18"/>
          <w:lang w:val="ko-KR"/>
        </w:rPr>
        <w:t>it</w:t>
      </w:r>
      <w:r>
        <w:rPr>
          <w:rFonts w:hint="eastAsia"/>
          <w:b/>
          <w:bCs/>
          <w:szCs w:val="18"/>
          <w:lang w:val="ko-KR"/>
        </w:rPr>
        <w:t>을</w:t>
      </w:r>
      <w:proofErr w:type="spellEnd"/>
      <w:r>
        <w:rPr>
          <w:rFonts w:hint="eastAsia"/>
          <w:b/>
          <w:bCs/>
          <w:szCs w:val="18"/>
          <w:lang w:val="ko-KR"/>
        </w:rPr>
        <w:t xml:space="preserve"> 사용하여 </w:t>
      </w:r>
      <w:r w:rsidR="003C46F7">
        <w:rPr>
          <w:rFonts w:hint="eastAsia"/>
          <w:b/>
          <w:bCs/>
          <w:szCs w:val="18"/>
          <w:lang w:val="ko-KR"/>
        </w:rPr>
        <w:t>개발물의 형상을 관리합니다.</w:t>
      </w:r>
      <w:r w:rsidR="00D216DA">
        <w:rPr>
          <w:b/>
          <w:bCs/>
          <w:szCs w:val="18"/>
          <w:lang w:val="ko-KR"/>
        </w:rPr>
        <w:t xml:space="preserve"> </w:t>
      </w:r>
      <w:r w:rsidR="00163C53">
        <w:rPr>
          <w:rFonts w:hint="eastAsia"/>
          <w:b/>
          <w:bCs/>
          <w:szCs w:val="18"/>
          <w:lang w:val="ko-KR"/>
        </w:rPr>
        <w:t>각 목표에 따라 버전 번호를 부여하고,</w:t>
      </w:r>
      <w:r w:rsidR="00163C53">
        <w:rPr>
          <w:b/>
          <w:bCs/>
          <w:szCs w:val="18"/>
          <w:lang w:val="ko-KR"/>
        </w:rPr>
        <w:t xml:space="preserve"> </w:t>
      </w:r>
      <w:r w:rsidR="00163C53">
        <w:rPr>
          <w:rFonts w:hint="eastAsia"/>
          <w:b/>
          <w:bCs/>
          <w:szCs w:val="18"/>
          <w:lang w:val="ko-KR"/>
        </w:rPr>
        <w:t xml:space="preserve">목표를 이룰 때마다 다음 </w:t>
      </w:r>
      <w:r w:rsidR="00437E57">
        <w:rPr>
          <w:rFonts w:hint="eastAsia"/>
          <w:b/>
          <w:bCs/>
          <w:szCs w:val="18"/>
          <w:lang w:val="ko-KR"/>
        </w:rPr>
        <w:t>버전 번호</w:t>
      </w:r>
      <w:r w:rsidR="00E8660B">
        <w:rPr>
          <w:rFonts w:hint="eastAsia"/>
          <w:b/>
          <w:bCs/>
          <w:szCs w:val="18"/>
          <w:lang w:val="ko-KR"/>
        </w:rPr>
        <w:t>를 명명합니다.</w:t>
      </w:r>
      <w:r w:rsidR="00AE3023">
        <w:rPr>
          <w:b/>
          <w:bCs/>
          <w:szCs w:val="18"/>
          <w:lang w:val="ko-KR"/>
        </w:rPr>
        <w:t xml:space="preserve"> </w:t>
      </w:r>
      <w:r w:rsidR="000E1C4C">
        <w:rPr>
          <w:rFonts w:hint="eastAsia"/>
          <w:b/>
          <w:bCs/>
          <w:szCs w:val="18"/>
          <w:lang w:val="ko-KR"/>
        </w:rPr>
        <w:t xml:space="preserve">버전 번호 다음에 </w:t>
      </w:r>
      <w:proofErr w:type="spellStart"/>
      <w:r w:rsidR="000E1C4C">
        <w:rPr>
          <w:rFonts w:hint="eastAsia"/>
          <w:b/>
          <w:bCs/>
          <w:szCs w:val="18"/>
          <w:lang w:val="ko-KR"/>
        </w:rPr>
        <w:t>커밋</w:t>
      </w:r>
      <w:proofErr w:type="spellEnd"/>
      <w:r w:rsidR="000E1C4C">
        <w:rPr>
          <w:rFonts w:hint="eastAsia"/>
          <w:b/>
          <w:bCs/>
          <w:szCs w:val="18"/>
          <w:lang w:val="ko-KR"/>
        </w:rPr>
        <w:t xml:space="preserve"> 번호를 부여하고,</w:t>
      </w:r>
      <w:r w:rsidR="000E1C4C">
        <w:rPr>
          <w:b/>
          <w:bCs/>
          <w:szCs w:val="18"/>
          <w:lang w:val="ko-KR"/>
        </w:rPr>
        <w:t xml:space="preserve"> </w:t>
      </w:r>
      <w:proofErr w:type="spellStart"/>
      <w:r w:rsidR="00551EDC">
        <w:rPr>
          <w:b/>
          <w:bCs/>
          <w:szCs w:val="18"/>
          <w:lang w:val="ko-KR"/>
        </w:rPr>
        <w:t>n</w:t>
      </w:r>
      <w:r w:rsidR="00551EDC">
        <w:rPr>
          <w:rFonts w:hint="eastAsia"/>
          <w:b/>
          <w:bCs/>
          <w:szCs w:val="18"/>
          <w:lang w:val="ko-KR"/>
        </w:rPr>
        <w:t>값이</w:t>
      </w:r>
      <w:proofErr w:type="spellEnd"/>
      <w:r w:rsidR="00551EDC">
        <w:rPr>
          <w:rFonts w:hint="eastAsia"/>
          <w:b/>
          <w:bCs/>
          <w:szCs w:val="18"/>
          <w:lang w:val="ko-KR"/>
        </w:rPr>
        <w:t xml:space="preserve"> 증가할 때마다 </w:t>
      </w:r>
      <w:r w:rsidR="00BA2687">
        <w:rPr>
          <w:rFonts w:hint="eastAsia"/>
          <w:b/>
          <w:bCs/>
          <w:szCs w:val="18"/>
          <w:lang w:val="ko-KR"/>
        </w:rPr>
        <w:t>개발자는 가장 최신 파일임을 인지합니다.</w:t>
      </w:r>
    </w:p>
    <w:p w14:paraId="4EFC9B66" w14:textId="77777777" w:rsidR="00930880" w:rsidRDefault="00930880" w:rsidP="00E64DD9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  <w:lang w:val="ko-KR"/>
        </w:rPr>
      </w:pPr>
    </w:p>
    <w:p w14:paraId="7E88C710" w14:textId="084B6866" w:rsidR="00BA2687" w:rsidRPr="009142FA" w:rsidRDefault="00342C54" w:rsidP="00342C54">
      <w:pPr>
        <w:pStyle w:val="a"/>
        <w:numPr>
          <w:ilvl w:val="0"/>
          <w:numId w:val="0"/>
        </w:numPr>
        <w:spacing w:after="0"/>
        <w:ind w:left="431" w:hanging="289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예시</w:t>
      </w:r>
      <w:r w:rsidR="00980918" w:rsidRPr="009142FA">
        <w:rPr>
          <w:b/>
          <w:bCs/>
          <w:szCs w:val="18"/>
        </w:rPr>
        <w:t xml:space="preserve">) </w:t>
      </w:r>
      <w:proofErr w:type="spellStart"/>
      <w:r w:rsidR="00980918" w:rsidRPr="009142FA">
        <w:rPr>
          <w:b/>
          <w:bCs/>
          <w:szCs w:val="18"/>
        </w:rPr>
        <w:t>Self_Life</w:t>
      </w:r>
      <w:proofErr w:type="spellEnd"/>
      <w:r w:rsidR="009142FA" w:rsidRPr="009142FA">
        <w:rPr>
          <w:b/>
          <w:bCs/>
          <w:szCs w:val="18"/>
        </w:rPr>
        <w:t xml:space="preserve"> ver1.</w:t>
      </w:r>
      <w:r w:rsidR="009142FA">
        <w:rPr>
          <w:b/>
          <w:bCs/>
          <w:szCs w:val="18"/>
        </w:rPr>
        <w:t>9-2023</w:t>
      </w:r>
      <w:r w:rsidR="00930880">
        <w:rPr>
          <w:b/>
          <w:bCs/>
          <w:szCs w:val="18"/>
        </w:rPr>
        <w:t>.06.03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2"/>
        <w:gridCol w:w="9218"/>
      </w:tblGrid>
      <w:tr w:rsidR="00C36924" w:rsidRPr="00B0251D" w14:paraId="7BDC8FFD" w14:textId="77777777" w:rsidTr="00C36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pct"/>
          </w:tcPr>
          <w:p w14:paraId="7061319F" w14:textId="70C7AAA8" w:rsidR="00C36924" w:rsidRPr="00B0251D" w:rsidRDefault="00C36924" w:rsidP="00C25C7D"/>
        </w:tc>
        <w:tc>
          <w:tcPr>
            <w:tcW w:w="4924" w:type="pct"/>
          </w:tcPr>
          <w:p w14:paraId="57F6D0F4" w14:textId="77777777" w:rsidR="00C36924" w:rsidRPr="00C36924" w:rsidRDefault="00C36924" w:rsidP="00C36924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ko-KR"/>
              </w:rPr>
            </w:pPr>
            <w:r w:rsidRPr="00C36924">
              <w:rPr>
                <w:b/>
                <w:bCs/>
                <w:sz w:val="20"/>
                <w:lang w:val="ko-KR"/>
              </w:rPr>
              <w:t xml:space="preserve">Ver1. </w:t>
            </w:r>
            <w:proofErr w:type="spellStart"/>
            <w:proofErr w:type="gramStart"/>
            <w:r w:rsidRPr="00C36924">
              <w:rPr>
                <w:b/>
                <w:bCs/>
                <w:sz w:val="20"/>
                <w:lang w:val="ko-KR"/>
              </w:rPr>
              <w:t>n</w:t>
            </w:r>
            <w:proofErr w:type="spellEnd"/>
            <w:r w:rsidRPr="00C36924">
              <w:rPr>
                <w:b/>
                <w:bCs/>
                <w:sz w:val="20"/>
                <w:lang w:val="ko-KR"/>
              </w:rPr>
              <w:t xml:space="preserve"> :</w:t>
            </w:r>
            <w:proofErr w:type="gramEnd"/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애플리케이션 업무별 메인 페이지 인터페이스 구현,</w:t>
            </w:r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계정업무 기능 구현</w:t>
            </w:r>
          </w:p>
          <w:p w14:paraId="32BB0509" w14:textId="77777777" w:rsidR="00C36924" w:rsidRPr="00C36924" w:rsidRDefault="00C36924" w:rsidP="00C36924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ko-KR"/>
              </w:rPr>
            </w:pPr>
            <w:r w:rsidRPr="00C36924">
              <w:rPr>
                <w:b/>
                <w:bCs/>
                <w:sz w:val="20"/>
                <w:lang w:val="ko-KR"/>
              </w:rPr>
              <w:t xml:space="preserve">Ver2. </w:t>
            </w:r>
            <w:proofErr w:type="spellStart"/>
            <w:proofErr w:type="gramStart"/>
            <w:r w:rsidRPr="00C36924">
              <w:rPr>
                <w:b/>
                <w:bCs/>
                <w:sz w:val="20"/>
                <w:lang w:val="ko-KR"/>
              </w:rPr>
              <w:t>n</w:t>
            </w:r>
            <w:proofErr w:type="spellEnd"/>
            <w:r w:rsidRPr="00C36924">
              <w:rPr>
                <w:b/>
                <w:bCs/>
                <w:sz w:val="20"/>
                <w:lang w:val="ko-KR"/>
              </w:rPr>
              <w:t xml:space="preserve"> :</w:t>
            </w:r>
            <w:proofErr w:type="gramEnd"/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메인 페이지에서 파생되는 세부 페이지 인터페이스 구현,</w:t>
            </w:r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업무별 우선순위에서  상위 기능 구현</w:t>
            </w:r>
          </w:p>
          <w:p w14:paraId="4BBD041C" w14:textId="77777777" w:rsidR="00C36924" w:rsidRPr="00C36924" w:rsidRDefault="00C36924" w:rsidP="00C36924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ko-KR"/>
              </w:rPr>
            </w:pPr>
            <w:r w:rsidRPr="00C36924">
              <w:rPr>
                <w:b/>
                <w:bCs/>
                <w:sz w:val="20"/>
                <w:lang w:val="ko-KR"/>
              </w:rPr>
              <w:t xml:space="preserve">Ver3. </w:t>
            </w:r>
            <w:proofErr w:type="spellStart"/>
            <w:proofErr w:type="gramStart"/>
            <w:r w:rsidRPr="00C36924">
              <w:rPr>
                <w:b/>
                <w:bCs/>
                <w:sz w:val="20"/>
                <w:lang w:val="ko-KR"/>
              </w:rPr>
              <w:t>n</w:t>
            </w:r>
            <w:proofErr w:type="spellEnd"/>
            <w:r w:rsidRPr="00C36924">
              <w:rPr>
                <w:b/>
                <w:bCs/>
                <w:sz w:val="20"/>
                <w:lang w:val="ko-KR"/>
              </w:rPr>
              <w:t xml:space="preserve"> :</w:t>
            </w:r>
            <w:proofErr w:type="gramEnd"/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반응형 인터페이스 구현,</w:t>
            </w:r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업무별 우선순위에서 중위 기능 구현</w:t>
            </w:r>
          </w:p>
          <w:p w14:paraId="2D5377D8" w14:textId="77777777" w:rsidR="00C36924" w:rsidRPr="00C36924" w:rsidRDefault="00C36924" w:rsidP="00C36924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lang w:val="ko-KR"/>
              </w:rPr>
            </w:pPr>
            <w:r w:rsidRPr="00C36924">
              <w:rPr>
                <w:b/>
                <w:bCs/>
                <w:sz w:val="20"/>
                <w:lang w:val="ko-KR"/>
              </w:rPr>
              <w:t xml:space="preserve">Ver4. </w:t>
            </w:r>
            <w:proofErr w:type="spellStart"/>
            <w:proofErr w:type="gramStart"/>
            <w:r w:rsidRPr="00C36924">
              <w:rPr>
                <w:b/>
                <w:bCs/>
                <w:sz w:val="20"/>
                <w:lang w:val="ko-KR"/>
              </w:rPr>
              <w:t>n</w:t>
            </w:r>
            <w:proofErr w:type="spellEnd"/>
            <w:r w:rsidRPr="00C36924">
              <w:rPr>
                <w:b/>
                <w:bCs/>
                <w:sz w:val="20"/>
                <w:lang w:val="ko-KR"/>
              </w:rPr>
              <w:t xml:space="preserve"> :</w:t>
            </w:r>
            <w:proofErr w:type="gramEnd"/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사용자 인터페이스 최종 구현,</w:t>
            </w:r>
            <w:r w:rsidRPr="00C36924">
              <w:rPr>
                <w:b/>
                <w:bCs/>
                <w:sz w:val="20"/>
                <w:lang w:val="ko-KR"/>
              </w:rPr>
              <w:t xml:space="preserve"> </w:t>
            </w:r>
            <w:r w:rsidRPr="00C36924">
              <w:rPr>
                <w:rFonts w:hint="eastAsia"/>
                <w:b/>
                <w:bCs/>
                <w:sz w:val="20"/>
                <w:lang w:val="ko-KR"/>
              </w:rPr>
              <w:t>업무별 우선순위에서 하위 기능 구현(최종)</w:t>
            </w:r>
          </w:p>
          <w:p w14:paraId="5BB9A42F" w14:textId="16D40644" w:rsidR="00C36924" w:rsidRPr="00C36924" w:rsidRDefault="00C36924" w:rsidP="009C1ACD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431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  <w:lang w:val="ko-KR"/>
              </w:rPr>
            </w:pPr>
          </w:p>
        </w:tc>
      </w:tr>
    </w:tbl>
    <w:p w14:paraId="43535459" w14:textId="77777777" w:rsidR="00FD122E" w:rsidRPr="00C36924" w:rsidRDefault="00FD122E" w:rsidP="00B70575">
      <w:pPr>
        <w:pStyle w:val="a"/>
        <w:numPr>
          <w:ilvl w:val="0"/>
          <w:numId w:val="0"/>
        </w:numPr>
        <w:spacing w:after="0"/>
        <w:rPr>
          <w:b/>
          <w:bCs/>
          <w:szCs w:val="18"/>
        </w:rPr>
      </w:pPr>
    </w:p>
    <w:p w14:paraId="5F138300" w14:textId="414A776E" w:rsidR="00770C09" w:rsidRPr="00B70575" w:rsidRDefault="008007A7" w:rsidP="00770C09">
      <w:pPr>
        <w:pStyle w:val="a"/>
        <w:spacing w:after="0"/>
        <w:rPr>
          <w:b/>
          <w:bCs/>
          <w:sz w:val="22"/>
          <w:szCs w:val="22"/>
          <w:lang w:val="ko-KR"/>
        </w:rPr>
      </w:pPr>
      <w:r w:rsidRPr="00B70575">
        <w:rPr>
          <w:rFonts w:hint="eastAsia"/>
          <w:b/>
          <w:bCs/>
          <w:sz w:val="22"/>
          <w:szCs w:val="22"/>
          <w:lang w:val="ko-KR"/>
        </w:rPr>
        <w:t>테스트</w:t>
      </w:r>
      <w:r w:rsidR="00770C09" w:rsidRPr="00B70575">
        <w:rPr>
          <w:rFonts w:hint="eastAsia"/>
          <w:b/>
          <w:bCs/>
          <w:sz w:val="22"/>
          <w:szCs w:val="22"/>
          <w:lang w:val="ko-KR"/>
        </w:rPr>
        <w:t xml:space="preserve"> 단계</w:t>
      </w:r>
    </w:p>
    <w:p w14:paraId="0B3A8BB0" w14:textId="19C1974D" w:rsidR="009313B9" w:rsidRDefault="004D5A55" w:rsidP="009313B9">
      <w:pPr>
        <w:pStyle w:val="a"/>
        <w:numPr>
          <w:ilvl w:val="0"/>
          <w:numId w:val="0"/>
        </w:numPr>
        <w:spacing w:after="0"/>
        <w:ind w:left="142"/>
        <w:rPr>
          <w:b/>
          <w:bCs/>
          <w:szCs w:val="18"/>
          <w:lang w:val="ko-KR"/>
        </w:rPr>
      </w:pPr>
      <w:r>
        <w:rPr>
          <w:rFonts w:hint="eastAsia"/>
          <w:b/>
          <w:bCs/>
          <w:szCs w:val="18"/>
          <w:lang w:val="ko-KR"/>
        </w:rPr>
        <w:t xml:space="preserve">요구분석서를 기반으로 테스트 </w:t>
      </w:r>
      <w:r w:rsidR="004C5E96">
        <w:rPr>
          <w:rFonts w:hint="eastAsia"/>
          <w:b/>
          <w:bCs/>
          <w:szCs w:val="18"/>
          <w:lang w:val="ko-KR"/>
        </w:rPr>
        <w:t>계획서를 작성하며,</w:t>
      </w:r>
      <w:r w:rsidR="004C5E96">
        <w:rPr>
          <w:b/>
          <w:bCs/>
          <w:szCs w:val="18"/>
          <w:lang w:val="ko-KR"/>
        </w:rPr>
        <w:t xml:space="preserve"> </w:t>
      </w:r>
      <w:r w:rsidR="004C5E96">
        <w:rPr>
          <w:rFonts w:hint="eastAsia"/>
          <w:b/>
          <w:bCs/>
          <w:szCs w:val="18"/>
          <w:lang w:val="ko-KR"/>
        </w:rPr>
        <w:t xml:space="preserve">내용을 기반으로 테스트를 진행 후 </w:t>
      </w:r>
      <w:r w:rsidR="00BA6873">
        <w:rPr>
          <w:rFonts w:hint="eastAsia"/>
          <w:b/>
          <w:bCs/>
          <w:szCs w:val="18"/>
          <w:lang w:val="ko-KR"/>
        </w:rPr>
        <w:t>문제점 및 이상 부분을 수정합니다.</w:t>
      </w:r>
      <w:r w:rsidR="00BA6873">
        <w:rPr>
          <w:b/>
          <w:bCs/>
          <w:szCs w:val="18"/>
          <w:lang w:val="ko-KR"/>
        </w:rPr>
        <w:t xml:space="preserve"> </w:t>
      </w:r>
      <w:r w:rsidR="00CB6794">
        <w:rPr>
          <w:rFonts w:hint="eastAsia"/>
          <w:b/>
          <w:bCs/>
          <w:szCs w:val="18"/>
          <w:lang w:val="ko-KR"/>
        </w:rPr>
        <w:t xml:space="preserve">수정을 할 때마다 </w:t>
      </w:r>
      <w:r w:rsidR="00517FCE">
        <w:rPr>
          <w:rFonts w:hint="eastAsia"/>
          <w:b/>
          <w:bCs/>
          <w:szCs w:val="18"/>
          <w:lang w:val="ko-KR"/>
        </w:rPr>
        <w:t xml:space="preserve">알파벳 번호를 부여하며 </w:t>
      </w:r>
      <w:proofErr w:type="spellStart"/>
      <w:r w:rsidR="00517FCE">
        <w:rPr>
          <w:rFonts w:hint="eastAsia"/>
          <w:b/>
          <w:bCs/>
          <w:szCs w:val="18"/>
          <w:lang w:val="ko-KR"/>
        </w:rPr>
        <w:t>커밋</w:t>
      </w:r>
      <w:proofErr w:type="spellEnd"/>
      <w:r w:rsidR="00517FCE">
        <w:rPr>
          <w:rFonts w:hint="eastAsia"/>
          <w:b/>
          <w:bCs/>
          <w:szCs w:val="18"/>
          <w:lang w:val="ko-KR"/>
        </w:rPr>
        <w:t xml:space="preserve"> 메시지에 수정 내용 및 개선부분을 명세합니다.</w:t>
      </w:r>
    </w:p>
    <w:p w14:paraId="48F332F8" w14:textId="65D2EC38" w:rsidR="00930880" w:rsidRDefault="00930880" w:rsidP="00330FE6">
      <w:pPr>
        <w:pStyle w:val="a"/>
        <w:numPr>
          <w:ilvl w:val="0"/>
          <w:numId w:val="0"/>
        </w:numPr>
        <w:spacing w:after="0"/>
        <w:rPr>
          <w:b/>
          <w:bCs/>
          <w:szCs w:val="18"/>
        </w:rPr>
      </w:pPr>
    </w:p>
    <w:p w14:paraId="2F92DA98" w14:textId="291516A2" w:rsidR="00330FE6" w:rsidRPr="00930880" w:rsidRDefault="00330FE6" w:rsidP="00342C54">
      <w:pPr>
        <w:pStyle w:val="a"/>
        <w:numPr>
          <w:ilvl w:val="0"/>
          <w:numId w:val="0"/>
        </w:numPr>
        <w:spacing w:after="0"/>
        <w:ind w:firstLineChars="100" w:firstLine="180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예시)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2"/>
        <w:gridCol w:w="9218"/>
      </w:tblGrid>
      <w:tr w:rsidR="009313B9" w:rsidRPr="00B0251D" w14:paraId="534E4A8C" w14:textId="77777777" w:rsidTr="00C25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" w:type="pct"/>
          </w:tcPr>
          <w:p w14:paraId="600D8A78" w14:textId="77777777" w:rsidR="009313B9" w:rsidRPr="00B0251D" w:rsidRDefault="009313B9" w:rsidP="00C25C7D"/>
        </w:tc>
        <w:tc>
          <w:tcPr>
            <w:tcW w:w="4924" w:type="pct"/>
          </w:tcPr>
          <w:p w14:paraId="39C21601" w14:textId="20364A29" w:rsidR="00330FE6" w:rsidRPr="00930880" w:rsidRDefault="00330FE6" w:rsidP="00330FE6">
            <w:pPr>
              <w:pStyle w:val="a"/>
              <w:numPr>
                <w:ilvl w:val="0"/>
                <w:numId w:val="0"/>
              </w:numPr>
              <w:spacing w:after="0"/>
              <w:ind w:left="431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proofErr w:type="spellStart"/>
            <w:r w:rsidRPr="009142FA">
              <w:rPr>
                <w:b/>
                <w:bCs/>
                <w:szCs w:val="18"/>
              </w:rPr>
              <w:t>Self_Life</w:t>
            </w:r>
            <w:proofErr w:type="spellEnd"/>
            <w:r w:rsidRPr="009142FA">
              <w:rPr>
                <w:b/>
                <w:bCs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18"/>
              </w:rPr>
              <w:t>ver.A</w:t>
            </w:r>
            <w:proofErr w:type="spellEnd"/>
            <w:proofErr w:type="gramEnd"/>
            <w:r>
              <w:rPr>
                <w:b/>
                <w:bCs/>
                <w:szCs w:val="18"/>
              </w:rPr>
              <w:t xml:space="preserve"> – </w:t>
            </w:r>
            <w:r>
              <w:rPr>
                <w:rFonts w:hint="eastAsia"/>
                <w:b/>
                <w:bCs/>
                <w:szCs w:val="18"/>
              </w:rPr>
              <w:t xml:space="preserve">자금 통계 기능 </w:t>
            </w:r>
            <w:r>
              <w:rPr>
                <w:b/>
                <w:bCs/>
                <w:szCs w:val="18"/>
              </w:rPr>
              <w:t>DB</w:t>
            </w:r>
            <w:r>
              <w:rPr>
                <w:rFonts w:hint="eastAsia"/>
                <w:b/>
                <w:bCs/>
                <w:szCs w:val="18"/>
              </w:rPr>
              <w:t>연동 오류 해결</w:t>
            </w:r>
          </w:p>
          <w:p w14:paraId="47486873" w14:textId="132A8949" w:rsidR="009313B9" w:rsidRDefault="00330FE6" w:rsidP="00330FE6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proofErr w:type="spellStart"/>
            <w:r w:rsidRPr="009142FA">
              <w:rPr>
                <w:b/>
                <w:bCs/>
                <w:szCs w:val="18"/>
              </w:rPr>
              <w:t>Self_Life</w:t>
            </w:r>
            <w:proofErr w:type="spellEnd"/>
            <w:r w:rsidRPr="009142FA">
              <w:rPr>
                <w:b/>
                <w:bCs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18"/>
              </w:rPr>
              <w:t>ver.B</w:t>
            </w:r>
            <w:proofErr w:type="spellEnd"/>
            <w:proofErr w:type="gramEnd"/>
            <w:r>
              <w:rPr>
                <w:b/>
                <w:bCs/>
                <w:szCs w:val="18"/>
              </w:rPr>
              <w:t xml:space="preserve"> – </w:t>
            </w:r>
            <w:r w:rsidR="00280939">
              <w:rPr>
                <w:rFonts w:hint="eastAsia"/>
                <w:b/>
                <w:bCs/>
                <w:szCs w:val="18"/>
              </w:rPr>
              <w:t xml:space="preserve">새로 고침 </w:t>
            </w:r>
            <w:r w:rsidR="00476DB6">
              <w:rPr>
                <w:rFonts w:hint="eastAsia"/>
                <w:b/>
                <w:bCs/>
                <w:szCs w:val="18"/>
              </w:rPr>
              <w:t>시,</w:t>
            </w:r>
            <w:r w:rsidR="00476DB6">
              <w:rPr>
                <w:b/>
                <w:bCs/>
                <w:szCs w:val="18"/>
              </w:rPr>
              <w:t xml:space="preserve"> </w:t>
            </w:r>
            <w:r w:rsidR="00476DB6">
              <w:rPr>
                <w:rFonts w:hint="eastAsia"/>
                <w:b/>
                <w:bCs/>
                <w:szCs w:val="18"/>
              </w:rPr>
              <w:t>페이지 재 요청 오류 해결</w:t>
            </w:r>
          </w:p>
          <w:p w14:paraId="389BFD39" w14:textId="6F3AF22E" w:rsidR="00342C54" w:rsidRPr="00330FE6" w:rsidRDefault="00342C54" w:rsidP="00330FE6">
            <w:pPr>
              <w:pStyle w:val="a"/>
              <w:numPr>
                <w:ilvl w:val="0"/>
                <w:numId w:val="0"/>
              </w:numPr>
              <w:spacing w:after="0" w:line="276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</w:p>
        </w:tc>
      </w:tr>
    </w:tbl>
    <w:p w14:paraId="6E3B29BA" w14:textId="6B6E8D95" w:rsidR="008B5C05" w:rsidRPr="00396A49" w:rsidRDefault="00396A49" w:rsidP="00396A49">
      <w:pPr>
        <w:rPr>
          <w:b/>
          <w:bCs/>
          <w:szCs w:val="18"/>
          <w:lang w:val="ko-KR"/>
        </w:rPr>
      </w:pPr>
      <w:r>
        <w:rPr>
          <w:b/>
          <w:bCs/>
          <w:szCs w:val="18"/>
          <w:lang w:val="ko-KR"/>
        </w:rPr>
        <w:br w:type="page"/>
      </w:r>
    </w:p>
    <w:p w14:paraId="01B6C745" w14:textId="7B782370" w:rsidR="008B5C05" w:rsidRPr="00B0251D" w:rsidRDefault="00F23CC0" w:rsidP="00BA5F41">
      <w:pPr>
        <w:pStyle w:val="2"/>
        <w:spacing w:before="0" w:after="0"/>
      </w:pPr>
      <w:r>
        <w:rPr>
          <w:rFonts w:hint="eastAsia"/>
          <w:lang w:val="ko-KR"/>
        </w:rPr>
        <w:lastRenderedPageBreak/>
        <w:t>위험 관리</w:t>
      </w:r>
    </w:p>
    <w:p w14:paraId="5C075ADC" w14:textId="236BE009" w:rsidR="008B5C05" w:rsidRPr="00557C35" w:rsidRDefault="00EA352A" w:rsidP="008712F1">
      <w:pPr>
        <w:pStyle w:val="a"/>
        <w:rPr>
          <w:b/>
          <w:bCs/>
          <w:szCs w:val="18"/>
        </w:rPr>
      </w:pPr>
      <w:r w:rsidRPr="00557C35">
        <w:rPr>
          <w:rFonts w:hint="eastAsia"/>
          <w:b/>
          <w:bCs/>
          <w:szCs w:val="18"/>
          <w:lang w:val="ko-KR"/>
        </w:rPr>
        <w:t xml:space="preserve">프로젝트 수행 중 </w:t>
      </w:r>
      <w:r w:rsidR="003A7CDF" w:rsidRPr="00557C35">
        <w:rPr>
          <w:rFonts w:hint="eastAsia"/>
          <w:b/>
          <w:bCs/>
          <w:szCs w:val="18"/>
          <w:lang w:val="ko-KR"/>
        </w:rPr>
        <w:t>개발 인원의 조기 취업</w:t>
      </w:r>
    </w:p>
    <w:p w14:paraId="21359DFE" w14:textId="772C391C" w:rsidR="008B5C05" w:rsidRPr="00557C35" w:rsidRDefault="003A1EF8" w:rsidP="008712F1">
      <w:pPr>
        <w:pStyle w:val="a"/>
        <w:rPr>
          <w:b/>
          <w:bCs/>
          <w:szCs w:val="18"/>
        </w:rPr>
      </w:pPr>
      <w:r w:rsidRPr="00557C35">
        <w:rPr>
          <w:rFonts w:hint="eastAsia"/>
          <w:b/>
          <w:bCs/>
          <w:szCs w:val="18"/>
          <w:lang w:val="ko-KR"/>
        </w:rPr>
        <w:t>요구사항 확정 이후에 계속되는 변경 요구</w:t>
      </w:r>
    </w:p>
    <w:p w14:paraId="20FACB41" w14:textId="38FCFD9B" w:rsidR="008B5C05" w:rsidRPr="00557C35" w:rsidRDefault="00611193" w:rsidP="008712F1">
      <w:pPr>
        <w:pStyle w:val="a"/>
        <w:rPr>
          <w:b/>
          <w:bCs/>
          <w:szCs w:val="18"/>
        </w:rPr>
      </w:pPr>
      <w:r w:rsidRPr="00557C35">
        <w:rPr>
          <w:rFonts w:hint="eastAsia"/>
          <w:b/>
          <w:bCs/>
          <w:szCs w:val="18"/>
          <w:lang w:val="ko-KR"/>
        </w:rPr>
        <w:t>계획한 개발 기간 초과</w:t>
      </w:r>
    </w:p>
    <w:p w14:paraId="5D92A309" w14:textId="55A536ED" w:rsidR="00465C14" w:rsidRPr="00533C74" w:rsidRDefault="003D4139" w:rsidP="00465C14">
      <w:pPr>
        <w:pStyle w:val="a"/>
        <w:rPr>
          <w:b/>
          <w:bCs/>
          <w:szCs w:val="18"/>
        </w:rPr>
      </w:pPr>
      <w:r w:rsidRPr="00557C35">
        <w:rPr>
          <w:rFonts w:hint="eastAsia"/>
          <w:b/>
          <w:bCs/>
          <w:szCs w:val="18"/>
          <w:lang w:val="ko-KR"/>
        </w:rPr>
        <w:t xml:space="preserve">소스코드 파일의 예상치 못한 </w:t>
      </w:r>
      <w:r w:rsidR="00892678">
        <w:rPr>
          <w:rFonts w:hint="eastAsia"/>
          <w:b/>
          <w:bCs/>
          <w:szCs w:val="18"/>
          <w:lang w:val="ko-KR"/>
        </w:rPr>
        <w:t>삭제</w:t>
      </w:r>
    </w:p>
    <w:p w14:paraId="7E3F585E" w14:textId="77777777" w:rsidR="00533C74" w:rsidRDefault="00533C74" w:rsidP="00533C74">
      <w:pPr>
        <w:pStyle w:val="a"/>
        <w:numPr>
          <w:ilvl w:val="0"/>
          <w:numId w:val="0"/>
        </w:numPr>
        <w:ind w:left="431" w:hanging="289"/>
        <w:rPr>
          <w:b/>
          <w:bCs/>
          <w:szCs w:val="18"/>
        </w:rPr>
      </w:pPr>
    </w:p>
    <w:p w14:paraId="3C34B9AC" w14:textId="77777777" w:rsidR="00533C74" w:rsidRPr="0082345F" w:rsidRDefault="00533C74" w:rsidP="00533C74">
      <w:pPr>
        <w:pStyle w:val="a"/>
        <w:numPr>
          <w:ilvl w:val="0"/>
          <w:numId w:val="0"/>
        </w:numPr>
        <w:ind w:left="431" w:hanging="289"/>
        <w:rPr>
          <w:b/>
          <w:bCs/>
          <w:szCs w:val="18"/>
        </w:rPr>
      </w:pPr>
    </w:p>
    <w:p w14:paraId="7CF60996" w14:textId="0B47B01E" w:rsidR="00465C14" w:rsidRDefault="00465C14" w:rsidP="00465C14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문제점 해결방안</w:t>
      </w:r>
    </w:p>
    <w:p w14:paraId="577E1A6C" w14:textId="76E4E9F1" w:rsidR="009A5D5D" w:rsidRPr="00557C35" w:rsidRDefault="009A5D5D" w:rsidP="009A5D5D">
      <w:pPr>
        <w:pStyle w:val="a"/>
        <w:rPr>
          <w:b/>
          <w:bCs/>
          <w:szCs w:val="18"/>
        </w:rPr>
      </w:pPr>
      <w:r>
        <w:rPr>
          <w:rFonts w:hint="eastAsia"/>
          <w:b/>
          <w:bCs/>
          <w:szCs w:val="18"/>
          <w:lang w:val="ko-KR"/>
        </w:rPr>
        <w:t xml:space="preserve">조기 취업을 </w:t>
      </w:r>
      <w:r w:rsidR="00904506">
        <w:rPr>
          <w:rFonts w:hint="eastAsia"/>
          <w:b/>
          <w:bCs/>
          <w:szCs w:val="18"/>
          <w:lang w:val="ko-KR"/>
        </w:rPr>
        <w:t>한 팀원은 퇴근 후 개인시간,</w:t>
      </w:r>
      <w:r w:rsidR="00904506">
        <w:rPr>
          <w:b/>
          <w:bCs/>
          <w:szCs w:val="18"/>
          <w:lang w:val="ko-KR"/>
        </w:rPr>
        <w:t xml:space="preserve"> </w:t>
      </w:r>
      <w:r w:rsidR="00904506">
        <w:rPr>
          <w:rFonts w:hint="eastAsia"/>
          <w:b/>
          <w:bCs/>
          <w:szCs w:val="18"/>
          <w:lang w:val="ko-KR"/>
        </w:rPr>
        <w:t xml:space="preserve">주말을 활용하여 </w:t>
      </w:r>
      <w:r w:rsidR="00FF222A">
        <w:rPr>
          <w:rFonts w:hint="eastAsia"/>
          <w:b/>
          <w:bCs/>
          <w:szCs w:val="18"/>
          <w:lang w:val="ko-KR"/>
        </w:rPr>
        <w:t>주어진 역할을 수행하여 공백이 생기지 않게 진행</w:t>
      </w:r>
    </w:p>
    <w:p w14:paraId="1BC8735C" w14:textId="3C15BCBA" w:rsidR="009A5D5D" w:rsidRPr="00557C35" w:rsidRDefault="007E1B26" w:rsidP="009A5D5D">
      <w:pPr>
        <w:pStyle w:val="a"/>
        <w:rPr>
          <w:b/>
          <w:bCs/>
          <w:szCs w:val="18"/>
        </w:rPr>
      </w:pPr>
      <w:r>
        <w:rPr>
          <w:rFonts w:hint="eastAsia"/>
          <w:b/>
          <w:bCs/>
          <w:szCs w:val="18"/>
          <w:lang w:val="ko-KR"/>
        </w:rPr>
        <w:t xml:space="preserve">요구사항 분석 단계에서 </w:t>
      </w:r>
      <w:r w:rsidR="00FA1D89">
        <w:rPr>
          <w:rFonts w:hint="eastAsia"/>
          <w:b/>
          <w:bCs/>
          <w:szCs w:val="18"/>
          <w:lang w:val="ko-KR"/>
        </w:rPr>
        <w:t>매시간마다 정의서,</w:t>
      </w:r>
      <w:r w:rsidR="00FA1D89">
        <w:rPr>
          <w:b/>
          <w:bCs/>
          <w:szCs w:val="18"/>
          <w:lang w:val="ko-KR"/>
        </w:rPr>
        <w:t xml:space="preserve"> </w:t>
      </w:r>
      <w:r w:rsidR="00FA1D89">
        <w:rPr>
          <w:rFonts w:hint="eastAsia"/>
          <w:b/>
          <w:bCs/>
          <w:szCs w:val="18"/>
          <w:lang w:val="ko-KR"/>
        </w:rPr>
        <w:t>명세서를 검토하여 최종적으로 논의하</w:t>
      </w:r>
      <w:r w:rsidR="00CA5AD3">
        <w:rPr>
          <w:rFonts w:hint="eastAsia"/>
          <w:b/>
          <w:bCs/>
          <w:szCs w:val="18"/>
          <w:lang w:val="ko-KR"/>
        </w:rPr>
        <w:t>고</w:t>
      </w:r>
      <w:r w:rsidR="00FA1D89">
        <w:rPr>
          <w:rFonts w:hint="eastAsia"/>
          <w:b/>
          <w:bCs/>
          <w:szCs w:val="18"/>
          <w:lang w:val="ko-KR"/>
        </w:rPr>
        <w:t xml:space="preserve"> 확정한 후 설계</w:t>
      </w:r>
      <w:r w:rsidR="00CA5AD3">
        <w:rPr>
          <w:rFonts w:hint="eastAsia"/>
          <w:b/>
          <w:bCs/>
          <w:szCs w:val="18"/>
          <w:lang w:val="ko-KR"/>
        </w:rPr>
        <w:t>하여 예방</w:t>
      </w:r>
    </w:p>
    <w:p w14:paraId="73FE5DE5" w14:textId="04EFD3A6" w:rsidR="009A5D5D" w:rsidRPr="00557C35" w:rsidRDefault="006E5D8F" w:rsidP="009A5D5D">
      <w:pPr>
        <w:pStyle w:val="a"/>
        <w:rPr>
          <w:b/>
          <w:bCs/>
          <w:szCs w:val="18"/>
        </w:rPr>
      </w:pPr>
      <w:r>
        <w:rPr>
          <w:rFonts w:hint="eastAsia"/>
          <w:b/>
          <w:bCs/>
          <w:szCs w:val="18"/>
          <w:lang w:val="ko-KR"/>
        </w:rPr>
        <w:t>각 단계별 일정을 최대한 투자할 수 있는 기간으로 선정하</w:t>
      </w:r>
      <w:r w:rsidR="000463E2">
        <w:rPr>
          <w:rFonts w:hint="eastAsia"/>
          <w:b/>
          <w:bCs/>
          <w:szCs w:val="18"/>
          <w:lang w:val="ko-KR"/>
        </w:rPr>
        <w:t>여 기간 초과를 사전에 예방</w:t>
      </w:r>
    </w:p>
    <w:p w14:paraId="0065135B" w14:textId="01502473" w:rsidR="009A5D5D" w:rsidRPr="00533C74" w:rsidRDefault="00077EF1" w:rsidP="009A5D5D">
      <w:pPr>
        <w:pStyle w:val="a"/>
        <w:rPr>
          <w:b/>
          <w:bCs/>
          <w:szCs w:val="18"/>
        </w:rPr>
      </w:pPr>
      <w:r>
        <w:rPr>
          <w:rFonts w:hint="eastAsia"/>
          <w:b/>
          <w:bCs/>
          <w:szCs w:val="18"/>
          <w:lang w:val="ko-KR"/>
        </w:rPr>
        <w:t>백업을 주기적으로 실행하며,</w:t>
      </w:r>
      <w:r>
        <w:rPr>
          <w:b/>
          <w:bCs/>
          <w:szCs w:val="18"/>
          <w:lang w:val="ko-KR"/>
        </w:rPr>
        <w:t xml:space="preserve"> </w:t>
      </w:r>
      <w:r w:rsidR="00E01B5E">
        <w:rPr>
          <w:rFonts w:hint="eastAsia"/>
          <w:b/>
          <w:bCs/>
          <w:szCs w:val="18"/>
          <w:lang w:val="ko-KR"/>
        </w:rPr>
        <w:t>팀</w:t>
      </w:r>
      <w:r>
        <w:rPr>
          <w:rFonts w:hint="eastAsia"/>
          <w:b/>
          <w:bCs/>
          <w:szCs w:val="18"/>
          <w:lang w:val="ko-KR"/>
        </w:rPr>
        <w:t xml:space="preserve">장 통제 하에 </w:t>
      </w:r>
      <w:r w:rsidR="009E1C88">
        <w:rPr>
          <w:rFonts w:hint="eastAsia"/>
          <w:b/>
          <w:bCs/>
          <w:szCs w:val="18"/>
          <w:lang w:val="ko-KR"/>
        </w:rPr>
        <w:t>버전 관리 일상화</w:t>
      </w:r>
    </w:p>
    <w:p w14:paraId="03797500" w14:textId="77777777" w:rsidR="00533C74" w:rsidRDefault="00533C74" w:rsidP="00533C74">
      <w:pPr>
        <w:pStyle w:val="a"/>
        <w:numPr>
          <w:ilvl w:val="0"/>
          <w:numId w:val="0"/>
        </w:numPr>
        <w:ind w:left="142"/>
        <w:rPr>
          <w:b/>
          <w:bCs/>
          <w:szCs w:val="18"/>
          <w:lang w:val="ko-KR"/>
        </w:rPr>
      </w:pPr>
    </w:p>
    <w:p w14:paraId="0196234C" w14:textId="77777777" w:rsidR="00533C74" w:rsidRPr="00072C3A" w:rsidRDefault="00533C74" w:rsidP="00533C74">
      <w:pPr>
        <w:pStyle w:val="a"/>
        <w:numPr>
          <w:ilvl w:val="0"/>
          <w:numId w:val="0"/>
        </w:numPr>
        <w:ind w:left="142"/>
        <w:rPr>
          <w:b/>
          <w:bCs/>
          <w:szCs w:val="18"/>
        </w:rPr>
      </w:pPr>
    </w:p>
    <w:p w14:paraId="4F2EC19E" w14:textId="4F373DA0" w:rsidR="0082345F" w:rsidRDefault="0082345F" w:rsidP="0082345F">
      <w:pPr>
        <w:pStyle w:val="2"/>
        <w:spacing w:before="0" w:after="0"/>
        <w:rPr>
          <w:lang w:val="ko-KR"/>
        </w:rPr>
      </w:pPr>
      <w:r>
        <w:rPr>
          <w:rFonts w:hint="eastAsia"/>
          <w:lang w:val="ko-KR"/>
        </w:rPr>
        <w:t>비용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관리</w:t>
      </w:r>
      <w:r w:rsidR="00231FD1">
        <w:rPr>
          <w:rFonts w:hint="eastAsia"/>
          <w:lang w:val="ko-KR"/>
        </w:rPr>
        <w:t xml:space="preserve"> </w:t>
      </w:r>
      <w:proofErr w:type="gramStart"/>
      <w:r w:rsidR="00231FD1">
        <w:rPr>
          <w:lang w:val="ko-KR"/>
        </w:rPr>
        <w:t>(</w:t>
      </w:r>
      <w:r w:rsidR="006F1659">
        <w:rPr>
          <w:lang w:val="ko-KR"/>
        </w:rPr>
        <w:t xml:space="preserve"> \</w:t>
      </w:r>
      <w:proofErr w:type="gramEnd"/>
      <w:r w:rsidR="00DE591F">
        <w:rPr>
          <w:lang w:val="ko-KR"/>
        </w:rPr>
        <w:t>15,427,520</w:t>
      </w:r>
      <w:r w:rsidR="006F1659">
        <w:rPr>
          <w:lang w:val="ko-KR"/>
        </w:rPr>
        <w:t xml:space="preserve"> )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6"/>
        <w:gridCol w:w="1337"/>
        <w:gridCol w:w="448"/>
        <w:gridCol w:w="4076"/>
        <w:gridCol w:w="576"/>
        <w:gridCol w:w="757"/>
        <w:gridCol w:w="1046"/>
      </w:tblGrid>
      <w:tr w:rsidR="00DE591F" w14:paraId="773AD3CD" w14:textId="77777777" w:rsidTr="009A2290">
        <w:trPr>
          <w:trHeight w:val="407"/>
        </w:trPr>
        <w:tc>
          <w:tcPr>
            <w:tcW w:w="698" w:type="pct"/>
            <w:shd w:val="clear" w:color="auto" w:fill="DEEAF6" w:themeFill="accent1" w:themeFillTint="33"/>
          </w:tcPr>
          <w:p w14:paraId="77EC114F" w14:textId="3C2A6CDD" w:rsidR="00DE591F" w:rsidRPr="00D05BF9" w:rsidRDefault="00DE591F" w:rsidP="00DE591F">
            <w:pPr>
              <w:jc w:val="center"/>
              <w:rPr>
                <w:b/>
                <w:bCs/>
                <w:szCs w:val="18"/>
                <w:lang w:val="ko-KR"/>
              </w:rPr>
            </w:pPr>
            <w:r w:rsidRPr="00D05BF9">
              <w:rPr>
                <w:b/>
                <w:bCs/>
                <w:szCs w:val="18"/>
                <w:lang w:val="ko-KR"/>
              </w:rPr>
              <w:br w:type="page"/>
            </w:r>
            <w:r w:rsidRPr="00D05BF9">
              <w:rPr>
                <w:rFonts w:hint="eastAsia"/>
                <w:b/>
                <w:bCs/>
                <w:szCs w:val="18"/>
                <w:lang w:val="ko-KR"/>
              </w:rPr>
              <w:t>단계</w:t>
            </w:r>
          </w:p>
        </w:tc>
        <w:tc>
          <w:tcPr>
            <w:tcW w:w="3060" w:type="pct"/>
            <w:gridSpan w:val="3"/>
            <w:shd w:val="clear" w:color="auto" w:fill="DEEAF6" w:themeFill="accent1" w:themeFillTint="33"/>
          </w:tcPr>
          <w:p w14:paraId="3660EE9F" w14:textId="7099C18E" w:rsidR="00DE591F" w:rsidRPr="00D05BF9" w:rsidRDefault="00DE591F" w:rsidP="00DE591F">
            <w:pPr>
              <w:jc w:val="center"/>
              <w:rPr>
                <w:b/>
                <w:bCs/>
                <w:szCs w:val="18"/>
                <w:lang w:val="ko-KR"/>
              </w:rPr>
            </w:pPr>
            <w:r w:rsidRPr="00D05BF9">
              <w:rPr>
                <w:rFonts w:hint="eastAsia"/>
                <w:b/>
                <w:bCs/>
                <w:szCs w:val="18"/>
                <w:lang w:val="ko-KR"/>
              </w:rPr>
              <w:t>기능</w:t>
            </w:r>
          </w:p>
        </w:tc>
        <w:tc>
          <w:tcPr>
            <w:tcW w:w="301" w:type="pct"/>
            <w:shd w:val="clear" w:color="auto" w:fill="DEEAF6" w:themeFill="accent1" w:themeFillTint="33"/>
          </w:tcPr>
          <w:p w14:paraId="3FAF2B65" w14:textId="73C99FE4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개수</w:t>
            </w:r>
          </w:p>
        </w:tc>
        <w:tc>
          <w:tcPr>
            <w:tcW w:w="395" w:type="pct"/>
            <w:shd w:val="clear" w:color="auto" w:fill="DEEAF6" w:themeFill="accent1" w:themeFillTint="33"/>
          </w:tcPr>
          <w:p w14:paraId="60409ADB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평균</w:t>
            </w:r>
          </w:p>
          <w:p w14:paraId="0221376C" w14:textId="2981AF02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가중치</w:t>
            </w:r>
          </w:p>
        </w:tc>
        <w:tc>
          <w:tcPr>
            <w:tcW w:w="546" w:type="pct"/>
            <w:shd w:val="clear" w:color="auto" w:fill="DEEAF6" w:themeFill="accent1" w:themeFillTint="33"/>
          </w:tcPr>
          <w:p w14:paraId="4F57D2B2" w14:textId="458AA444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기능점수</w:t>
            </w:r>
          </w:p>
        </w:tc>
      </w:tr>
      <w:tr w:rsidR="00DE591F" w14:paraId="7602D4BE" w14:textId="77777777" w:rsidTr="009A2290">
        <w:tc>
          <w:tcPr>
            <w:tcW w:w="698" w:type="pct"/>
            <w:vMerge w:val="restart"/>
            <w:shd w:val="clear" w:color="auto" w:fill="DEEAF6" w:themeFill="accent1" w:themeFillTint="33"/>
          </w:tcPr>
          <w:p w14:paraId="2EDF8CB0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  <w:p w14:paraId="5124FF99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  <w:p w14:paraId="136E6B40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  <w:p w14:paraId="104C0B65" w14:textId="0E15217D" w:rsidR="00DE591F" w:rsidRPr="007F09EA" w:rsidRDefault="00DE591F" w:rsidP="00DE591F">
            <w:pPr>
              <w:jc w:val="center"/>
              <w:rPr>
                <w:b/>
                <w:bCs/>
                <w:sz w:val="30"/>
                <w:szCs w:val="30"/>
                <w:lang w:val="ko-KR"/>
              </w:rPr>
            </w:pPr>
            <w:r w:rsidRPr="007F09EA">
              <w:rPr>
                <w:rFonts w:hint="eastAsia"/>
                <w:b/>
                <w:bCs/>
                <w:sz w:val="30"/>
                <w:szCs w:val="30"/>
                <w:lang w:val="ko-KR"/>
              </w:rPr>
              <w:t>1</w:t>
            </w:r>
          </w:p>
        </w:tc>
        <w:tc>
          <w:tcPr>
            <w:tcW w:w="698" w:type="pct"/>
            <w:vMerge w:val="restart"/>
            <w:shd w:val="clear" w:color="auto" w:fill="DEEAF6" w:themeFill="accent1" w:themeFillTint="33"/>
          </w:tcPr>
          <w:p w14:paraId="65C521F0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데이터</w:t>
            </w:r>
          </w:p>
          <w:p w14:paraId="39D34F49" w14:textId="56B3E5ED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</w:t>
            </w:r>
          </w:p>
        </w:tc>
        <w:tc>
          <w:tcPr>
            <w:tcW w:w="234" w:type="pct"/>
            <w:shd w:val="clear" w:color="auto" w:fill="DEEAF6" w:themeFill="accent1" w:themeFillTint="33"/>
          </w:tcPr>
          <w:p w14:paraId="7A9581ED" w14:textId="6C136E7D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ILF</w:t>
            </w:r>
          </w:p>
        </w:tc>
        <w:tc>
          <w:tcPr>
            <w:tcW w:w="2128" w:type="pct"/>
            <w:shd w:val="clear" w:color="auto" w:fill="FFFFFF" w:themeFill="background1"/>
          </w:tcPr>
          <w:p w14:paraId="6FD0B232" w14:textId="77777777" w:rsidR="00DE591F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로그인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/로그아웃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기능,아이디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, 비밀번호 찾기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기능,지출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 내역 수정 및 삭제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기능,생활용품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사용기간 예측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기능,쓰기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수정, 삭제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기능,관리자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권한 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  <w:r w:rsidRPr="007F09EA">
              <w:rPr>
                <w:rFonts w:hint="eastAsia"/>
                <w:b/>
                <w:bCs/>
                <w:color w:val="DBDEE1"/>
                <w:sz w:val="16"/>
                <w:szCs w:val="16"/>
              </w:rPr>
              <w:t xml:space="preserve"> 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 xml:space="preserve">최적의 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</w:rPr>
              <w:t>지출·수입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</w:rPr>
              <w:t xml:space="preserve"> 계획 모델 제공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</w:p>
          <w:p w14:paraId="54A65C34" w14:textId="34511483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앱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서비스 이용 안내 기능</w:t>
            </w:r>
          </w:p>
        </w:tc>
        <w:tc>
          <w:tcPr>
            <w:tcW w:w="301" w:type="pct"/>
            <w:shd w:val="clear" w:color="auto" w:fill="FFFFFF" w:themeFill="background1"/>
          </w:tcPr>
          <w:p w14:paraId="0D2C2184" w14:textId="219EC765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15</w:t>
            </w:r>
          </w:p>
        </w:tc>
        <w:tc>
          <w:tcPr>
            <w:tcW w:w="395" w:type="pct"/>
            <w:shd w:val="clear" w:color="auto" w:fill="FFFFFF" w:themeFill="background1"/>
          </w:tcPr>
          <w:p w14:paraId="710E8AA2" w14:textId="3DC2BE1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7</w:t>
            </w:r>
            <w:r>
              <w:rPr>
                <w:b/>
                <w:bCs/>
                <w:sz w:val="16"/>
                <w:szCs w:val="16"/>
                <w:lang w:val="ko-KR"/>
              </w:rPr>
              <w:t>.5</w:t>
            </w:r>
          </w:p>
        </w:tc>
        <w:tc>
          <w:tcPr>
            <w:tcW w:w="546" w:type="pct"/>
            <w:shd w:val="clear" w:color="auto" w:fill="FFFFFF" w:themeFill="background1"/>
          </w:tcPr>
          <w:p w14:paraId="55E96635" w14:textId="2F5E25E9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1</w:t>
            </w:r>
            <w:r>
              <w:rPr>
                <w:b/>
                <w:bCs/>
                <w:sz w:val="16"/>
                <w:szCs w:val="16"/>
                <w:lang w:val="ko-KR"/>
              </w:rPr>
              <w:t>12.5</w:t>
            </w:r>
          </w:p>
        </w:tc>
      </w:tr>
      <w:tr w:rsidR="00DE591F" w14:paraId="69505C1D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65A886E4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/>
            <w:shd w:val="clear" w:color="auto" w:fill="DEEAF6" w:themeFill="accent1" w:themeFillTint="33"/>
          </w:tcPr>
          <w:p w14:paraId="0D4BBB10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</w:p>
        </w:tc>
        <w:tc>
          <w:tcPr>
            <w:tcW w:w="234" w:type="pct"/>
            <w:shd w:val="clear" w:color="auto" w:fill="DEEAF6" w:themeFill="accent1" w:themeFillTint="33"/>
          </w:tcPr>
          <w:p w14:paraId="2D540D4F" w14:textId="32ADC510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EIF</w:t>
            </w:r>
          </w:p>
        </w:tc>
        <w:tc>
          <w:tcPr>
            <w:tcW w:w="2128" w:type="pct"/>
            <w:shd w:val="clear" w:color="auto" w:fill="FFFFFF" w:themeFill="background1"/>
          </w:tcPr>
          <w:p w14:paraId="0C8F67E5" w14:textId="41B3F64F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회원가입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,닉네임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, 비밀번호 변경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,고정지출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/수입계획 입력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,현재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지출/소득 입력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생활용품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입력, 수정, 삭제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게시판</w:t>
            </w:r>
            <w:proofErr w:type="spellEnd"/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글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쓰기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,사진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업로드 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,회원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탈퇴 기능</w:t>
            </w:r>
          </w:p>
        </w:tc>
        <w:tc>
          <w:tcPr>
            <w:tcW w:w="301" w:type="pct"/>
            <w:shd w:val="clear" w:color="auto" w:fill="FFFFFF" w:themeFill="background1"/>
          </w:tcPr>
          <w:p w14:paraId="749167A6" w14:textId="17C7F0F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14</w:t>
            </w:r>
          </w:p>
        </w:tc>
        <w:tc>
          <w:tcPr>
            <w:tcW w:w="395" w:type="pct"/>
            <w:shd w:val="clear" w:color="auto" w:fill="FFFFFF" w:themeFill="background1"/>
          </w:tcPr>
          <w:p w14:paraId="094232A2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5.4</w:t>
            </w:r>
          </w:p>
        </w:tc>
        <w:tc>
          <w:tcPr>
            <w:tcW w:w="546" w:type="pct"/>
            <w:shd w:val="clear" w:color="auto" w:fill="FFFFFF" w:themeFill="background1"/>
          </w:tcPr>
          <w:p w14:paraId="4B9D36E9" w14:textId="18C5522F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b/>
                <w:bCs/>
                <w:sz w:val="16"/>
                <w:szCs w:val="16"/>
                <w:lang w:val="ko-KR"/>
              </w:rPr>
              <w:t>75.6</w:t>
            </w:r>
          </w:p>
        </w:tc>
      </w:tr>
      <w:tr w:rsidR="00DE591F" w14:paraId="247D7718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4AEAABB6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 w:val="restart"/>
            <w:shd w:val="clear" w:color="auto" w:fill="DEEAF6" w:themeFill="accent1" w:themeFillTint="33"/>
          </w:tcPr>
          <w:p w14:paraId="389E89B7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트랜잭션</w:t>
            </w:r>
          </w:p>
          <w:p w14:paraId="158D66CA" w14:textId="35160806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</w:t>
            </w:r>
          </w:p>
        </w:tc>
        <w:tc>
          <w:tcPr>
            <w:tcW w:w="234" w:type="pct"/>
            <w:shd w:val="clear" w:color="auto" w:fill="DEEAF6" w:themeFill="accent1" w:themeFillTint="33"/>
          </w:tcPr>
          <w:p w14:paraId="6CAD1791" w14:textId="6292C711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EI</w:t>
            </w:r>
          </w:p>
        </w:tc>
        <w:tc>
          <w:tcPr>
            <w:tcW w:w="2128" w:type="pct"/>
            <w:shd w:val="clear" w:color="auto" w:fill="FFFFFF" w:themeFill="background1"/>
          </w:tcPr>
          <w:p w14:paraId="476DFAC1" w14:textId="757C866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지출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/수입현황 게시판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,전년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대비 지출/수입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통계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,예산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한도 비율 가이드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,지출·수입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위젯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,글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신고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,고객센터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기능</w:t>
            </w:r>
          </w:p>
        </w:tc>
        <w:tc>
          <w:tcPr>
            <w:tcW w:w="301" w:type="pct"/>
            <w:shd w:val="clear" w:color="auto" w:fill="FFFFFF" w:themeFill="background1"/>
          </w:tcPr>
          <w:p w14:paraId="6139994D" w14:textId="5635BC9B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9</w:t>
            </w:r>
          </w:p>
        </w:tc>
        <w:tc>
          <w:tcPr>
            <w:tcW w:w="395" w:type="pct"/>
            <w:shd w:val="clear" w:color="auto" w:fill="FFFFFF" w:themeFill="background1"/>
          </w:tcPr>
          <w:p w14:paraId="79BAFAFB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4.0</w:t>
            </w:r>
          </w:p>
        </w:tc>
        <w:tc>
          <w:tcPr>
            <w:tcW w:w="546" w:type="pct"/>
            <w:shd w:val="clear" w:color="auto" w:fill="FFFFFF" w:themeFill="background1"/>
          </w:tcPr>
          <w:p w14:paraId="153B717D" w14:textId="37E50FF3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3</w:t>
            </w:r>
            <w:r>
              <w:rPr>
                <w:b/>
                <w:bCs/>
                <w:sz w:val="16"/>
                <w:szCs w:val="16"/>
                <w:lang w:val="ko-KR"/>
              </w:rPr>
              <w:t>6</w:t>
            </w:r>
          </w:p>
        </w:tc>
      </w:tr>
      <w:tr w:rsidR="00DE591F" w14:paraId="34F02399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7C4E8D69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/>
            <w:shd w:val="clear" w:color="auto" w:fill="DEEAF6" w:themeFill="accent1" w:themeFillTint="33"/>
          </w:tcPr>
          <w:p w14:paraId="6C93F019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</w:p>
        </w:tc>
        <w:tc>
          <w:tcPr>
            <w:tcW w:w="234" w:type="pct"/>
            <w:shd w:val="clear" w:color="auto" w:fill="DEEAF6" w:themeFill="accent1" w:themeFillTint="33"/>
          </w:tcPr>
          <w:p w14:paraId="026EF223" w14:textId="748C67AB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EO</w:t>
            </w:r>
          </w:p>
        </w:tc>
        <w:tc>
          <w:tcPr>
            <w:tcW w:w="2128" w:type="pct"/>
            <w:shd w:val="clear" w:color="auto" w:fill="FFFFFF" w:themeFill="background1"/>
          </w:tcPr>
          <w:p w14:paraId="754BD059" w14:textId="368B27F0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</w:rPr>
              <w:t>알림</w:t>
            </w:r>
            <w:r w:rsidRPr="007F09EA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7F09EA">
              <w:rPr>
                <w:b/>
                <w:bCs/>
                <w:sz w:val="16"/>
                <w:szCs w:val="16"/>
              </w:rPr>
              <w:t>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,캘린더</w:t>
            </w:r>
            <w:proofErr w:type="gramEnd"/>
            <w:r w:rsidRPr="007F09EA">
              <w:rPr>
                <w:b/>
                <w:bCs/>
                <w:sz w:val="16"/>
                <w:szCs w:val="16"/>
              </w:rPr>
              <w:t xml:space="preserve">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,게시물</w:t>
            </w:r>
            <w:r w:rsidRPr="007F09EA">
              <w:rPr>
                <w:b/>
                <w:bCs/>
                <w:sz w:val="16"/>
                <w:szCs w:val="16"/>
              </w:rPr>
              <w:t xml:space="preserve"> 목록 검색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,글</w:t>
            </w:r>
            <w:r w:rsidRPr="007F09EA">
              <w:rPr>
                <w:b/>
                <w:bCs/>
                <w:sz w:val="16"/>
                <w:szCs w:val="16"/>
              </w:rPr>
              <w:t xml:space="preserve"> 제목 검색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</w:rPr>
              <w:t>지출·수입</w:t>
            </w:r>
            <w:proofErr w:type="spellEnd"/>
            <w:r w:rsidRPr="007F09EA">
              <w:rPr>
                <w:b/>
                <w:bCs/>
                <w:sz w:val="16"/>
                <w:szCs w:val="16"/>
              </w:rPr>
              <w:t xml:space="preserve"> 내역 열람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,생활용품</w:t>
            </w:r>
            <w:r w:rsidRPr="007F09EA">
              <w:rPr>
                <w:b/>
                <w:bCs/>
                <w:sz w:val="16"/>
                <w:szCs w:val="16"/>
              </w:rPr>
              <w:t xml:space="preserve"> 재구매 안내 기능</w:t>
            </w:r>
            <w:r w:rsidRPr="007F09EA">
              <w:rPr>
                <w:rFonts w:hint="eastAsia"/>
                <w:b/>
                <w:bCs/>
                <w:sz w:val="16"/>
                <w:szCs w:val="16"/>
              </w:rPr>
              <w:t>,</w:t>
            </w:r>
          </w:p>
        </w:tc>
        <w:tc>
          <w:tcPr>
            <w:tcW w:w="301" w:type="pct"/>
            <w:shd w:val="clear" w:color="auto" w:fill="FFFFFF" w:themeFill="background1"/>
          </w:tcPr>
          <w:p w14:paraId="7884E9E8" w14:textId="62441111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7</w:t>
            </w:r>
          </w:p>
        </w:tc>
        <w:tc>
          <w:tcPr>
            <w:tcW w:w="395" w:type="pct"/>
            <w:shd w:val="clear" w:color="auto" w:fill="FFFFFF" w:themeFill="background1"/>
          </w:tcPr>
          <w:p w14:paraId="1E0E58B4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5.2</w:t>
            </w:r>
          </w:p>
        </w:tc>
        <w:tc>
          <w:tcPr>
            <w:tcW w:w="546" w:type="pct"/>
            <w:shd w:val="clear" w:color="auto" w:fill="FFFFFF" w:themeFill="background1"/>
          </w:tcPr>
          <w:p w14:paraId="276DA8C4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36.4</w:t>
            </w:r>
          </w:p>
        </w:tc>
      </w:tr>
      <w:tr w:rsidR="00DE591F" w14:paraId="7B3B2DCB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7B92677D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vMerge/>
            <w:shd w:val="clear" w:color="auto" w:fill="DEEAF6" w:themeFill="accent1" w:themeFillTint="33"/>
          </w:tcPr>
          <w:p w14:paraId="3A992E7B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</w:p>
        </w:tc>
        <w:tc>
          <w:tcPr>
            <w:tcW w:w="234" w:type="pct"/>
            <w:shd w:val="clear" w:color="auto" w:fill="DEEAF6" w:themeFill="accent1" w:themeFillTint="33"/>
          </w:tcPr>
          <w:p w14:paraId="2198F921" w14:textId="53B304FD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EQ</w:t>
            </w:r>
          </w:p>
        </w:tc>
        <w:tc>
          <w:tcPr>
            <w:tcW w:w="2128" w:type="pct"/>
            <w:shd w:val="clear" w:color="auto" w:fill="FFFFFF" w:themeFill="background1"/>
          </w:tcPr>
          <w:p w14:paraId="049A35AB" w14:textId="65EB9171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지출</w:t>
            </w:r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/수입 내역 </w:t>
            </w:r>
            <w:proofErr w:type="spellStart"/>
            <w:proofErr w:type="gramStart"/>
            <w:r w:rsidRPr="007F09EA">
              <w:rPr>
                <w:b/>
                <w:bCs/>
                <w:sz w:val="16"/>
                <w:szCs w:val="16"/>
                <w:lang w:val="ko-KR"/>
              </w:rPr>
              <w:t>조회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,쓰기</w:t>
            </w:r>
            <w:proofErr w:type="spellEnd"/>
            <w:proofErr w:type="gram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/댓글 </w:t>
            </w:r>
            <w:proofErr w:type="spellStart"/>
            <w:r w:rsidRPr="007F09EA">
              <w:rPr>
                <w:b/>
                <w:bCs/>
                <w:sz w:val="16"/>
                <w:szCs w:val="16"/>
                <w:lang w:val="ko-KR"/>
              </w:rPr>
              <w:t>조회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,사진</w:t>
            </w:r>
            <w:proofErr w:type="spellEnd"/>
            <w:r w:rsidRPr="007F09EA">
              <w:rPr>
                <w:b/>
                <w:bCs/>
                <w:sz w:val="16"/>
                <w:szCs w:val="16"/>
                <w:lang w:val="ko-KR"/>
              </w:rPr>
              <w:t xml:space="preserve"> 조회</w:t>
            </w:r>
          </w:p>
        </w:tc>
        <w:tc>
          <w:tcPr>
            <w:tcW w:w="301" w:type="pct"/>
            <w:shd w:val="clear" w:color="auto" w:fill="FFFFFF" w:themeFill="background1"/>
          </w:tcPr>
          <w:p w14:paraId="2B0989F5" w14:textId="031F360F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5</w:t>
            </w:r>
          </w:p>
        </w:tc>
        <w:tc>
          <w:tcPr>
            <w:tcW w:w="395" w:type="pct"/>
            <w:shd w:val="clear" w:color="auto" w:fill="FFFFFF" w:themeFill="background1"/>
          </w:tcPr>
          <w:p w14:paraId="27FE559F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3.9</w:t>
            </w:r>
          </w:p>
        </w:tc>
        <w:tc>
          <w:tcPr>
            <w:tcW w:w="546" w:type="pct"/>
            <w:shd w:val="clear" w:color="auto" w:fill="FFFFFF" w:themeFill="background1"/>
          </w:tcPr>
          <w:p w14:paraId="63277187" w14:textId="7777777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19.5</w:t>
            </w:r>
          </w:p>
        </w:tc>
      </w:tr>
      <w:tr w:rsidR="00DE591F" w14:paraId="6FA913C4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2858B836" w14:textId="77777777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</w:p>
        </w:tc>
        <w:tc>
          <w:tcPr>
            <w:tcW w:w="698" w:type="pct"/>
            <w:shd w:val="clear" w:color="auto" w:fill="DEEAF6" w:themeFill="accent1" w:themeFillTint="33"/>
          </w:tcPr>
          <w:p w14:paraId="6E9FC602" w14:textId="713436E6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기능 점수 합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027C2521" w14:textId="3A87B7EB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280</w:t>
            </w:r>
          </w:p>
        </w:tc>
      </w:tr>
      <w:tr w:rsidR="00DE591F" w14:paraId="38672D2E" w14:textId="77777777" w:rsidTr="009A2290">
        <w:tc>
          <w:tcPr>
            <w:tcW w:w="698" w:type="pct"/>
            <w:shd w:val="clear" w:color="auto" w:fill="DEEAF6" w:themeFill="accent1" w:themeFillTint="33"/>
          </w:tcPr>
          <w:p w14:paraId="0CB17DF6" w14:textId="4F58B2AA" w:rsidR="00DE591F" w:rsidRPr="007F09EA" w:rsidRDefault="00DE591F" w:rsidP="00DE591F">
            <w:pPr>
              <w:jc w:val="center"/>
              <w:rPr>
                <w:b/>
                <w:bCs/>
                <w:lang w:val="ko-KR"/>
              </w:rPr>
            </w:pPr>
            <w:r w:rsidRPr="007F09EA">
              <w:rPr>
                <w:rFonts w:hint="eastAsia"/>
                <w:b/>
                <w:bCs/>
                <w:sz w:val="30"/>
                <w:szCs w:val="30"/>
                <w:lang w:val="ko-KR"/>
              </w:rPr>
              <w:t>2</w:t>
            </w:r>
          </w:p>
        </w:tc>
        <w:tc>
          <w:tcPr>
            <w:tcW w:w="698" w:type="pct"/>
            <w:shd w:val="clear" w:color="auto" w:fill="DEEAF6" w:themeFill="accent1" w:themeFillTint="33"/>
          </w:tcPr>
          <w:p w14:paraId="1039EDB5" w14:textId="416C45DA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보정 전 개발 원가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1960FA18" w14:textId="06AA0D87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280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x6,0000원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=16,800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,000원</w:t>
            </w:r>
          </w:p>
        </w:tc>
      </w:tr>
      <w:tr w:rsidR="00DE591F" w14:paraId="5C486092" w14:textId="77777777" w:rsidTr="009A2290">
        <w:tc>
          <w:tcPr>
            <w:tcW w:w="698" w:type="pct"/>
            <w:vMerge w:val="restart"/>
            <w:shd w:val="clear" w:color="auto" w:fill="DEEAF6" w:themeFill="accent1" w:themeFillTint="33"/>
          </w:tcPr>
          <w:p w14:paraId="6656987B" w14:textId="54CA5C81" w:rsidR="00DE591F" w:rsidRPr="007F09EA" w:rsidRDefault="00DE591F" w:rsidP="00DE591F">
            <w:pPr>
              <w:jc w:val="center"/>
              <w:rPr>
                <w:b/>
                <w:bCs/>
                <w:sz w:val="30"/>
                <w:szCs w:val="30"/>
                <w:lang w:val="ko-KR"/>
              </w:rPr>
            </w:pPr>
            <w:r w:rsidRPr="007F09EA">
              <w:rPr>
                <w:rFonts w:hint="eastAsia"/>
                <w:b/>
                <w:bCs/>
                <w:sz w:val="30"/>
                <w:szCs w:val="30"/>
                <w:lang w:val="ko-KR"/>
              </w:rPr>
              <w:t>3</w:t>
            </w:r>
          </w:p>
        </w:tc>
        <w:tc>
          <w:tcPr>
            <w:tcW w:w="698" w:type="pct"/>
            <w:shd w:val="clear" w:color="auto" w:fill="DEEAF6" w:themeFill="accent1" w:themeFillTint="33"/>
          </w:tcPr>
          <w:p w14:paraId="2324870B" w14:textId="593B7FE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보정 계수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4B5D7B1A" w14:textId="4C50FCA8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연계 복잡성 수준(0.88)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x성능요구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수준(1.00)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x운영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환경 호환성(1.00)</w:t>
            </w:r>
            <w:proofErr w:type="spellStart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x보안성</w:t>
            </w:r>
            <w:proofErr w:type="spellEnd"/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 xml:space="preserve"> 수준(1.03)</w:t>
            </w:r>
          </w:p>
        </w:tc>
      </w:tr>
      <w:tr w:rsidR="00DE591F" w14:paraId="5656E46B" w14:textId="77777777" w:rsidTr="009A2290">
        <w:tc>
          <w:tcPr>
            <w:tcW w:w="698" w:type="pct"/>
            <w:vMerge/>
            <w:shd w:val="clear" w:color="auto" w:fill="DEEAF6" w:themeFill="accent1" w:themeFillTint="33"/>
          </w:tcPr>
          <w:p w14:paraId="7F4A27F7" w14:textId="77777777" w:rsidR="00DE591F" w:rsidRPr="007F09EA" w:rsidRDefault="00DE591F" w:rsidP="00DE591F">
            <w:pPr>
              <w:jc w:val="center"/>
              <w:rPr>
                <w:b/>
                <w:bCs/>
                <w:sz w:val="30"/>
                <w:szCs w:val="30"/>
                <w:lang w:val="ko-KR"/>
              </w:rPr>
            </w:pPr>
          </w:p>
        </w:tc>
        <w:tc>
          <w:tcPr>
            <w:tcW w:w="698" w:type="pct"/>
            <w:shd w:val="clear" w:color="auto" w:fill="DEEAF6" w:themeFill="accent1" w:themeFillTint="33"/>
          </w:tcPr>
          <w:p w14:paraId="5AEC3561" w14:textId="54849DB4" w:rsidR="00DE591F" w:rsidRPr="007F09EA" w:rsidRDefault="00DE591F" w:rsidP="00DE591F">
            <w:pPr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보정 후 개발 원가</w:t>
            </w:r>
          </w:p>
        </w:tc>
        <w:tc>
          <w:tcPr>
            <w:tcW w:w="3604" w:type="pct"/>
            <w:gridSpan w:val="5"/>
            <w:shd w:val="clear" w:color="auto" w:fill="FFFFFF" w:themeFill="background1"/>
          </w:tcPr>
          <w:p w14:paraId="32C8A461" w14:textId="49888DDD" w:rsidR="00DE591F" w:rsidRPr="007F09EA" w:rsidRDefault="00DE591F" w:rsidP="00DE591F">
            <w:pPr>
              <w:tabs>
                <w:tab w:val="left" w:pos="1380"/>
              </w:tabs>
              <w:jc w:val="center"/>
              <w:rPr>
                <w:b/>
                <w:bCs/>
                <w:sz w:val="16"/>
                <w:szCs w:val="16"/>
                <w:lang w:val="ko-KR"/>
              </w:rPr>
            </w:pP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1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6,800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,000x</w:t>
            </w:r>
            <w:r>
              <w:rPr>
                <w:rFonts w:hint="eastAsia"/>
                <w:b/>
                <w:bCs/>
                <w:sz w:val="16"/>
                <w:szCs w:val="16"/>
                <w:lang w:val="ko-KR"/>
              </w:rPr>
              <w:t>0.88x1.00x1.00x1.03=15,227,520</w:t>
            </w:r>
            <w:r w:rsidRPr="007F09EA">
              <w:rPr>
                <w:rFonts w:hint="eastAsia"/>
                <w:b/>
                <w:bCs/>
                <w:sz w:val="16"/>
                <w:szCs w:val="16"/>
                <w:lang w:val="ko-KR"/>
              </w:rPr>
              <w:t>원</w:t>
            </w:r>
          </w:p>
        </w:tc>
      </w:tr>
    </w:tbl>
    <w:p w14:paraId="1ECD6098" w14:textId="38100CD9" w:rsidR="005B62B7" w:rsidRPr="00636717" w:rsidRDefault="00D05BF9" w:rsidP="00465C14">
      <w:pPr>
        <w:rPr>
          <w:b/>
          <w:bCs/>
          <w:lang w:val="ko-KR"/>
        </w:rPr>
      </w:pPr>
      <w:r w:rsidRPr="00636717">
        <w:rPr>
          <w:rFonts w:hint="eastAsia"/>
          <w:b/>
          <w:bCs/>
          <w:lang w:val="ko-KR"/>
        </w:rPr>
        <w:t>※</w:t>
      </w:r>
      <w:r w:rsidR="007F09EA" w:rsidRPr="00636717">
        <w:rPr>
          <w:rFonts w:hint="eastAsia"/>
          <w:b/>
          <w:bCs/>
          <w:lang w:val="ko-KR"/>
        </w:rPr>
        <w:t xml:space="preserve">추가비용 </w:t>
      </w:r>
      <w:r w:rsidR="00DE01FB" w:rsidRPr="00636717">
        <w:rPr>
          <w:b/>
          <w:bCs/>
          <w:lang w:val="ko-KR"/>
        </w:rPr>
        <w:t>–</w:t>
      </w:r>
      <w:r w:rsidR="007F09EA" w:rsidRPr="00636717">
        <w:rPr>
          <w:b/>
          <w:bCs/>
          <w:lang w:val="ko-KR"/>
        </w:rPr>
        <w:t xml:space="preserve"> </w:t>
      </w:r>
      <w:r w:rsidR="00DE01FB" w:rsidRPr="00636717">
        <w:rPr>
          <w:rFonts w:hint="eastAsia"/>
          <w:b/>
          <w:bCs/>
          <w:lang w:val="ko-KR"/>
        </w:rPr>
        <w:t>로고 이미지 외주(</w:t>
      </w:r>
      <w:r w:rsidR="00DE01FB" w:rsidRPr="00636717">
        <w:rPr>
          <w:b/>
          <w:bCs/>
          <w:lang w:val="ko-KR"/>
        </w:rPr>
        <w:t>200,000</w:t>
      </w:r>
      <w:r w:rsidR="00DE01FB" w:rsidRPr="00636717">
        <w:rPr>
          <w:rFonts w:hint="eastAsia"/>
          <w:b/>
          <w:bCs/>
          <w:lang w:val="ko-KR"/>
        </w:rPr>
        <w:t>원)</w:t>
      </w:r>
      <w:r w:rsidR="00DE01FB" w:rsidRPr="00636717">
        <w:rPr>
          <w:b/>
          <w:bCs/>
          <w:lang w:val="ko-KR"/>
        </w:rPr>
        <w:t xml:space="preserve"> </w:t>
      </w:r>
    </w:p>
    <w:p w14:paraId="5424BCFB" w14:textId="517AF0FB" w:rsidR="008B5C05" w:rsidRPr="00065828" w:rsidRDefault="009B3261" w:rsidP="00065828">
      <w:pPr>
        <w:pStyle w:val="1"/>
      </w:pPr>
      <w:r>
        <w:rPr>
          <w:rFonts w:hint="eastAsia"/>
          <w:lang w:val="ko-KR"/>
        </w:rPr>
        <w:lastRenderedPageBreak/>
        <w:t>검토회의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8B5C05" w:rsidRPr="005430EC" w14:paraId="4EA00D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072CA71" w14:textId="7B3A6217" w:rsidR="008B5C05" w:rsidRPr="00B0251D" w:rsidRDefault="00B400CE">
            <w:r w:rsidRPr="00B0251D">
              <w:rPr>
                <w:noProof/>
              </w:rPr>
              <mc:AlternateContent>
                <mc:Choice Requires="wpg">
                  <w:drawing>
                    <wp:inline distT="0" distB="0" distL="0" distR="0" wp14:anchorId="503D9B2A" wp14:editId="66766CC0">
                      <wp:extent cx="141605" cy="141605"/>
                      <wp:effectExtent l="0" t="0" r="0" b="0"/>
                      <wp:docPr id="26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7" name="직사각형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자유형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08066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D+nYq3fggAABEoAAAOAAAA&#10;AAAAAAAAAAAAAC4CAABkcnMvZTJvRG9jLnhtbFBLAQItABQABgAIAAAAIQAF4gw92QAAAAMBAAAP&#10;AAAAAAAAAAAAAAAAANgKAABkcnMvZG93bnJldi54bWxQSwUGAAAAAAQABADzAAAA3gsAAAAA&#10;">
                      <v:rect id="직사각형 2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" fillcolor="#5b9bd5 [3204]" stroked="f" strokeweight="0"/>
                      <v:shape id="자유형 2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D220C" w14:textId="3ABEE6EF" w:rsidR="008B5C05" w:rsidRPr="0081753B" w:rsidRDefault="005430EC" w:rsidP="0081753B">
            <w:pPr>
              <w:pStyle w:val="a8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주최자 </w:t>
            </w:r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>:</w:t>
            </w:r>
            <w:proofErr w:type="gramEnd"/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장기태(</w:t>
            </w:r>
            <w:r w:rsidR="000B064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P</w:t>
            </w:r>
            <w:r w:rsidR="000B064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>M</w:t>
            </w:r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) </w:t>
            </w:r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     </w:t>
            </w:r>
            <w:r w:rsid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          </w:t>
            </w:r>
            <w:r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참석인원 </w:t>
            </w:r>
            <w:r w:rsidRP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: </w:t>
            </w:r>
            <w:proofErr w:type="spellStart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최우혁</w:t>
            </w:r>
            <w:proofErr w:type="spellEnd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proofErr w:type="spellStart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김현동</w:t>
            </w:r>
            <w:proofErr w:type="spellEnd"/>
            <w:r w:rsid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C9302E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최현도,</w:t>
            </w:r>
            <w:r w:rsidR="00C9302E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proofErr w:type="spellStart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손동인</w:t>
            </w:r>
            <w:proofErr w:type="spellEnd"/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,</w:t>
            </w:r>
            <w:r w:rsidR="0081753B">
              <w:rPr>
                <w:b/>
                <w:bCs/>
                <w:i w:val="0"/>
                <w:iCs w:val="0"/>
                <w:color w:val="404040" w:themeColor="text1" w:themeTint="BF"/>
                <w:sz w:val="18"/>
              </w:rPr>
              <w:t xml:space="preserve"> </w:t>
            </w:r>
            <w:r w:rsidR="0081753B" w:rsidRPr="0081753B">
              <w:rPr>
                <w:rFonts w:hint="eastAsia"/>
                <w:b/>
                <w:bCs/>
                <w:i w:val="0"/>
                <w:iCs w:val="0"/>
                <w:color w:val="404040" w:themeColor="text1" w:themeTint="BF"/>
                <w:sz w:val="18"/>
              </w:rPr>
              <w:t>유환일</w:t>
            </w:r>
          </w:p>
        </w:tc>
      </w:tr>
    </w:tbl>
    <w:p w14:paraId="6D3CBECA" w14:textId="7EB184A3" w:rsidR="008B5C05" w:rsidRPr="00B0251D" w:rsidRDefault="008B5C05">
      <w:pPr>
        <w:pStyle w:val="aa"/>
      </w:pPr>
    </w:p>
    <w:p w14:paraId="4E703A20" w14:textId="2BE7D62C" w:rsidR="008B5C05" w:rsidRPr="006F5867" w:rsidRDefault="00DA2406" w:rsidP="008712F1">
      <w:pPr>
        <w:pStyle w:val="a"/>
        <w:rPr>
          <w:b/>
          <w:bCs/>
          <w:sz w:val="22"/>
          <w:szCs w:val="22"/>
        </w:rPr>
      </w:pPr>
      <w:proofErr w:type="gramStart"/>
      <w:r w:rsidRPr="006F5867">
        <w:rPr>
          <w:rFonts w:hint="eastAsia"/>
          <w:b/>
          <w:bCs/>
          <w:sz w:val="22"/>
          <w:szCs w:val="22"/>
          <w:lang w:val="ko-KR"/>
        </w:rPr>
        <w:t>주간회의</w:t>
      </w:r>
      <w:r w:rsidR="00A905FC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A905FC">
        <w:rPr>
          <w:b/>
          <w:bCs/>
          <w:sz w:val="22"/>
          <w:szCs w:val="22"/>
          <w:lang w:val="ko-KR"/>
        </w:rPr>
        <w:t>:</w:t>
      </w:r>
      <w:proofErr w:type="gramEnd"/>
      <w:r w:rsidR="00107DD5">
        <w:rPr>
          <w:b/>
          <w:bCs/>
          <w:sz w:val="22"/>
          <w:szCs w:val="22"/>
          <w:lang w:val="ko-KR"/>
        </w:rPr>
        <w:t xml:space="preserve"> </w:t>
      </w:r>
      <w:r w:rsidR="002971CF">
        <w:rPr>
          <w:rFonts w:hint="eastAsia"/>
          <w:b/>
          <w:bCs/>
          <w:sz w:val="22"/>
          <w:szCs w:val="22"/>
          <w:lang w:val="ko-KR"/>
        </w:rPr>
        <w:t xml:space="preserve">한 주 </w:t>
      </w:r>
      <w:r w:rsidR="00107DD5">
        <w:rPr>
          <w:rFonts w:hint="eastAsia"/>
          <w:b/>
          <w:bCs/>
          <w:sz w:val="22"/>
          <w:szCs w:val="22"/>
          <w:lang w:val="ko-KR"/>
        </w:rPr>
        <w:t xml:space="preserve">동안 진행한 업무를 </w:t>
      </w:r>
      <w:r w:rsidR="004235F9">
        <w:rPr>
          <w:rFonts w:hint="eastAsia"/>
          <w:b/>
          <w:bCs/>
          <w:sz w:val="22"/>
          <w:szCs w:val="22"/>
          <w:lang w:val="ko-KR"/>
        </w:rPr>
        <w:t>보고하고</w:t>
      </w:r>
      <w:r w:rsidR="004235F9">
        <w:rPr>
          <w:b/>
          <w:bCs/>
          <w:sz w:val="22"/>
          <w:szCs w:val="22"/>
          <w:lang w:val="ko-KR"/>
        </w:rPr>
        <w:t xml:space="preserve"> </w:t>
      </w:r>
      <w:r w:rsidR="004235F9">
        <w:rPr>
          <w:rFonts w:hint="eastAsia"/>
          <w:b/>
          <w:bCs/>
          <w:sz w:val="22"/>
          <w:szCs w:val="22"/>
          <w:lang w:val="ko-KR"/>
        </w:rPr>
        <w:t>인수인계 내용을 전달</w:t>
      </w:r>
      <w:r w:rsidR="004235F9">
        <w:rPr>
          <w:b/>
          <w:bCs/>
          <w:sz w:val="22"/>
          <w:szCs w:val="22"/>
          <w:lang w:val="ko-KR"/>
        </w:rPr>
        <w:t xml:space="preserve">, </w:t>
      </w:r>
      <w:r w:rsidR="004235F9">
        <w:rPr>
          <w:rFonts w:hint="eastAsia"/>
          <w:b/>
          <w:bCs/>
          <w:sz w:val="22"/>
          <w:szCs w:val="22"/>
          <w:lang w:val="ko-KR"/>
        </w:rPr>
        <w:t xml:space="preserve">다음 주간 </w:t>
      </w:r>
      <w:r w:rsidR="002971CF">
        <w:rPr>
          <w:rFonts w:hint="eastAsia"/>
          <w:b/>
          <w:bCs/>
          <w:sz w:val="22"/>
          <w:szCs w:val="22"/>
          <w:lang w:val="ko-KR"/>
        </w:rPr>
        <w:t>계획 수립</w:t>
      </w:r>
    </w:p>
    <w:p w14:paraId="4272C972" w14:textId="7EDFEDB7" w:rsidR="008B5C05" w:rsidRPr="006F5867" w:rsidRDefault="00C81997" w:rsidP="008712F1">
      <w:pPr>
        <w:pStyle w:val="a"/>
        <w:rPr>
          <w:b/>
          <w:bCs/>
          <w:sz w:val="22"/>
          <w:szCs w:val="22"/>
        </w:rPr>
      </w:pPr>
      <w:proofErr w:type="gramStart"/>
      <w:r w:rsidRPr="006F5867">
        <w:rPr>
          <w:rFonts w:hint="eastAsia"/>
          <w:b/>
          <w:bCs/>
          <w:sz w:val="22"/>
          <w:szCs w:val="22"/>
          <w:lang w:val="ko-KR"/>
        </w:rPr>
        <w:t>월간회의</w:t>
      </w:r>
      <w:r w:rsidR="00A905FC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A905FC">
        <w:rPr>
          <w:b/>
          <w:bCs/>
          <w:sz w:val="22"/>
          <w:szCs w:val="22"/>
          <w:lang w:val="ko-KR"/>
        </w:rPr>
        <w:t>:</w:t>
      </w:r>
      <w:proofErr w:type="gramEnd"/>
      <w:r w:rsidR="00A905FC">
        <w:rPr>
          <w:b/>
          <w:bCs/>
          <w:sz w:val="22"/>
          <w:szCs w:val="22"/>
          <w:lang w:val="ko-KR"/>
        </w:rPr>
        <w:t xml:space="preserve"> </w:t>
      </w:r>
      <w:r w:rsidR="002971CF">
        <w:rPr>
          <w:rFonts w:hint="eastAsia"/>
          <w:b/>
          <w:bCs/>
          <w:sz w:val="22"/>
          <w:szCs w:val="22"/>
          <w:lang w:val="ko-KR"/>
        </w:rPr>
        <w:t xml:space="preserve">한 달 동안 진행한 </w:t>
      </w:r>
      <w:r w:rsidR="005A0982">
        <w:rPr>
          <w:rFonts w:hint="eastAsia"/>
          <w:b/>
          <w:bCs/>
          <w:sz w:val="22"/>
          <w:szCs w:val="22"/>
          <w:lang w:val="ko-KR"/>
        </w:rPr>
        <w:t>모든 업무를 검토하여 피드백하고</w:t>
      </w:r>
      <w:r w:rsidR="002812AA">
        <w:rPr>
          <w:rFonts w:hint="eastAsia"/>
          <w:b/>
          <w:bCs/>
          <w:sz w:val="22"/>
          <w:szCs w:val="22"/>
          <w:lang w:val="ko-KR"/>
        </w:rPr>
        <w:t>,</w:t>
      </w:r>
      <w:r w:rsidR="005A0982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2812AA">
        <w:rPr>
          <w:rFonts w:hint="eastAsia"/>
          <w:b/>
          <w:bCs/>
          <w:sz w:val="22"/>
          <w:szCs w:val="22"/>
          <w:lang w:val="ko-KR"/>
        </w:rPr>
        <w:t>다음 월간 계획 수립</w:t>
      </w:r>
    </w:p>
    <w:p w14:paraId="48A702DD" w14:textId="447F11D8" w:rsidR="008B5C05" w:rsidRPr="00422BA9" w:rsidRDefault="00E535FE" w:rsidP="008712F1">
      <w:pPr>
        <w:pStyle w:val="a"/>
        <w:rPr>
          <w:b/>
          <w:bCs/>
          <w:sz w:val="22"/>
          <w:szCs w:val="22"/>
        </w:rPr>
      </w:pPr>
      <w:proofErr w:type="gramStart"/>
      <w:r>
        <w:rPr>
          <w:rFonts w:hint="eastAsia"/>
          <w:b/>
          <w:bCs/>
          <w:sz w:val="22"/>
          <w:szCs w:val="22"/>
          <w:lang w:val="ko-KR"/>
        </w:rPr>
        <w:t>검증</w:t>
      </w:r>
      <w:r w:rsidR="006F5867" w:rsidRPr="006F5867">
        <w:rPr>
          <w:rFonts w:hint="eastAsia"/>
          <w:b/>
          <w:bCs/>
          <w:sz w:val="22"/>
          <w:szCs w:val="22"/>
          <w:lang w:val="ko-KR"/>
        </w:rPr>
        <w:t>회의</w:t>
      </w:r>
      <w:r w:rsidR="00A905FC">
        <w:rPr>
          <w:rFonts w:hint="eastAsia"/>
          <w:b/>
          <w:bCs/>
          <w:sz w:val="22"/>
          <w:szCs w:val="22"/>
          <w:lang w:val="ko-KR"/>
        </w:rPr>
        <w:t xml:space="preserve"> </w:t>
      </w:r>
      <w:r w:rsidR="00A905FC">
        <w:rPr>
          <w:b/>
          <w:bCs/>
          <w:sz w:val="22"/>
          <w:szCs w:val="22"/>
          <w:lang w:val="ko-KR"/>
        </w:rPr>
        <w:t>:</w:t>
      </w:r>
      <w:proofErr w:type="gramEnd"/>
      <w:r w:rsidR="00A905FC">
        <w:rPr>
          <w:b/>
          <w:bCs/>
          <w:sz w:val="22"/>
          <w:szCs w:val="22"/>
          <w:lang w:val="ko-KR"/>
        </w:rPr>
        <w:t xml:space="preserve"> </w:t>
      </w:r>
      <w:r w:rsidR="00CC0D5A">
        <w:rPr>
          <w:rFonts w:hint="eastAsia"/>
          <w:b/>
          <w:bCs/>
          <w:sz w:val="22"/>
          <w:szCs w:val="22"/>
          <w:lang w:val="ko-KR"/>
        </w:rPr>
        <w:t>한 업무를 마치고</w:t>
      </w:r>
      <w:r w:rsidR="00CC0D5A">
        <w:rPr>
          <w:b/>
          <w:bCs/>
          <w:sz w:val="22"/>
          <w:szCs w:val="22"/>
          <w:lang w:val="ko-KR"/>
        </w:rPr>
        <w:t xml:space="preserve"> </w:t>
      </w:r>
      <w:r w:rsidR="00CC0D5A">
        <w:rPr>
          <w:rFonts w:hint="eastAsia"/>
          <w:b/>
          <w:bCs/>
          <w:sz w:val="22"/>
          <w:szCs w:val="22"/>
          <w:lang w:val="ko-KR"/>
        </w:rPr>
        <w:t xml:space="preserve">다음 업무를 수행 하기 전, </w:t>
      </w:r>
      <w:r w:rsidR="0013702E">
        <w:rPr>
          <w:rFonts w:hint="eastAsia"/>
          <w:b/>
          <w:bCs/>
          <w:sz w:val="22"/>
          <w:szCs w:val="22"/>
          <w:lang w:val="ko-KR"/>
        </w:rPr>
        <w:t>수행했던 업무를 최종적으로 검증</w:t>
      </w:r>
    </w:p>
    <w:p w14:paraId="78D51448" w14:textId="77777777" w:rsidR="00422BA9" w:rsidRPr="00422BA9" w:rsidRDefault="00422BA9" w:rsidP="00422BA9">
      <w:pPr>
        <w:pStyle w:val="a"/>
        <w:numPr>
          <w:ilvl w:val="0"/>
          <w:numId w:val="0"/>
        </w:numPr>
        <w:ind w:left="431"/>
        <w:rPr>
          <w:b/>
          <w:bCs/>
          <w:szCs w:val="18"/>
        </w:rPr>
      </w:pPr>
    </w:p>
    <w:p w14:paraId="0B72FDBF" w14:textId="07E8C73D" w:rsidR="008B5C05" w:rsidRDefault="009B3261" w:rsidP="008712F1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t>유지보수</w:t>
      </w:r>
    </w:p>
    <w:p w14:paraId="1EB12976" w14:textId="77777777" w:rsidR="00467F5D" w:rsidRDefault="00467F5D" w:rsidP="00467F5D">
      <w:pPr>
        <w:rPr>
          <w:lang w:val="ko-KR"/>
        </w:rPr>
      </w:pPr>
    </w:p>
    <w:p w14:paraId="1734DC88" w14:textId="1ACC5F84" w:rsidR="0004548B" w:rsidRPr="0004548B" w:rsidRDefault="0004548B" w:rsidP="00467F5D">
      <w:pPr>
        <w:rPr>
          <w:b/>
          <w:bCs/>
          <w:sz w:val="24"/>
          <w:szCs w:val="24"/>
          <w:lang w:val="ko-KR"/>
        </w:rPr>
      </w:pPr>
      <w:r w:rsidRPr="00C80356">
        <w:rPr>
          <w:rFonts w:hint="eastAsia"/>
          <w:b/>
          <w:bCs/>
          <w:color w:val="5B9BD5" w:themeColor="accent1"/>
          <w:sz w:val="24"/>
          <w:szCs w:val="24"/>
          <w:lang w:val="ko-KR"/>
        </w:rPr>
        <w:t>유지보수 방법</w:t>
      </w:r>
    </w:p>
    <w:p w14:paraId="7A29B392" w14:textId="4B451C1D" w:rsidR="0004548B" w:rsidRDefault="0004548B" w:rsidP="0004548B">
      <w:pPr>
        <w:rPr>
          <w:b/>
          <w:bCs/>
          <w:sz w:val="22"/>
          <w:szCs w:val="22"/>
        </w:rPr>
      </w:pPr>
      <w:r w:rsidRPr="0004548B">
        <w:rPr>
          <w:rFonts w:hint="eastAsia"/>
          <w:b/>
          <w:bCs/>
          <w:sz w:val="22"/>
          <w:szCs w:val="22"/>
        </w:rPr>
        <w:t>예방적</w:t>
      </w:r>
      <w:r w:rsidRPr="0004548B">
        <w:rPr>
          <w:b/>
          <w:bCs/>
          <w:sz w:val="22"/>
          <w:szCs w:val="22"/>
        </w:rPr>
        <w:t xml:space="preserve"> 유지보수: 프로젝트의 안정적인 운영을 위해</w:t>
      </w:r>
      <w:r w:rsidR="0012075A">
        <w:rPr>
          <w:b/>
          <w:bCs/>
          <w:sz w:val="22"/>
          <w:szCs w:val="22"/>
        </w:rPr>
        <w:t xml:space="preserve"> </w:t>
      </w:r>
      <w:r w:rsidRPr="0004548B">
        <w:rPr>
          <w:b/>
          <w:bCs/>
          <w:sz w:val="22"/>
          <w:szCs w:val="22"/>
        </w:rPr>
        <w:t>주기적인 예방점검과 정기적인 업데이트를 실시합니다. 이를 통해 잠재적인 문제를 조기에 발견하고 수정할 수 있습니다.</w:t>
      </w:r>
    </w:p>
    <w:p w14:paraId="2F6B1ADE" w14:textId="77777777" w:rsidR="0004548B" w:rsidRPr="0004548B" w:rsidRDefault="0004548B" w:rsidP="0004548B">
      <w:pPr>
        <w:rPr>
          <w:b/>
          <w:bCs/>
          <w:sz w:val="22"/>
          <w:szCs w:val="22"/>
        </w:rPr>
      </w:pPr>
    </w:p>
    <w:p w14:paraId="2CDAEEC3" w14:textId="77777777" w:rsidR="0004548B" w:rsidRDefault="0004548B" w:rsidP="0004548B">
      <w:pPr>
        <w:rPr>
          <w:b/>
          <w:bCs/>
          <w:sz w:val="22"/>
          <w:szCs w:val="22"/>
        </w:rPr>
      </w:pPr>
      <w:proofErr w:type="spellStart"/>
      <w:r w:rsidRPr="0004548B">
        <w:rPr>
          <w:rFonts w:hint="eastAsia"/>
          <w:b/>
          <w:bCs/>
          <w:sz w:val="22"/>
          <w:szCs w:val="22"/>
        </w:rPr>
        <w:t>수정적</w:t>
      </w:r>
      <w:proofErr w:type="spellEnd"/>
      <w:r w:rsidRPr="0004548B">
        <w:rPr>
          <w:b/>
          <w:bCs/>
          <w:sz w:val="22"/>
          <w:szCs w:val="22"/>
        </w:rPr>
        <w:t xml:space="preserve"> 유지보수: 사용자의 피드백이나 발생한 오류에 대한 수정 작업을 수행합니다. 이를 통해 소프트웨어의 기능을 개선하고 사용자 요구에 더욱 부합하도록 유연하게 대응할 수 있습니다.</w:t>
      </w:r>
    </w:p>
    <w:p w14:paraId="02DAE869" w14:textId="77777777" w:rsidR="0004548B" w:rsidRPr="0004548B" w:rsidRDefault="0004548B" w:rsidP="0004548B">
      <w:pPr>
        <w:rPr>
          <w:b/>
          <w:bCs/>
          <w:sz w:val="22"/>
          <w:szCs w:val="22"/>
        </w:rPr>
      </w:pPr>
    </w:p>
    <w:p w14:paraId="66067917" w14:textId="77777777" w:rsidR="0004548B" w:rsidRDefault="0004548B" w:rsidP="0004548B">
      <w:pPr>
        <w:rPr>
          <w:b/>
          <w:bCs/>
          <w:sz w:val="22"/>
          <w:szCs w:val="22"/>
        </w:rPr>
      </w:pPr>
      <w:r w:rsidRPr="0004548B">
        <w:rPr>
          <w:rFonts w:hint="eastAsia"/>
          <w:b/>
          <w:bCs/>
          <w:sz w:val="22"/>
          <w:szCs w:val="22"/>
        </w:rPr>
        <w:t>확장적</w:t>
      </w:r>
      <w:r w:rsidRPr="0004548B">
        <w:rPr>
          <w:b/>
          <w:bCs/>
          <w:sz w:val="22"/>
          <w:szCs w:val="22"/>
        </w:rPr>
        <w:t xml:space="preserve"> 유지보수: 프로젝트에 새로운 기능이나 모듈을 추가할 경우, 관련 기능을 유지하고 기존 기능과의 호환성을 유지하면서 확장 작업을 수행합니다. 이를 통해 프로젝트의 기능적인 발전과 함께 변화하는 요구사항에 대응할 수 있습니다.</w:t>
      </w:r>
    </w:p>
    <w:p w14:paraId="1FF5C21F" w14:textId="77777777" w:rsidR="0004548B" w:rsidRPr="0004548B" w:rsidRDefault="0004548B" w:rsidP="0004548B">
      <w:pPr>
        <w:rPr>
          <w:b/>
          <w:bCs/>
          <w:sz w:val="22"/>
          <w:szCs w:val="22"/>
        </w:rPr>
      </w:pPr>
    </w:p>
    <w:p w14:paraId="1D97EAAB" w14:textId="216067C9" w:rsidR="0004548B" w:rsidRPr="0004548B" w:rsidRDefault="0004548B" w:rsidP="0004548B">
      <w:pPr>
        <w:rPr>
          <w:b/>
          <w:bCs/>
          <w:sz w:val="22"/>
          <w:szCs w:val="22"/>
        </w:rPr>
      </w:pPr>
      <w:r w:rsidRPr="0004548B">
        <w:rPr>
          <w:rFonts w:hint="eastAsia"/>
          <w:b/>
          <w:bCs/>
          <w:sz w:val="22"/>
          <w:szCs w:val="22"/>
        </w:rPr>
        <w:t>기술적</w:t>
      </w:r>
      <w:r w:rsidRPr="0004548B">
        <w:rPr>
          <w:b/>
          <w:bCs/>
          <w:sz w:val="22"/>
          <w:szCs w:val="22"/>
        </w:rPr>
        <w:t xml:space="preserve"> 유지보수: 기술적인 트렌드나 플랫폼의 변화에 따라 시스템을 최신 기술에 맞추기 위한 유지보수 작업을 수행합니다. 이를 통해 보안 강화, 성능 최적화, 호환성 유지 등의 목표를 달성할 수 있습니다.</w:t>
      </w:r>
    </w:p>
    <w:p w14:paraId="64CFEFD9" w14:textId="77777777" w:rsidR="002B371E" w:rsidRDefault="002B371E" w:rsidP="007E2077">
      <w:pPr>
        <w:rPr>
          <w:b/>
          <w:bCs/>
          <w:sz w:val="22"/>
          <w:szCs w:val="22"/>
        </w:rPr>
      </w:pPr>
    </w:p>
    <w:p w14:paraId="233ACD0D" w14:textId="77777777" w:rsidR="002B371E" w:rsidRPr="00C80356" w:rsidRDefault="002B371E" w:rsidP="007E2077">
      <w:pPr>
        <w:rPr>
          <w:b/>
          <w:bCs/>
          <w:color w:val="5B9BD5" w:themeColor="accent1"/>
          <w:sz w:val="24"/>
          <w:szCs w:val="24"/>
        </w:rPr>
      </w:pPr>
      <w:r w:rsidRPr="00C80356">
        <w:rPr>
          <w:rFonts w:hint="eastAsia"/>
          <w:b/>
          <w:bCs/>
          <w:color w:val="5B9BD5" w:themeColor="accent1"/>
          <w:sz w:val="24"/>
          <w:szCs w:val="24"/>
        </w:rPr>
        <w:lastRenderedPageBreak/>
        <w:t>유지보수 절차</w:t>
      </w:r>
    </w:p>
    <w:p w14:paraId="1A287CF6" w14:textId="77777777" w:rsidR="002B371E" w:rsidRDefault="002B371E" w:rsidP="002B371E">
      <w:pPr>
        <w:rPr>
          <w:b/>
          <w:bCs/>
          <w:sz w:val="24"/>
          <w:szCs w:val="24"/>
        </w:rPr>
      </w:pPr>
      <w:r w:rsidRPr="002B371E">
        <w:rPr>
          <w:rFonts w:hint="eastAsia"/>
          <w:b/>
          <w:bCs/>
          <w:sz w:val="24"/>
          <w:szCs w:val="24"/>
        </w:rPr>
        <w:t>문제</w:t>
      </w:r>
      <w:r w:rsidRPr="002B371E">
        <w:rPr>
          <w:b/>
          <w:bCs/>
          <w:sz w:val="24"/>
          <w:szCs w:val="24"/>
        </w:rPr>
        <w:t xml:space="preserve"> 식별: 사용자 피드백, 오류 보고 또는 모니터링 시스템 등을 통해 발생한 문제를 식별합니다. 문제의 성격과 심각도를 파악하여 우선순위를 결정합니다.</w:t>
      </w:r>
    </w:p>
    <w:p w14:paraId="14D571BF" w14:textId="77777777" w:rsidR="002B371E" w:rsidRPr="002B371E" w:rsidRDefault="002B371E" w:rsidP="002B371E">
      <w:pPr>
        <w:rPr>
          <w:b/>
          <w:bCs/>
          <w:sz w:val="24"/>
          <w:szCs w:val="24"/>
        </w:rPr>
      </w:pPr>
    </w:p>
    <w:p w14:paraId="1E4EB845" w14:textId="77777777" w:rsidR="002B371E" w:rsidRDefault="002B371E" w:rsidP="002B371E">
      <w:pPr>
        <w:rPr>
          <w:b/>
          <w:bCs/>
          <w:sz w:val="24"/>
          <w:szCs w:val="24"/>
        </w:rPr>
      </w:pPr>
      <w:r w:rsidRPr="002B371E">
        <w:rPr>
          <w:rFonts w:hint="eastAsia"/>
          <w:b/>
          <w:bCs/>
          <w:sz w:val="24"/>
          <w:szCs w:val="24"/>
        </w:rPr>
        <w:t>문제</w:t>
      </w:r>
      <w:r w:rsidRPr="002B371E">
        <w:rPr>
          <w:b/>
          <w:bCs/>
          <w:sz w:val="24"/>
          <w:szCs w:val="24"/>
        </w:rPr>
        <w:t xml:space="preserve"> 분석: 문제의 원인을 분석하고 해당 문제를 해결하기 위한 방안을 도출합니다. 문제의 근본 원인을 파악하여 유사한 문제의 발생을 예방할 수 있는 방법을 모색합니다.</w:t>
      </w:r>
    </w:p>
    <w:p w14:paraId="5906827A" w14:textId="77777777" w:rsidR="002B371E" w:rsidRPr="002B371E" w:rsidRDefault="002B371E" w:rsidP="002B371E">
      <w:pPr>
        <w:rPr>
          <w:b/>
          <w:bCs/>
          <w:sz w:val="24"/>
          <w:szCs w:val="24"/>
        </w:rPr>
      </w:pPr>
    </w:p>
    <w:p w14:paraId="4CFFECCF" w14:textId="77777777" w:rsidR="002B371E" w:rsidRDefault="002B371E" w:rsidP="002B371E">
      <w:pPr>
        <w:rPr>
          <w:b/>
          <w:bCs/>
          <w:sz w:val="24"/>
          <w:szCs w:val="24"/>
        </w:rPr>
      </w:pPr>
      <w:r w:rsidRPr="002B371E">
        <w:rPr>
          <w:rFonts w:hint="eastAsia"/>
          <w:b/>
          <w:bCs/>
          <w:sz w:val="24"/>
          <w:szCs w:val="24"/>
        </w:rPr>
        <w:t>문제</w:t>
      </w:r>
      <w:r w:rsidRPr="002B371E">
        <w:rPr>
          <w:b/>
          <w:bCs/>
          <w:sz w:val="24"/>
          <w:szCs w:val="24"/>
        </w:rPr>
        <w:t xml:space="preserve"> 해결: 도출된 방안에 따라 문제를 해결합니다. 코드 수정, 데이터베이스 업데이트, 구성 변경 등의 작업을 수행하여 문제를 해결하고 시스템을 정상적으로 복구합니다.</w:t>
      </w:r>
    </w:p>
    <w:p w14:paraId="45D22A96" w14:textId="77777777" w:rsidR="002B371E" w:rsidRPr="002B371E" w:rsidRDefault="002B371E" w:rsidP="002B371E">
      <w:pPr>
        <w:rPr>
          <w:b/>
          <w:bCs/>
          <w:sz w:val="24"/>
          <w:szCs w:val="24"/>
        </w:rPr>
      </w:pPr>
    </w:p>
    <w:p w14:paraId="112C8E74" w14:textId="77777777" w:rsidR="002B371E" w:rsidRDefault="002B371E" w:rsidP="002B371E">
      <w:pPr>
        <w:rPr>
          <w:b/>
          <w:bCs/>
          <w:sz w:val="24"/>
          <w:szCs w:val="24"/>
        </w:rPr>
      </w:pPr>
      <w:r w:rsidRPr="002B371E">
        <w:rPr>
          <w:rFonts w:hint="eastAsia"/>
          <w:b/>
          <w:bCs/>
          <w:sz w:val="24"/>
          <w:szCs w:val="24"/>
        </w:rPr>
        <w:t>테스트</w:t>
      </w:r>
      <w:r w:rsidRPr="002B371E">
        <w:rPr>
          <w:b/>
          <w:bCs/>
          <w:sz w:val="24"/>
          <w:szCs w:val="24"/>
        </w:rPr>
        <w:t xml:space="preserve"> 및 검증: 문제 해결 후 시스템을 테스트하여 문제가 완전히 해결되었는지 검증합니다. 기능 및 성능 테스트, 회귀 테스트 등을 수행하여 문제의 재발을 방지합니다.</w:t>
      </w:r>
    </w:p>
    <w:p w14:paraId="0466A3D5" w14:textId="77777777" w:rsidR="002B371E" w:rsidRPr="002B371E" w:rsidRDefault="002B371E" w:rsidP="002B371E">
      <w:pPr>
        <w:rPr>
          <w:b/>
          <w:bCs/>
          <w:sz w:val="24"/>
          <w:szCs w:val="24"/>
        </w:rPr>
      </w:pPr>
    </w:p>
    <w:p w14:paraId="7561B607" w14:textId="77777777" w:rsidR="002B371E" w:rsidRDefault="002B371E" w:rsidP="002B371E">
      <w:pPr>
        <w:rPr>
          <w:b/>
          <w:bCs/>
          <w:sz w:val="24"/>
          <w:szCs w:val="24"/>
        </w:rPr>
      </w:pPr>
      <w:r w:rsidRPr="002B371E">
        <w:rPr>
          <w:rFonts w:hint="eastAsia"/>
          <w:b/>
          <w:bCs/>
          <w:sz w:val="24"/>
          <w:szCs w:val="24"/>
        </w:rPr>
        <w:t>변경</w:t>
      </w:r>
      <w:r w:rsidRPr="002B371E">
        <w:rPr>
          <w:b/>
          <w:bCs/>
          <w:sz w:val="24"/>
          <w:szCs w:val="24"/>
        </w:rPr>
        <w:t xml:space="preserve"> 사항 관리: 유지보수 작업을 통해 수정된 코드, 업데이트된 데이터베이스 등 변경된 내용을 관리합니다. 변경 이력을 추적하고 문제 발생 시 변경 내역을 파악하여 원인 분석에 활용합니다.</w:t>
      </w:r>
    </w:p>
    <w:p w14:paraId="73A12EC2" w14:textId="77777777" w:rsidR="002B371E" w:rsidRPr="002B371E" w:rsidRDefault="002B371E" w:rsidP="002B371E">
      <w:pPr>
        <w:rPr>
          <w:b/>
          <w:bCs/>
          <w:sz w:val="24"/>
          <w:szCs w:val="24"/>
        </w:rPr>
      </w:pPr>
    </w:p>
    <w:p w14:paraId="4DD0C75A" w14:textId="40912C18" w:rsidR="000361CA" w:rsidRPr="002B371E" w:rsidRDefault="002B371E" w:rsidP="002B371E">
      <w:pPr>
        <w:rPr>
          <w:b/>
          <w:bCs/>
          <w:sz w:val="24"/>
          <w:szCs w:val="24"/>
        </w:rPr>
      </w:pPr>
      <w:r w:rsidRPr="002B371E">
        <w:rPr>
          <w:rFonts w:hint="eastAsia"/>
          <w:b/>
          <w:bCs/>
          <w:sz w:val="24"/>
          <w:szCs w:val="24"/>
        </w:rPr>
        <w:t>문서화</w:t>
      </w:r>
      <w:r w:rsidRPr="002B371E">
        <w:rPr>
          <w:b/>
          <w:bCs/>
          <w:sz w:val="24"/>
          <w:szCs w:val="24"/>
        </w:rPr>
        <w:t>: 유지보수 작업의 결과물을 문서화하여 관리합니다. 수정된 코드, 데이터베이스 스키마, 테스트 결과 등을 문서로 정리하여 추후 유지보수 작업에 활용하고 지식 공유를 위해 활용합니다.</w:t>
      </w:r>
      <w:r w:rsidR="007E2077" w:rsidRPr="002B371E">
        <w:rPr>
          <w:b/>
          <w:bCs/>
          <w:sz w:val="24"/>
          <w:szCs w:val="24"/>
        </w:rPr>
        <w:br w:type="page"/>
      </w:r>
    </w:p>
    <w:p w14:paraId="1FC88794" w14:textId="7E9F973D" w:rsidR="001E1719" w:rsidRDefault="008307E8" w:rsidP="001E1719">
      <w:pPr>
        <w:pStyle w:val="1"/>
        <w:spacing w:before="120" w:after="0"/>
        <w:rPr>
          <w:lang w:val="ko-KR"/>
        </w:rPr>
      </w:pPr>
      <w:r>
        <w:rPr>
          <w:rFonts w:hint="eastAsia"/>
          <w:lang w:val="ko-KR"/>
        </w:rPr>
        <w:lastRenderedPageBreak/>
        <w:t>성능 시험 방법</w:t>
      </w:r>
    </w:p>
    <w:p w14:paraId="4B79FB04" w14:textId="77777777" w:rsidR="00263D16" w:rsidRPr="00263D16" w:rsidRDefault="00263D16" w:rsidP="00263D16">
      <w:pPr>
        <w:rPr>
          <w:lang w:val="ko-KR"/>
        </w:rPr>
      </w:pPr>
    </w:p>
    <w:p w14:paraId="6EBC70F2" w14:textId="5BCAEB48" w:rsidR="008E14A7" w:rsidRDefault="00CC4EB2" w:rsidP="00030F91">
      <w:pPr>
        <w:spacing w:line="276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소프트웨어 결함의 문제를 식별하고 품질 평가 및 개선을 통해 품질과 성능을 향상하고 소프트웨어의 보안성과 안정성 확보를 목표로 합니다.</w:t>
      </w:r>
      <w:r w:rsidR="008E14A7">
        <w:rPr>
          <w:b/>
          <w:bCs/>
          <w:sz w:val="22"/>
          <w:szCs w:val="22"/>
        </w:rPr>
        <w:t xml:space="preserve"> </w:t>
      </w:r>
      <w:r w:rsidR="008E14A7">
        <w:rPr>
          <w:rFonts w:hint="eastAsia"/>
          <w:b/>
          <w:bCs/>
          <w:sz w:val="22"/>
          <w:szCs w:val="22"/>
        </w:rPr>
        <w:t xml:space="preserve">테스트는 </w:t>
      </w:r>
      <w:r w:rsidR="00B42CCA">
        <w:rPr>
          <w:rFonts w:hint="eastAsia"/>
          <w:b/>
          <w:bCs/>
          <w:sz w:val="22"/>
          <w:szCs w:val="22"/>
        </w:rPr>
        <w:t>기능 단위 테스트,</w:t>
      </w:r>
      <w:r w:rsidR="00752363">
        <w:rPr>
          <w:rFonts w:hint="eastAsia"/>
          <w:b/>
          <w:bCs/>
          <w:sz w:val="22"/>
          <w:szCs w:val="22"/>
        </w:rPr>
        <w:t xml:space="preserve"> 통합 서비스 테스트로</w:t>
      </w:r>
      <w:r w:rsidR="008E14A7">
        <w:rPr>
          <w:rFonts w:hint="eastAsia"/>
          <w:b/>
          <w:bCs/>
          <w:sz w:val="22"/>
          <w:szCs w:val="22"/>
        </w:rPr>
        <w:t xml:space="preserve"> 구분하여 실행합니다.</w:t>
      </w:r>
    </w:p>
    <w:p w14:paraId="5AFAA643" w14:textId="5CC92EE1" w:rsidR="00752363" w:rsidRDefault="00752363">
      <w:pPr>
        <w:rPr>
          <w:b/>
          <w:bCs/>
          <w:sz w:val="22"/>
          <w:szCs w:val="22"/>
        </w:rPr>
      </w:pPr>
    </w:p>
    <w:p w14:paraId="596D6A11" w14:textId="5B89B2CB" w:rsidR="00BC13CC" w:rsidRDefault="00A8075F" w:rsidP="00A8075F">
      <w:pPr>
        <w:rPr>
          <w:b/>
          <w:bCs/>
          <w:color w:val="5B9BD5" w:themeColor="accent1"/>
          <w:sz w:val="22"/>
          <w:szCs w:val="22"/>
        </w:rPr>
      </w:pPr>
      <w:r w:rsidRPr="00A8075F">
        <w:rPr>
          <w:rFonts w:hint="eastAsia"/>
          <w:b/>
          <w:bCs/>
          <w:color w:val="5B9BD5" w:themeColor="accent1"/>
          <w:sz w:val="22"/>
          <w:szCs w:val="22"/>
        </w:rPr>
        <w:t>기능</w:t>
      </w:r>
      <w:r>
        <w:rPr>
          <w:rFonts w:hint="eastAsia"/>
          <w:b/>
          <w:bCs/>
          <w:color w:val="5B9BD5" w:themeColor="accent1"/>
          <w:sz w:val="22"/>
          <w:szCs w:val="22"/>
        </w:rPr>
        <w:t xml:space="preserve"> 단위 테스트</w:t>
      </w:r>
    </w:p>
    <w:p w14:paraId="0E3BE658" w14:textId="77777777" w:rsidR="00B42CCA" w:rsidRDefault="00B42CCA" w:rsidP="00A8075F">
      <w:pPr>
        <w:pStyle w:val="af3"/>
        <w:numPr>
          <w:ilvl w:val="0"/>
          <w:numId w:val="34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확인 검사</w:t>
      </w:r>
    </w:p>
    <w:p w14:paraId="3B4FA2C9" w14:textId="77C2FB9E" w:rsidR="00A8075F" w:rsidRPr="00A8075F" w:rsidRDefault="00B42CCA" w:rsidP="00A8075F">
      <w:pPr>
        <w:pStyle w:val="af3"/>
        <w:numPr>
          <w:ilvl w:val="0"/>
          <w:numId w:val="34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검증 검사</w:t>
      </w:r>
    </w:p>
    <w:p w14:paraId="10751E4A" w14:textId="77777777" w:rsidR="001764F6" w:rsidRPr="00F16255" w:rsidRDefault="001764F6" w:rsidP="001764F6">
      <w:pPr>
        <w:pStyle w:val="af3"/>
        <w:ind w:leftChars="0"/>
        <w:rPr>
          <w:b/>
          <w:bCs/>
          <w:sz w:val="22"/>
          <w:szCs w:val="22"/>
        </w:rPr>
      </w:pPr>
    </w:p>
    <w:p w14:paraId="27E97976" w14:textId="5EDAFAC7" w:rsidR="00394D75" w:rsidRPr="00C80356" w:rsidRDefault="00394D75" w:rsidP="00394D75">
      <w:pPr>
        <w:rPr>
          <w:b/>
          <w:bCs/>
          <w:color w:val="5B9BD5" w:themeColor="accent1"/>
          <w:sz w:val="22"/>
          <w:szCs w:val="22"/>
        </w:rPr>
      </w:pPr>
      <w:r w:rsidRPr="00C80356">
        <w:rPr>
          <w:rFonts w:hint="eastAsia"/>
          <w:b/>
          <w:bCs/>
          <w:color w:val="5B9BD5" w:themeColor="accent1"/>
          <w:sz w:val="22"/>
          <w:szCs w:val="22"/>
        </w:rPr>
        <w:t>통합 서비스 테스트</w:t>
      </w:r>
      <w:r w:rsidR="00BB33DB" w:rsidRPr="00C80356">
        <w:rPr>
          <w:rFonts w:hint="eastAsia"/>
          <w:b/>
          <w:bCs/>
          <w:color w:val="5B9BD5" w:themeColor="accent1"/>
          <w:sz w:val="22"/>
          <w:szCs w:val="22"/>
        </w:rPr>
        <w:t xml:space="preserve"> </w:t>
      </w:r>
    </w:p>
    <w:p w14:paraId="7F16BA6B" w14:textId="7430F1EB" w:rsidR="00815876" w:rsidRDefault="00B6041C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애플리케이션 통합 </w:t>
      </w:r>
      <w:r w:rsidR="007C4716">
        <w:rPr>
          <w:rFonts w:hint="eastAsia"/>
          <w:b/>
          <w:bCs/>
          <w:sz w:val="22"/>
          <w:szCs w:val="22"/>
        </w:rPr>
        <w:t>검사</w:t>
      </w:r>
    </w:p>
    <w:p w14:paraId="2A26F754" w14:textId="04792E80" w:rsidR="007C4716" w:rsidRDefault="00533C74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비 기능 </w:t>
      </w:r>
      <w:r w:rsidR="007C4716">
        <w:rPr>
          <w:rFonts w:hint="eastAsia"/>
          <w:b/>
          <w:bCs/>
          <w:sz w:val="22"/>
          <w:szCs w:val="22"/>
        </w:rPr>
        <w:t>명세 내용과 동일하게 실행하는지 검사</w:t>
      </w:r>
    </w:p>
    <w:p w14:paraId="592F9527" w14:textId="0B6E8C63" w:rsidR="007C4716" w:rsidRDefault="00A217C0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서버 및 </w:t>
      </w:r>
      <w:r>
        <w:rPr>
          <w:b/>
          <w:bCs/>
          <w:sz w:val="22"/>
          <w:szCs w:val="22"/>
        </w:rPr>
        <w:t xml:space="preserve">DB </w:t>
      </w:r>
      <w:r>
        <w:rPr>
          <w:rFonts w:hint="eastAsia"/>
          <w:b/>
          <w:bCs/>
          <w:sz w:val="22"/>
          <w:szCs w:val="22"/>
        </w:rPr>
        <w:t>연동 검사</w:t>
      </w:r>
    </w:p>
    <w:p w14:paraId="2B0C64C5" w14:textId="39C04BFE" w:rsidR="00A217C0" w:rsidRPr="00394D75" w:rsidRDefault="00A217C0" w:rsidP="00394D75">
      <w:pPr>
        <w:pStyle w:val="af3"/>
        <w:numPr>
          <w:ilvl w:val="0"/>
          <w:numId w:val="28"/>
        </w:numPr>
        <w:ind w:left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보안 검사</w:t>
      </w:r>
    </w:p>
    <w:p w14:paraId="24FEBE65" w14:textId="2517F961" w:rsidR="00FB53A7" w:rsidRPr="001C3E64" w:rsidRDefault="009752E9" w:rsidP="001C3E64">
      <w:pPr>
        <w:rPr>
          <w:b/>
          <w:bCs/>
          <w:sz w:val="22"/>
          <w:szCs w:val="22"/>
        </w:rPr>
      </w:pP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b/>
          <w:bCs/>
          <w:sz w:val="22"/>
          <w:szCs w:val="22"/>
        </w:rPr>
        <w:tab/>
      </w:r>
      <w:r w:rsidRPr="001C3E64">
        <w:rPr>
          <w:rFonts w:hint="eastAsia"/>
          <w:b/>
          <w:bCs/>
          <w:sz w:val="22"/>
          <w:szCs w:val="22"/>
        </w:rPr>
        <w:t xml:space="preserve"> </w:t>
      </w:r>
      <w:r w:rsidRPr="001C3E64">
        <w:rPr>
          <w:b/>
          <w:bCs/>
          <w:sz w:val="22"/>
          <w:szCs w:val="22"/>
        </w:rPr>
        <w:t xml:space="preserve">  </w:t>
      </w:r>
      <w:r w:rsidR="001E1719" w:rsidRPr="001C3E64">
        <w:rPr>
          <w:b/>
          <w:bCs/>
          <w:sz w:val="22"/>
          <w:szCs w:val="22"/>
        </w:rPr>
        <w:br w:type="page"/>
      </w:r>
    </w:p>
    <w:p w14:paraId="1C3776FE" w14:textId="1802686B" w:rsidR="009B3261" w:rsidRPr="00DC4297" w:rsidRDefault="009E2D17" w:rsidP="009B3261">
      <w:pPr>
        <w:pStyle w:val="1"/>
        <w:spacing w:before="120" w:after="0"/>
      </w:pPr>
      <w:r>
        <w:rPr>
          <w:rFonts w:hint="eastAsia"/>
          <w:lang w:val="ko-KR"/>
        </w:rPr>
        <w:lastRenderedPageBreak/>
        <w:t>인수</w:t>
      </w:r>
      <w:r w:rsidR="003E3130">
        <w:rPr>
          <w:rFonts w:hint="eastAsia"/>
          <w:lang w:val="ko-KR"/>
        </w:rPr>
        <w:t>계획</w:t>
      </w:r>
    </w:p>
    <w:p w14:paraId="5C9DA9BA" w14:textId="27852B4C" w:rsidR="00422BA9" w:rsidRDefault="00422BA9" w:rsidP="009E2D17">
      <w:pPr>
        <w:rPr>
          <w:lang w:val="ko-KR"/>
        </w:rPr>
      </w:pPr>
    </w:p>
    <w:p w14:paraId="1000050C" w14:textId="608A7E96" w:rsidR="008122CA" w:rsidRPr="008122CA" w:rsidRDefault="008122CA" w:rsidP="008122CA">
      <w:pPr>
        <w:rPr>
          <w:b/>
          <w:bCs/>
          <w:sz w:val="22"/>
          <w:szCs w:val="22"/>
        </w:rPr>
      </w:pPr>
      <w:r w:rsidRPr="008122CA">
        <w:rPr>
          <w:rFonts w:hint="eastAsia"/>
          <w:b/>
          <w:bCs/>
          <w:sz w:val="22"/>
          <w:szCs w:val="22"/>
        </w:rPr>
        <w:t>인수</w:t>
      </w:r>
      <w:r w:rsidRPr="008122CA">
        <w:rPr>
          <w:b/>
          <w:bCs/>
          <w:sz w:val="22"/>
          <w:szCs w:val="22"/>
        </w:rPr>
        <w:t xml:space="preserve"> 기준 및 조건: 시스템의 모든 기능이 정상적으로 동작해야 하며, 사용자 매뉴얼에 명시된 요구사항을 충족해야 </w:t>
      </w:r>
      <w:r w:rsidR="00735D9A">
        <w:rPr>
          <w:rFonts w:hint="eastAsia"/>
          <w:b/>
          <w:bCs/>
          <w:sz w:val="22"/>
          <w:szCs w:val="22"/>
        </w:rPr>
        <w:t>합니다</w:t>
      </w:r>
      <w:r w:rsidRPr="008122CA">
        <w:rPr>
          <w:b/>
          <w:bCs/>
          <w:sz w:val="22"/>
          <w:szCs w:val="22"/>
        </w:rPr>
        <w:t>.</w:t>
      </w:r>
    </w:p>
    <w:p w14:paraId="6BCE49F0" w14:textId="26E1A11B" w:rsidR="008122CA" w:rsidRPr="008122CA" w:rsidRDefault="008122CA" w:rsidP="008122CA">
      <w:pPr>
        <w:rPr>
          <w:b/>
          <w:bCs/>
          <w:sz w:val="22"/>
          <w:szCs w:val="22"/>
        </w:rPr>
      </w:pPr>
      <w:r w:rsidRPr="008122CA">
        <w:rPr>
          <w:rFonts w:hint="eastAsia"/>
          <w:b/>
          <w:bCs/>
          <w:sz w:val="22"/>
          <w:szCs w:val="22"/>
        </w:rPr>
        <w:t>인수</w:t>
      </w:r>
      <w:r w:rsidRPr="008122CA">
        <w:rPr>
          <w:b/>
          <w:bCs/>
          <w:sz w:val="22"/>
          <w:szCs w:val="22"/>
        </w:rPr>
        <w:t xml:space="preserve"> 검증을 위한 테스트 방법과 절차: 사용자 시나리오를 작성하여 시스템의 전반적인 기능을 테스트하며, 이후 버그 및 오류 사항에 대한 보고서를 작성</w:t>
      </w:r>
      <w:r w:rsidR="00735D9A">
        <w:rPr>
          <w:rFonts w:hint="eastAsia"/>
          <w:b/>
          <w:bCs/>
          <w:sz w:val="22"/>
          <w:szCs w:val="22"/>
        </w:rPr>
        <w:t>합니다</w:t>
      </w:r>
      <w:r w:rsidRPr="008122CA">
        <w:rPr>
          <w:b/>
          <w:bCs/>
          <w:sz w:val="22"/>
          <w:szCs w:val="22"/>
        </w:rPr>
        <w:t>.</w:t>
      </w:r>
    </w:p>
    <w:p w14:paraId="27AC9B8A" w14:textId="1A24999A" w:rsidR="003725CB" w:rsidRDefault="008122CA" w:rsidP="008122CA">
      <w:pPr>
        <w:rPr>
          <w:b/>
          <w:bCs/>
          <w:sz w:val="22"/>
          <w:szCs w:val="22"/>
        </w:rPr>
      </w:pPr>
      <w:r w:rsidRPr="008122CA">
        <w:rPr>
          <w:rFonts w:hint="eastAsia"/>
          <w:b/>
          <w:bCs/>
          <w:sz w:val="22"/>
          <w:szCs w:val="22"/>
        </w:rPr>
        <w:t>인수</w:t>
      </w:r>
      <w:r w:rsidRPr="008122CA">
        <w:rPr>
          <w:b/>
          <w:bCs/>
          <w:sz w:val="22"/>
          <w:szCs w:val="22"/>
        </w:rPr>
        <w:t xml:space="preserve"> 이전에 수행되어야 할 작업과 준비 사항: 인수 전 사용자 매뉴얼과 트레이닝 자료 제작, 시스템 백업 및 복원 테스트 등을 수행</w:t>
      </w:r>
      <w:r w:rsidR="00735D9A">
        <w:rPr>
          <w:rFonts w:hint="eastAsia"/>
          <w:b/>
          <w:bCs/>
          <w:sz w:val="22"/>
          <w:szCs w:val="22"/>
        </w:rPr>
        <w:t>합니다</w:t>
      </w:r>
      <w:r w:rsidRPr="008122CA">
        <w:rPr>
          <w:b/>
          <w:bCs/>
          <w:sz w:val="22"/>
          <w:szCs w:val="22"/>
        </w:rPr>
        <w:t>.</w:t>
      </w:r>
    </w:p>
    <w:p w14:paraId="25CCF98A" w14:textId="52E950A3" w:rsidR="002578E7" w:rsidRPr="007320E4" w:rsidRDefault="002578E7" w:rsidP="007320E4">
      <w:pPr>
        <w:rPr>
          <w:b/>
          <w:bCs/>
          <w:sz w:val="22"/>
          <w:szCs w:val="22"/>
        </w:rPr>
      </w:pPr>
    </w:p>
    <w:sectPr w:rsidR="002578E7" w:rsidRPr="007320E4" w:rsidSect="009F6DD4">
      <w:headerReference w:type="default" r:id="rId2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0F103" w14:textId="77777777" w:rsidR="00CD0F85" w:rsidRDefault="00CD0F85">
      <w:pPr>
        <w:spacing w:after="0" w:line="240" w:lineRule="auto"/>
      </w:pPr>
      <w:r>
        <w:separator/>
      </w:r>
    </w:p>
  </w:endnote>
  <w:endnote w:type="continuationSeparator" w:id="0">
    <w:p w14:paraId="5B278D32" w14:textId="77777777" w:rsidR="00CD0F85" w:rsidRDefault="00CD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62C3D" w14:textId="77777777" w:rsidR="00CD0F85" w:rsidRDefault="00CD0F85">
      <w:pPr>
        <w:spacing w:after="0" w:line="240" w:lineRule="auto"/>
      </w:pPr>
      <w:r>
        <w:separator/>
      </w:r>
    </w:p>
  </w:footnote>
  <w:footnote w:type="continuationSeparator" w:id="0">
    <w:p w14:paraId="155D55E9" w14:textId="77777777" w:rsidR="00CD0F85" w:rsidRDefault="00CD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4A6D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E99ECB" wp14:editId="5A7DB7F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06B5D4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86264" w:rsidRPr="00586264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E99ECB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31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406B5D4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86264" w:rsidRPr="00586264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005A3"/>
    <w:multiLevelType w:val="hybridMultilevel"/>
    <w:tmpl w:val="C03EB3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E131CF"/>
    <w:multiLevelType w:val="hybridMultilevel"/>
    <w:tmpl w:val="E3B2D70A"/>
    <w:lvl w:ilvl="0" w:tplc="4C166174">
      <w:start w:val="1"/>
      <w:numFmt w:val="upperRoman"/>
      <w:lvlText w:val="%1."/>
      <w:lvlJc w:val="left"/>
      <w:pPr>
        <w:ind w:left="880" w:hanging="440"/>
      </w:pPr>
      <w:rPr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E271F5"/>
    <w:multiLevelType w:val="multilevel"/>
    <w:tmpl w:val="0A8AC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5496D"/>
    <w:multiLevelType w:val="hybridMultilevel"/>
    <w:tmpl w:val="C882BAC4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0B4F5A"/>
    <w:multiLevelType w:val="multilevel"/>
    <w:tmpl w:val="FD0E8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A0C58"/>
    <w:multiLevelType w:val="multilevel"/>
    <w:tmpl w:val="5BA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B65EB"/>
    <w:multiLevelType w:val="hybridMultilevel"/>
    <w:tmpl w:val="A0D0CD74"/>
    <w:lvl w:ilvl="0" w:tplc="58484F6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AB73A5"/>
    <w:multiLevelType w:val="hybridMultilevel"/>
    <w:tmpl w:val="52DAEEE6"/>
    <w:lvl w:ilvl="0" w:tplc="7B086C04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13B7E70"/>
    <w:multiLevelType w:val="hybridMultilevel"/>
    <w:tmpl w:val="B03219C4"/>
    <w:lvl w:ilvl="0" w:tplc="E6B8DB2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53066B8"/>
    <w:multiLevelType w:val="hybridMultilevel"/>
    <w:tmpl w:val="13D63DEC"/>
    <w:lvl w:ilvl="0" w:tplc="164CE508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75476AD"/>
    <w:multiLevelType w:val="hybridMultilevel"/>
    <w:tmpl w:val="C9568734"/>
    <w:lvl w:ilvl="0" w:tplc="63AC59B6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E44C9E"/>
    <w:multiLevelType w:val="multilevel"/>
    <w:tmpl w:val="37925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340911"/>
    <w:multiLevelType w:val="hybridMultilevel"/>
    <w:tmpl w:val="D472D82A"/>
    <w:lvl w:ilvl="0" w:tplc="485EB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F85E8F"/>
    <w:multiLevelType w:val="hybridMultilevel"/>
    <w:tmpl w:val="E64A4460"/>
    <w:lvl w:ilvl="0" w:tplc="04090019">
      <w:start w:val="1"/>
      <w:numFmt w:val="upperLetter"/>
      <w:lvlText w:val="%1."/>
      <w:lvlJc w:val="left"/>
      <w:pPr>
        <w:ind w:left="80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47C3132"/>
    <w:multiLevelType w:val="hybridMultilevel"/>
    <w:tmpl w:val="97728F2A"/>
    <w:lvl w:ilvl="0" w:tplc="ED5A2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78C3601"/>
    <w:multiLevelType w:val="hybridMultilevel"/>
    <w:tmpl w:val="95BCD048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34475B"/>
    <w:multiLevelType w:val="hybridMultilevel"/>
    <w:tmpl w:val="2612C34A"/>
    <w:lvl w:ilvl="0" w:tplc="6ED43E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B86E6E"/>
    <w:multiLevelType w:val="hybridMultilevel"/>
    <w:tmpl w:val="8BB87CCE"/>
    <w:lvl w:ilvl="0" w:tplc="C05297F2">
      <w:start w:val="14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5C103A6"/>
    <w:multiLevelType w:val="hybridMultilevel"/>
    <w:tmpl w:val="D83AD660"/>
    <w:lvl w:ilvl="0" w:tplc="1A56CC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63C0E76"/>
    <w:multiLevelType w:val="hybridMultilevel"/>
    <w:tmpl w:val="90E89B42"/>
    <w:lvl w:ilvl="0" w:tplc="61FA1BC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7040193"/>
    <w:multiLevelType w:val="multilevel"/>
    <w:tmpl w:val="4516D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9D2DE0"/>
    <w:multiLevelType w:val="hybridMultilevel"/>
    <w:tmpl w:val="5F34C086"/>
    <w:lvl w:ilvl="0" w:tplc="04090019">
      <w:start w:val="1"/>
      <w:numFmt w:val="upperLetter"/>
      <w:lvlText w:val="%1."/>
      <w:lvlJc w:val="left"/>
      <w:pPr>
        <w:ind w:left="880" w:hanging="440"/>
      </w:pPr>
      <w:rPr>
        <w:sz w:val="24"/>
        <w:szCs w:val="24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CC8304D"/>
    <w:multiLevelType w:val="hybridMultilevel"/>
    <w:tmpl w:val="67B64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C91E2A"/>
    <w:multiLevelType w:val="hybridMultilevel"/>
    <w:tmpl w:val="6032C580"/>
    <w:lvl w:ilvl="0" w:tplc="1E0AACD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36E5175"/>
    <w:multiLevelType w:val="hybridMultilevel"/>
    <w:tmpl w:val="8BE09824"/>
    <w:lvl w:ilvl="0" w:tplc="123E1D0C">
      <w:start w:val="1"/>
      <w:numFmt w:val="upperRoman"/>
      <w:lvlText w:val="%1."/>
      <w:lvlJc w:val="left"/>
      <w:pPr>
        <w:ind w:left="80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56659C2"/>
    <w:multiLevelType w:val="hybridMultilevel"/>
    <w:tmpl w:val="EBD25C42"/>
    <w:lvl w:ilvl="0" w:tplc="D42057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840DD"/>
    <w:multiLevelType w:val="multilevel"/>
    <w:tmpl w:val="64661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A3C90"/>
    <w:multiLevelType w:val="multilevel"/>
    <w:tmpl w:val="48485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224E66"/>
    <w:multiLevelType w:val="hybridMultilevel"/>
    <w:tmpl w:val="C882BAC4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826275"/>
    <w:multiLevelType w:val="hybridMultilevel"/>
    <w:tmpl w:val="2E641250"/>
    <w:lvl w:ilvl="0" w:tplc="75D28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AB70CCF"/>
    <w:multiLevelType w:val="multilevel"/>
    <w:tmpl w:val="355A2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4144558">
    <w:abstractNumId w:val="0"/>
  </w:num>
  <w:num w:numId="2" w16cid:durableId="2146853857">
    <w:abstractNumId w:val="27"/>
  </w:num>
  <w:num w:numId="3" w16cid:durableId="465005940">
    <w:abstractNumId w:val="27"/>
    <w:lvlOverride w:ilvl="0">
      <w:startOverride w:val="1"/>
    </w:lvlOverride>
  </w:num>
  <w:num w:numId="4" w16cid:durableId="1648972865">
    <w:abstractNumId w:val="13"/>
  </w:num>
  <w:num w:numId="5" w16cid:durableId="1018384825">
    <w:abstractNumId w:val="30"/>
  </w:num>
  <w:num w:numId="6" w16cid:durableId="1212227986">
    <w:abstractNumId w:val="4"/>
  </w:num>
  <w:num w:numId="7" w16cid:durableId="213464756">
    <w:abstractNumId w:val="31"/>
  </w:num>
  <w:num w:numId="8" w16cid:durableId="1082529977">
    <w:abstractNumId w:val="16"/>
  </w:num>
  <w:num w:numId="9" w16cid:durableId="359013918">
    <w:abstractNumId w:val="23"/>
  </w:num>
  <w:num w:numId="10" w16cid:durableId="858658705">
    <w:abstractNumId w:val="11"/>
  </w:num>
  <w:num w:numId="11" w16cid:durableId="1130439293">
    <w:abstractNumId w:val="1"/>
  </w:num>
  <w:num w:numId="12" w16cid:durableId="796528826">
    <w:abstractNumId w:val="15"/>
  </w:num>
  <w:num w:numId="13" w16cid:durableId="1881673636">
    <w:abstractNumId w:val="18"/>
  </w:num>
  <w:num w:numId="14" w16cid:durableId="957301295">
    <w:abstractNumId w:val="17"/>
  </w:num>
  <w:num w:numId="15" w16cid:durableId="1007706391">
    <w:abstractNumId w:val="2"/>
  </w:num>
  <w:num w:numId="16" w16cid:durableId="2034571501">
    <w:abstractNumId w:val="6"/>
  </w:num>
  <w:num w:numId="17" w16cid:durableId="1816874409">
    <w:abstractNumId w:val="28"/>
  </w:num>
  <w:num w:numId="18" w16cid:durableId="51002238">
    <w:abstractNumId w:val="5"/>
  </w:num>
  <w:num w:numId="19" w16cid:durableId="138084426">
    <w:abstractNumId w:val="12"/>
  </w:num>
  <w:num w:numId="20" w16cid:durableId="1039742614">
    <w:abstractNumId w:val="29"/>
  </w:num>
  <w:num w:numId="21" w16cid:durableId="1628655399">
    <w:abstractNumId w:val="21"/>
  </w:num>
  <w:num w:numId="22" w16cid:durableId="1559972299">
    <w:abstractNumId w:val="3"/>
  </w:num>
  <w:num w:numId="23" w16cid:durableId="1047146318">
    <w:abstractNumId w:val="32"/>
  </w:num>
  <w:num w:numId="24" w16cid:durableId="230429428">
    <w:abstractNumId w:val="8"/>
  </w:num>
  <w:num w:numId="25" w16cid:durableId="738526898">
    <w:abstractNumId w:val="19"/>
  </w:num>
  <w:num w:numId="26" w16cid:durableId="252932916">
    <w:abstractNumId w:val="9"/>
  </w:num>
  <w:num w:numId="27" w16cid:durableId="948044016">
    <w:abstractNumId w:val="20"/>
  </w:num>
  <w:num w:numId="28" w16cid:durableId="14502218">
    <w:abstractNumId w:val="26"/>
  </w:num>
  <w:num w:numId="29" w16cid:durableId="1508598734">
    <w:abstractNumId w:val="7"/>
  </w:num>
  <w:num w:numId="30" w16cid:durableId="1240361966">
    <w:abstractNumId w:val="25"/>
  </w:num>
  <w:num w:numId="31" w16cid:durableId="340817341">
    <w:abstractNumId w:val="22"/>
  </w:num>
  <w:num w:numId="32" w16cid:durableId="1524126377">
    <w:abstractNumId w:val="14"/>
  </w:num>
  <w:num w:numId="33" w16cid:durableId="125662202">
    <w:abstractNumId w:val="10"/>
  </w:num>
  <w:num w:numId="34" w16cid:durableId="9120131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DD4"/>
    <w:rsid w:val="00002D69"/>
    <w:rsid w:val="000031E7"/>
    <w:rsid w:val="00003C91"/>
    <w:rsid w:val="000046A0"/>
    <w:rsid w:val="000172DF"/>
    <w:rsid w:val="00023138"/>
    <w:rsid w:val="0002499C"/>
    <w:rsid w:val="00024DCB"/>
    <w:rsid w:val="00026D2E"/>
    <w:rsid w:val="00030F91"/>
    <w:rsid w:val="000361CA"/>
    <w:rsid w:val="0004311E"/>
    <w:rsid w:val="0004548B"/>
    <w:rsid w:val="000463E2"/>
    <w:rsid w:val="00050DB2"/>
    <w:rsid w:val="00051133"/>
    <w:rsid w:val="000525EB"/>
    <w:rsid w:val="00065828"/>
    <w:rsid w:val="000724B0"/>
    <w:rsid w:val="00072C3A"/>
    <w:rsid w:val="00077EF1"/>
    <w:rsid w:val="000B064B"/>
    <w:rsid w:val="000B312F"/>
    <w:rsid w:val="000B3E37"/>
    <w:rsid w:val="000B482A"/>
    <w:rsid w:val="000B7E49"/>
    <w:rsid w:val="000D2852"/>
    <w:rsid w:val="000D4AC0"/>
    <w:rsid w:val="000D68F0"/>
    <w:rsid w:val="000E1C4C"/>
    <w:rsid w:val="000E2D32"/>
    <w:rsid w:val="000F1D05"/>
    <w:rsid w:val="00100C07"/>
    <w:rsid w:val="00101EAD"/>
    <w:rsid w:val="00107DD5"/>
    <w:rsid w:val="00112275"/>
    <w:rsid w:val="0012075A"/>
    <w:rsid w:val="001221CE"/>
    <w:rsid w:val="00127749"/>
    <w:rsid w:val="0013275E"/>
    <w:rsid w:val="0013702E"/>
    <w:rsid w:val="001376A2"/>
    <w:rsid w:val="00137DAE"/>
    <w:rsid w:val="00147CED"/>
    <w:rsid w:val="0015055D"/>
    <w:rsid w:val="00153CE7"/>
    <w:rsid w:val="00154B63"/>
    <w:rsid w:val="001559CE"/>
    <w:rsid w:val="00155DD2"/>
    <w:rsid w:val="00161611"/>
    <w:rsid w:val="00163C53"/>
    <w:rsid w:val="00165ADA"/>
    <w:rsid w:val="001729C1"/>
    <w:rsid w:val="001739F6"/>
    <w:rsid w:val="001764F6"/>
    <w:rsid w:val="00176E64"/>
    <w:rsid w:val="001817B5"/>
    <w:rsid w:val="001B726A"/>
    <w:rsid w:val="001C1BA2"/>
    <w:rsid w:val="001C1D61"/>
    <w:rsid w:val="001C3E64"/>
    <w:rsid w:val="001C6085"/>
    <w:rsid w:val="001D053B"/>
    <w:rsid w:val="001D2B7C"/>
    <w:rsid w:val="001D3D92"/>
    <w:rsid w:val="001E0876"/>
    <w:rsid w:val="001E0BE0"/>
    <w:rsid w:val="001E0C8B"/>
    <w:rsid w:val="001E1719"/>
    <w:rsid w:val="001E2EB0"/>
    <w:rsid w:val="001E460A"/>
    <w:rsid w:val="001E6192"/>
    <w:rsid w:val="001E6AFF"/>
    <w:rsid w:val="001F2A9B"/>
    <w:rsid w:val="001F2D7A"/>
    <w:rsid w:val="001F4E29"/>
    <w:rsid w:val="001F53EE"/>
    <w:rsid w:val="00205295"/>
    <w:rsid w:val="00210AA5"/>
    <w:rsid w:val="00213325"/>
    <w:rsid w:val="00231FD1"/>
    <w:rsid w:val="00232355"/>
    <w:rsid w:val="00240928"/>
    <w:rsid w:val="00242E45"/>
    <w:rsid w:val="002578E7"/>
    <w:rsid w:val="00263D16"/>
    <w:rsid w:val="00270A35"/>
    <w:rsid w:val="00270AFF"/>
    <w:rsid w:val="00280939"/>
    <w:rsid w:val="002812AA"/>
    <w:rsid w:val="002825B6"/>
    <w:rsid w:val="0028728E"/>
    <w:rsid w:val="002914E5"/>
    <w:rsid w:val="00293849"/>
    <w:rsid w:val="002940A7"/>
    <w:rsid w:val="002971CF"/>
    <w:rsid w:val="002A3B01"/>
    <w:rsid w:val="002A6919"/>
    <w:rsid w:val="002B371E"/>
    <w:rsid w:val="002B3AAB"/>
    <w:rsid w:val="002B4017"/>
    <w:rsid w:val="002C087E"/>
    <w:rsid w:val="002C5265"/>
    <w:rsid w:val="002D4431"/>
    <w:rsid w:val="002D5154"/>
    <w:rsid w:val="002F1F03"/>
    <w:rsid w:val="002F222E"/>
    <w:rsid w:val="00305948"/>
    <w:rsid w:val="0031190E"/>
    <w:rsid w:val="00322257"/>
    <w:rsid w:val="0032420B"/>
    <w:rsid w:val="0032610F"/>
    <w:rsid w:val="00330FE6"/>
    <w:rsid w:val="00332DED"/>
    <w:rsid w:val="00342C54"/>
    <w:rsid w:val="00352908"/>
    <w:rsid w:val="003531B1"/>
    <w:rsid w:val="00354957"/>
    <w:rsid w:val="00357E35"/>
    <w:rsid w:val="0037062D"/>
    <w:rsid w:val="00371AB5"/>
    <w:rsid w:val="003725CB"/>
    <w:rsid w:val="00376E80"/>
    <w:rsid w:val="00385541"/>
    <w:rsid w:val="00385CDE"/>
    <w:rsid w:val="0038779A"/>
    <w:rsid w:val="00394D75"/>
    <w:rsid w:val="00396A49"/>
    <w:rsid w:val="003970FA"/>
    <w:rsid w:val="003A1EF8"/>
    <w:rsid w:val="003A4BF2"/>
    <w:rsid w:val="003A7CDF"/>
    <w:rsid w:val="003B0C69"/>
    <w:rsid w:val="003B56C1"/>
    <w:rsid w:val="003C1025"/>
    <w:rsid w:val="003C37A4"/>
    <w:rsid w:val="003C3D3D"/>
    <w:rsid w:val="003C46F7"/>
    <w:rsid w:val="003C7DEE"/>
    <w:rsid w:val="003D279A"/>
    <w:rsid w:val="003D4139"/>
    <w:rsid w:val="003E3130"/>
    <w:rsid w:val="003F0085"/>
    <w:rsid w:val="003F2CEB"/>
    <w:rsid w:val="003F51B8"/>
    <w:rsid w:val="00401A3A"/>
    <w:rsid w:val="00411DDE"/>
    <w:rsid w:val="00412E0A"/>
    <w:rsid w:val="00420D6A"/>
    <w:rsid w:val="0042148D"/>
    <w:rsid w:val="00422BA9"/>
    <w:rsid w:val="004235F9"/>
    <w:rsid w:val="004241F3"/>
    <w:rsid w:val="004267A1"/>
    <w:rsid w:val="00430FC4"/>
    <w:rsid w:val="004313FE"/>
    <w:rsid w:val="00437E57"/>
    <w:rsid w:val="0044325B"/>
    <w:rsid w:val="0045141D"/>
    <w:rsid w:val="00454860"/>
    <w:rsid w:val="00461A35"/>
    <w:rsid w:val="00461AEC"/>
    <w:rsid w:val="00465C14"/>
    <w:rsid w:val="00467F5D"/>
    <w:rsid w:val="00474317"/>
    <w:rsid w:val="004745DD"/>
    <w:rsid w:val="00476DB6"/>
    <w:rsid w:val="00481EB0"/>
    <w:rsid w:val="004854D5"/>
    <w:rsid w:val="004877CA"/>
    <w:rsid w:val="004953D7"/>
    <w:rsid w:val="00496AEF"/>
    <w:rsid w:val="004A56AE"/>
    <w:rsid w:val="004C0D80"/>
    <w:rsid w:val="004C21DB"/>
    <w:rsid w:val="004C5E96"/>
    <w:rsid w:val="004D5A55"/>
    <w:rsid w:val="004F42FC"/>
    <w:rsid w:val="00510FD6"/>
    <w:rsid w:val="005139D5"/>
    <w:rsid w:val="00517FCE"/>
    <w:rsid w:val="00526BDA"/>
    <w:rsid w:val="00533C74"/>
    <w:rsid w:val="00533D77"/>
    <w:rsid w:val="00534BAF"/>
    <w:rsid w:val="0053557B"/>
    <w:rsid w:val="005430EC"/>
    <w:rsid w:val="00546DDD"/>
    <w:rsid w:val="005475D8"/>
    <w:rsid w:val="00551EDC"/>
    <w:rsid w:val="00553C87"/>
    <w:rsid w:val="00554930"/>
    <w:rsid w:val="005562EB"/>
    <w:rsid w:val="00557C35"/>
    <w:rsid w:val="00574C0A"/>
    <w:rsid w:val="005809CA"/>
    <w:rsid w:val="00586264"/>
    <w:rsid w:val="00587176"/>
    <w:rsid w:val="0059217C"/>
    <w:rsid w:val="005A0982"/>
    <w:rsid w:val="005A685A"/>
    <w:rsid w:val="005A740A"/>
    <w:rsid w:val="005B62B7"/>
    <w:rsid w:val="005C0259"/>
    <w:rsid w:val="005C2CE5"/>
    <w:rsid w:val="005C5ECC"/>
    <w:rsid w:val="005D3E75"/>
    <w:rsid w:val="005D6A02"/>
    <w:rsid w:val="005E13FA"/>
    <w:rsid w:val="005E14BF"/>
    <w:rsid w:val="005F3319"/>
    <w:rsid w:val="00611193"/>
    <w:rsid w:val="00621472"/>
    <w:rsid w:val="00622F74"/>
    <w:rsid w:val="006300CD"/>
    <w:rsid w:val="00636717"/>
    <w:rsid w:val="00640BF9"/>
    <w:rsid w:val="00652D5D"/>
    <w:rsid w:val="00661287"/>
    <w:rsid w:val="00666A31"/>
    <w:rsid w:val="0067339C"/>
    <w:rsid w:val="00675850"/>
    <w:rsid w:val="00684F7E"/>
    <w:rsid w:val="00694316"/>
    <w:rsid w:val="00696A99"/>
    <w:rsid w:val="006A2310"/>
    <w:rsid w:val="006A30C7"/>
    <w:rsid w:val="006A3B1E"/>
    <w:rsid w:val="006A6E62"/>
    <w:rsid w:val="006B20CF"/>
    <w:rsid w:val="006B42C3"/>
    <w:rsid w:val="006C1EC8"/>
    <w:rsid w:val="006E4C39"/>
    <w:rsid w:val="006E5D8F"/>
    <w:rsid w:val="006E6288"/>
    <w:rsid w:val="006F1659"/>
    <w:rsid w:val="006F3C91"/>
    <w:rsid w:val="006F5867"/>
    <w:rsid w:val="00701084"/>
    <w:rsid w:val="00701669"/>
    <w:rsid w:val="00701D33"/>
    <w:rsid w:val="00705F37"/>
    <w:rsid w:val="00707526"/>
    <w:rsid w:val="00707F71"/>
    <w:rsid w:val="00713181"/>
    <w:rsid w:val="007254B8"/>
    <w:rsid w:val="007265A3"/>
    <w:rsid w:val="007320E4"/>
    <w:rsid w:val="0073246A"/>
    <w:rsid w:val="00735D9A"/>
    <w:rsid w:val="007412DA"/>
    <w:rsid w:val="00752363"/>
    <w:rsid w:val="00761198"/>
    <w:rsid w:val="00761DA5"/>
    <w:rsid w:val="0076742D"/>
    <w:rsid w:val="00770C09"/>
    <w:rsid w:val="00777CC1"/>
    <w:rsid w:val="007804E2"/>
    <w:rsid w:val="007841A3"/>
    <w:rsid w:val="007946ED"/>
    <w:rsid w:val="00795F70"/>
    <w:rsid w:val="007A611B"/>
    <w:rsid w:val="007B60DE"/>
    <w:rsid w:val="007B7701"/>
    <w:rsid w:val="007C30CA"/>
    <w:rsid w:val="007C4716"/>
    <w:rsid w:val="007C6BC0"/>
    <w:rsid w:val="007C7401"/>
    <w:rsid w:val="007C74BC"/>
    <w:rsid w:val="007E1B26"/>
    <w:rsid w:val="007E2077"/>
    <w:rsid w:val="007F09EA"/>
    <w:rsid w:val="008007A7"/>
    <w:rsid w:val="00802027"/>
    <w:rsid w:val="00804612"/>
    <w:rsid w:val="008052E1"/>
    <w:rsid w:val="0081077E"/>
    <w:rsid w:val="008122CA"/>
    <w:rsid w:val="00815876"/>
    <w:rsid w:val="0081753B"/>
    <w:rsid w:val="0082345F"/>
    <w:rsid w:val="00826121"/>
    <w:rsid w:val="00826C40"/>
    <w:rsid w:val="008307E8"/>
    <w:rsid w:val="00834CC1"/>
    <w:rsid w:val="00844046"/>
    <w:rsid w:val="0085050D"/>
    <w:rsid w:val="00864132"/>
    <w:rsid w:val="00866FCC"/>
    <w:rsid w:val="00867B93"/>
    <w:rsid w:val="008712F1"/>
    <w:rsid w:val="00881A9D"/>
    <w:rsid w:val="008861F3"/>
    <w:rsid w:val="0088736B"/>
    <w:rsid w:val="00892678"/>
    <w:rsid w:val="008934F4"/>
    <w:rsid w:val="00894543"/>
    <w:rsid w:val="008A3A78"/>
    <w:rsid w:val="008B1538"/>
    <w:rsid w:val="008B1D90"/>
    <w:rsid w:val="008B30E0"/>
    <w:rsid w:val="008B5C05"/>
    <w:rsid w:val="008C10F0"/>
    <w:rsid w:val="008C6226"/>
    <w:rsid w:val="008C6867"/>
    <w:rsid w:val="008C7ED5"/>
    <w:rsid w:val="008D22F2"/>
    <w:rsid w:val="008D507D"/>
    <w:rsid w:val="008D65CB"/>
    <w:rsid w:val="008D68A8"/>
    <w:rsid w:val="008E0182"/>
    <w:rsid w:val="008E14A7"/>
    <w:rsid w:val="008E1A27"/>
    <w:rsid w:val="008E3F47"/>
    <w:rsid w:val="008E560C"/>
    <w:rsid w:val="008F09C7"/>
    <w:rsid w:val="00904506"/>
    <w:rsid w:val="00911C55"/>
    <w:rsid w:val="009142FA"/>
    <w:rsid w:val="00917F80"/>
    <w:rsid w:val="00924B5D"/>
    <w:rsid w:val="009266A2"/>
    <w:rsid w:val="00930880"/>
    <w:rsid w:val="00930FDE"/>
    <w:rsid w:val="009313B9"/>
    <w:rsid w:val="0093158F"/>
    <w:rsid w:val="00934AE8"/>
    <w:rsid w:val="009405D9"/>
    <w:rsid w:val="0094424C"/>
    <w:rsid w:val="00950652"/>
    <w:rsid w:val="0096551D"/>
    <w:rsid w:val="00965A5F"/>
    <w:rsid w:val="0096731E"/>
    <w:rsid w:val="00967BE8"/>
    <w:rsid w:val="00971427"/>
    <w:rsid w:val="009752E9"/>
    <w:rsid w:val="00980918"/>
    <w:rsid w:val="00982BD5"/>
    <w:rsid w:val="0099239C"/>
    <w:rsid w:val="009A02C4"/>
    <w:rsid w:val="009A2290"/>
    <w:rsid w:val="009A5D5D"/>
    <w:rsid w:val="009B1391"/>
    <w:rsid w:val="009B22EB"/>
    <w:rsid w:val="009B3261"/>
    <w:rsid w:val="009B4EF0"/>
    <w:rsid w:val="009B68DB"/>
    <w:rsid w:val="009C1ACD"/>
    <w:rsid w:val="009C534E"/>
    <w:rsid w:val="009D153F"/>
    <w:rsid w:val="009E1C88"/>
    <w:rsid w:val="009E2D17"/>
    <w:rsid w:val="009F6DD4"/>
    <w:rsid w:val="00A00562"/>
    <w:rsid w:val="00A05F27"/>
    <w:rsid w:val="00A066AA"/>
    <w:rsid w:val="00A07F41"/>
    <w:rsid w:val="00A1023D"/>
    <w:rsid w:val="00A1350B"/>
    <w:rsid w:val="00A152AA"/>
    <w:rsid w:val="00A217C0"/>
    <w:rsid w:val="00A237BE"/>
    <w:rsid w:val="00A256D2"/>
    <w:rsid w:val="00A27A64"/>
    <w:rsid w:val="00A33C83"/>
    <w:rsid w:val="00A354FA"/>
    <w:rsid w:val="00A41AC9"/>
    <w:rsid w:val="00A45037"/>
    <w:rsid w:val="00A5004D"/>
    <w:rsid w:val="00A534CD"/>
    <w:rsid w:val="00A55794"/>
    <w:rsid w:val="00A633FA"/>
    <w:rsid w:val="00A708FE"/>
    <w:rsid w:val="00A8075F"/>
    <w:rsid w:val="00A905FC"/>
    <w:rsid w:val="00A9532C"/>
    <w:rsid w:val="00A974D5"/>
    <w:rsid w:val="00AA6BE5"/>
    <w:rsid w:val="00AB225D"/>
    <w:rsid w:val="00AB78F9"/>
    <w:rsid w:val="00AC0F07"/>
    <w:rsid w:val="00AD15C9"/>
    <w:rsid w:val="00AD21BC"/>
    <w:rsid w:val="00AD3BFD"/>
    <w:rsid w:val="00AE3023"/>
    <w:rsid w:val="00B01986"/>
    <w:rsid w:val="00B0251D"/>
    <w:rsid w:val="00B064C6"/>
    <w:rsid w:val="00B065AF"/>
    <w:rsid w:val="00B110D3"/>
    <w:rsid w:val="00B12E03"/>
    <w:rsid w:val="00B21821"/>
    <w:rsid w:val="00B36B3E"/>
    <w:rsid w:val="00B400CE"/>
    <w:rsid w:val="00B42CCA"/>
    <w:rsid w:val="00B44659"/>
    <w:rsid w:val="00B44B0F"/>
    <w:rsid w:val="00B51C22"/>
    <w:rsid w:val="00B56D8D"/>
    <w:rsid w:val="00B6041C"/>
    <w:rsid w:val="00B65AA9"/>
    <w:rsid w:val="00B70317"/>
    <w:rsid w:val="00B70575"/>
    <w:rsid w:val="00B71502"/>
    <w:rsid w:val="00B77FA1"/>
    <w:rsid w:val="00B816DC"/>
    <w:rsid w:val="00B92C64"/>
    <w:rsid w:val="00B93286"/>
    <w:rsid w:val="00BA2687"/>
    <w:rsid w:val="00BA5F41"/>
    <w:rsid w:val="00BA6873"/>
    <w:rsid w:val="00BB180A"/>
    <w:rsid w:val="00BB2250"/>
    <w:rsid w:val="00BB33DB"/>
    <w:rsid w:val="00BC0ABB"/>
    <w:rsid w:val="00BC13CC"/>
    <w:rsid w:val="00BC3096"/>
    <w:rsid w:val="00BC7B6B"/>
    <w:rsid w:val="00BC7E44"/>
    <w:rsid w:val="00BD2122"/>
    <w:rsid w:val="00BD4486"/>
    <w:rsid w:val="00BE1367"/>
    <w:rsid w:val="00BE3FC2"/>
    <w:rsid w:val="00BE4007"/>
    <w:rsid w:val="00BE6976"/>
    <w:rsid w:val="00BF6A67"/>
    <w:rsid w:val="00C05559"/>
    <w:rsid w:val="00C15039"/>
    <w:rsid w:val="00C1625D"/>
    <w:rsid w:val="00C16602"/>
    <w:rsid w:val="00C2563A"/>
    <w:rsid w:val="00C35D7F"/>
    <w:rsid w:val="00C36924"/>
    <w:rsid w:val="00C37452"/>
    <w:rsid w:val="00C511CB"/>
    <w:rsid w:val="00C60751"/>
    <w:rsid w:val="00C71F2B"/>
    <w:rsid w:val="00C7720F"/>
    <w:rsid w:val="00C80356"/>
    <w:rsid w:val="00C81997"/>
    <w:rsid w:val="00C9302E"/>
    <w:rsid w:val="00C94926"/>
    <w:rsid w:val="00C9729D"/>
    <w:rsid w:val="00CA0304"/>
    <w:rsid w:val="00CA5AD3"/>
    <w:rsid w:val="00CA7AC8"/>
    <w:rsid w:val="00CB1435"/>
    <w:rsid w:val="00CB1CA3"/>
    <w:rsid w:val="00CB36EA"/>
    <w:rsid w:val="00CB6794"/>
    <w:rsid w:val="00CC003E"/>
    <w:rsid w:val="00CC0D5A"/>
    <w:rsid w:val="00CC4EB2"/>
    <w:rsid w:val="00CD0F85"/>
    <w:rsid w:val="00CD4110"/>
    <w:rsid w:val="00CF008F"/>
    <w:rsid w:val="00CF4FC1"/>
    <w:rsid w:val="00D05BF9"/>
    <w:rsid w:val="00D216DA"/>
    <w:rsid w:val="00D26786"/>
    <w:rsid w:val="00D356F1"/>
    <w:rsid w:val="00D363A5"/>
    <w:rsid w:val="00D44EAA"/>
    <w:rsid w:val="00D568FD"/>
    <w:rsid w:val="00D57E36"/>
    <w:rsid w:val="00D60DE2"/>
    <w:rsid w:val="00D71772"/>
    <w:rsid w:val="00D71916"/>
    <w:rsid w:val="00D965EE"/>
    <w:rsid w:val="00D9731F"/>
    <w:rsid w:val="00DA1F01"/>
    <w:rsid w:val="00DA2406"/>
    <w:rsid w:val="00DA3103"/>
    <w:rsid w:val="00DC4297"/>
    <w:rsid w:val="00DD014E"/>
    <w:rsid w:val="00DD5803"/>
    <w:rsid w:val="00DD5996"/>
    <w:rsid w:val="00DE01FB"/>
    <w:rsid w:val="00DE409E"/>
    <w:rsid w:val="00DE591F"/>
    <w:rsid w:val="00E004EB"/>
    <w:rsid w:val="00E01855"/>
    <w:rsid w:val="00E01B5E"/>
    <w:rsid w:val="00E03287"/>
    <w:rsid w:val="00E04DE0"/>
    <w:rsid w:val="00E07FB7"/>
    <w:rsid w:val="00E10B82"/>
    <w:rsid w:val="00E140E9"/>
    <w:rsid w:val="00E15111"/>
    <w:rsid w:val="00E30C9B"/>
    <w:rsid w:val="00E34CE6"/>
    <w:rsid w:val="00E34DA4"/>
    <w:rsid w:val="00E35DDC"/>
    <w:rsid w:val="00E535FE"/>
    <w:rsid w:val="00E5400A"/>
    <w:rsid w:val="00E61721"/>
    <w:rsid w:val="00E64DD9"/>
    <w:rsid w:val="00E76413"/>
    <w:rsid w:val="00E7679C"/>
    <w:rsid w:val="00E77158"/>
    <w:rsid w:val="00E77B0B"/>
    <w:rsid w:val="00E81672"/>
    <w:rsid w:val="00E8660B"/>
    <w:rsid w:val="00E9038F"/>
    <w:rsid w:val="00EA352A"/>
    <w:rsid w:val="00EA7878"/>
    <w:rsid w:val="00EA78AC"/>
    <w:rsid w:val="00EB26E7"/>
    <w:rsid w:val="00EB76A6"/>
    <w:rsid w:val="00EC0D6F"/>
    <w:rsid w:val="00ED4231"/>
    <w:rsid w:val="00EE7A3C"/>
    <w:rsid w:val="00EF426A"/>
    <w:rsid w:val="00EF561D"/>
    <w:rsid w:val="00F04C95"/>
    <w:rsid w:val="00F051C2"/>
    <w:rsid w:val="00F06280"/>
    <w:rsid w:val="00F16255"/>
    <w:rsid w:val="00F202F4"/>
    <w:rsid w:val="00F23CC0"/>
    <w:rsid w:val="00F2793C"/>
    <w:rsid w:val="00F36020"/>
    <w:rsid w:val="00F37253"/>
    <w:rsid w:val="00F4164B"/>
    <w:rsid w:val="00F476B4"/>
    <w:rsid w:val="00F606D6"/>
    <w:rsid w:val="00F67475"/>
    <w:rsid w:val="00F802FB"/>
    <w:rsid w:val="00F80433"/>
    <w:rsid w:val="00F82399"/>
    <w:rsid w:val="00F83ED5"/>
    <w:rsid w:val="00F84B67"/>
    <w:rsid w:val="00F84C02"/>
    <w:rsid w:val="00FA1D89"/>
    <w:rsid w:val="00FA60C7"/>
    <w:rsid w:val="00FB3013"/>
    <w:rsid w:val="00FB53A7"/>
    <w:rsid w:val="00FC0F59"/>
    <w:rsid w:val="00FC69A4"/>
    <w:rsid w:val="00FD122E"/>
    <w:rsid w:val="00FE333D"/>
    <w:rsid w:val="00FE7060"/>
    <w:rsid w:val="00FF11A0"/>
    <w:rsid w:val="00FF222A"/>
    <w:rsid w:val="00FF3ED2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3166F"/>
  <w15:docId w15:val="{4C3C82BB-EEAA-4E21-8A1D-173BE6F9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251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link w:val="Char1"/>
    <w:uiPriority w:val="1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1"/>
    <w:link w:val="ab"/>
    <w:uiPriority w:val="99"/>
  </w:style>
  <w:style w:type="paragraph" w:styleId="ac">
    <w:name w:val="footer"/>
    <w:basedOn w:val="a0"/>
    <w:link w:val="Char3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3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4"/>
    <w:uiPriority w:val="12"/>
    <w:unhideWhenUsed/>
    <w:qFormat/>
    <w:pPr>
      <w:spacing w:before="960" w:after="0" w:line="240" w:lineRule="auto"/>
    </w:pPr>
  </w:style>
  <w:style w:type="character" w:customStyle="1" w:styleId="Char4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semiHidden/>
    <w:rsid w:val="00B0251D"/>
    <w:rPr>
      <w:rFonts w:ascii="맑은 고딕" w:eastAsia="맑은 고딕" w:hAnsi="맑은 고딕" w:cs="맑은 고딕"/>
    </w:rPr>
  </w:style>
  <w:style w:type="character" w:customStyle="1" w:styleId="Char1">
    <w:name w:val="간격 없음 Char"/>
    <w:basedOn w:val="a1"/>
    <w:link w:val="aa"/>
    <w:uiPriority w:val="1"/>
    <w:rsid w:val="009F6DD4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430FC4"/>
    <w:pPr>
      <w:ind w:leftChars="400" w:left="800"/>
    </w:pPr>
  </w:style>
  <w:style w:type="paragraph" w:styleId="af4">
    <w:name w:val="Balloon Text"/>
    <w:basedOn w:val="a0"/>
    <w:link w:val="Char5"/>
    <w:uiPriority w:val="99"/>
    <w:semiHidden/>
    <w:unhideWhenUsed/>
    <w:rsid w:val="001B726A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5">
    <w:name w:val="풍선 도움말 텍스트 Char"/>
    <w:basedOn w:val="a1"/>
    <w:link w:val="af4"/>
    <w:uiPriority w:val="99"/>
    <w:semiHidden/>
    <w:rsid w:val="001B726A"/>
    <w:rPr>
      <w:rFonts w:asciiTheme="majorHAnsi" w:eastAsiaTheme="majorEastAsia" w:hAnsiTheme="majorHAnsi" w:cstheme="majorBidi"/>
      <w:szCs w:val="18"/>
    </w:rPr>
  </w:style>
  <w:style w:type="table" w:styleId="af5">
    <w:name w:val="Table Grid"/>
    <w:basedOn w:val="a2"/>
    <w:uiPriority w:val="39"/>
    <w:rsid w:val="00E3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tae\AppData\Roaming\Microsoft\Templates\&#49436;&#48708;&#49828;%20&#51228;&#50504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41C2F571994FA5ABC01B0A1AAFDD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7C596C-2E27-40DD-B8C8-48E2909EB132}"/>
      </w:docPartPr>
      <w:docPartBody>
        <w:p w:rsidR="00F23130" w:rsidRDefault="007C094D">
          <w:pPr>
            <w:pStyle w:val="2D41C2F571994FA5ABC01B0A1AAFDDD2"/>
          </w:pPr>
          <w:r w:rsidRPr="00B0251D">
            <w:rPr>
              <w:lang w:val="ko-KR"/>
            </w:rPr>
            <w:t>&lt;회사&gt;</w:t>
          </w:r>
        </w:p>
      </w:docPartBody>
    </w:docPart>
    <w:docPart>
      <w:docPartPr>
        <w:name w:val="6A67DECFE4154C678ACD3DA8D0E345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689275-40F2-432B-9247-C99B43CC18AA}"/>
      </w:docPartPr>
      <w:docPartBody>
        <w:p w:rsidR="00F23130" w:rsidRDefault="007C094D" w:rsidP="007C094D">
          <w:pPr>
            <w:pStyle w:val="6A67DECFE4154C678ACD3DA8D0E345C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94D"/>
    <w:rsid w:val="000808D5"/>
    <w:rsid w:val="000A1943"/>
    <w:rsid w:val="001B78F1"/>
    <w:rsid w:val="002D4224"/>
    <w:rsid w:val="003D2A3F"/>
    <w:rsid w:val="00507FE7"/>
    <w:rsid w:val="005B288B"/>
    <w:rsid w:val="00756291"/>
    <w:rsid w:val="007C094D"/>
    <w:rsid w:val="007C4FE9"/>
    <w:rsid w:val="00930FDE"/>
    <w:rsid w:val="00936219"/>
    <w:rsid w:val="00AB733B"/>
    <w:rsid w:val="00BA11F5"/>
    <w:rsid w:val="00C135BA"/>
    <w:rsid w:val="00C73F48"/>
    <w:rsid w:val="00D0648B"/>
    <w:rsid w:val="00D65855"/>
    <w:rsid w:val="00EE5A14"/>
    <w:rsid w:val="00F16FE3"/>
    <w:rsid w:val="00F2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41C2F571994FA5ABC01B0A1AAFDDD2">
    <w:name w:val="2D41C2F571994FA5ABC01B0A1AAFDDD2"/>
    <w:pPr>
      <w:widowControl w:val="0"/>
      <w:wordWrap w:val="0"/>
      <w:autoSpaceDE w:val="0"/>
      <w:autoSpaceDN w:val="0"/>
    </w:pPr>
  </w:style>
  <w:style w:type="paragraph" w:customStyle="1" w:styleId="6A67DECFE4154C678ACD3DA8D0E345CC">
    <w:name w:val="6A67DECFE4154C678ACD3DA8D0E345CC"/>
    <w:rsid w:val="007C094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7813F-6BCB-4AB9-B2BB-90E73502FD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서비스 제안서</Template>
  <TotalTime>716</TotalTime>
  <Pages>13</Pages>
  <Words>901</Words>
  <Characters>5142</Characters>
  <Application>Microsoft Office Word</Application>
  <DocSecurity>0</DocSecurity>
  <Lines>42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>Self-Life 프로젝트 보고서</vt:lpstr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>Self-Life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Self-Life 프로젝트 보고서</dc:title>
  <dc:creator>comso</dc:creator>
  <cp:lastModifiedBy>장기태</cp:lastModifiedBy>
  <cp:revision>469</cp:revision>
  <cp:lastPrinted>2023-03-28T05:47:00Z</cp:lastPrinted>
  <dcterms:created xsi:type="dcterms:W3CDTF">2023-03-20T06:25:00Z</dcterms:created>
  <dcterms:modified xsi:type="dcterms:W3CDTF">2024-06-24T14:28:00Z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